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Look w:val="01E0" w:firstRow="1" w:lastRow="1" w:firstColumn="1" w:lastColumn="1" w:noHBand="0" w:noVBand="0"/>
      </w:tblPr>
      <w:tblGrid>
        <w:gridCol w:w="8787"/>
      </w:tblGrid>
      <w:tr w:rsidR="00951047" w14:paraId="6FB98865" w14:textId="77777777" w:rsidTr="00586E3E">
        <w:trPr>
          <w:trHeight w:val="961"/>
        </w:trPr>
        <w:tc>
          <w:tcPr>
            <w:tcW w:w="5000" w:type="pct"/>
          </w:tcPr>
          <w:p w14:paraId="1A96E5DE" w14:textId="77777777" w:rsidR="002276C2" w:rsidRDefault="00F44F08" w:rsidP="000E19A8">
            <w:pPr>
              <w:pStyle w:val="StylArial145bzarovnnnasted"/>
            </w:pPr>
            <w:r>
              <w:t>OSTRAVSKÁ UNIVERZITA</w:t>
            </w:r>
          </w:p>
          <w:p w14:paraId="29FD39FC" w14:textId="77777777" w:rsidR="002276C2" w:rsidRDefault="00AF0D47" w:rsidP="000E19A8">
            <w:pPr>
              <w:pStyle w:val="StylArial145bzarovnnnasted"/>
            </w:pPr>
            <w:r>
              <w:t>PŘÍRODOVĚDECKÁ FAKULTA</w:t>
            </w:r>
          </w:p>
          <w:p w14:paraId="72A64532" w14:textId="77777777" w:rsidR="00951047" w:rsidRDefault="00AF0D47" w:rsidP="002276C2">
            <w:pPr>
              <w:pStyle w:val="StylArial145bzarovnnnasted"/>
            </w:pPr>
            <w:r>
              <w:t>KATEDRA INFORMATIKY A POČÍTAČŮ</w:t>
            </w:r>
          </w:p>
        </w:tc>
      </w:tr>
      <w:tr w:rsidR="00951047" w14:paraId="76B1F96B" w14:textId="77777777" w:rsidTr="00586E3E">
        <w:trPr>
          <w:trHeight w:val="11090"/>
        </w:trPr>
        <w:tc>
          <w:tcPr>
            <w:tcW w:w="5000" w:type="pct"/>
            <w:vAlign w:val="center"/>
          </w:tcPr>
          <w:p w14:paraId="3BB286FF" w14:textId="27D03D5A" w:rsidR="00951047" w:rsidRDefault="00AF0D47" w:rsidP="000E19A8">
            <w:pPr>
              <w:jc w:val="center"/>
            </w:pPr>
            <w:r w:rsidRPr="00AF0D47">
              <w:rPr>
                <w:rFonts w:ascii="Arial" w:hAnsi="Arial"/>
                <w:sz w:val="48"/>
                <w:szCs w:val="48"/>
              </w:rPr>
              <w:t xml:space="preserve">Systém pro simulaci pohybu v křižovatce s využitím </w:t>
            </w:r>
            <w:r w:rsidR="00C01651">
              <w:rPr>
                <w:rFonts w:ascii="Arial" w:hAnsi="Arial"/>
                <w:sz w:val="48"/>
                <w:szCs w:val="48"/>
              </w:rPr>
              <w:t>f</w:t>
            </w:r>
            <w:r w:rsidRPr="00AF0D47">
              <w:rPr>
                <w:rFonts w:ascii="Arial" w:hAnsi="Arial"/>
                <w:sz w:val="48"/>
                <w:szCs w:val="48"/>
              </w:rPr>
              <w:t>uzzy přístupů</w:t>
            </w:r>
          </w:p>
          <w:p w14:paraId="4AF1CBAA" w14:textId="77777777" w:rsidR="00951047" w:rsidRDefault="00951047" w:rsidP="000E19A8">
            <w:pPr>
              <w:jc w:val="center"/>
            </w:pPr>
          </w:p>
          <w:p w14:paraId="391F093B" w14:textId="77777777" w:rsidR="00951047" w:rsidRDefault="00AF0D47" w:rsidP="00951047">
            <w:pPr>
              <w:pStyle w:val="StylArial145bzarovnnnasted"/>
            </w:pPr>
            <w:r>
              <w:t>Diplomová práce</w:t>
            </w:r>
          </w:p>
        </w:tc>
      </w:tr>
      <w:tr w:rsidR="00951047" w14:paraId="33D7DD58" w14:textId="77777777" w:rsidTr="00586E3E">
        <w:trPr>
          <w:trHeight w:val="961"/>
        </w:trPr>
        <w:tc>
          <w:tcPr>
            <w:tcW w:w="5000" w:type="pct"/>
          </w:tcPr>
          <w:p w14:paraId="24BA67AC" w14:textId="77777777" w:rsidR="00951047" w:rsidRPr="000E19A8" w:rsidRDefault="00951047" w:rsidP="000E19A8">
            <w:pPr>
              <w:pStyle w:val="StylArial145bzarovnnnasted"/>
              <w:jc w:val="left"/>
              <w:rPr>
                <w:rFonts w:cs="csr12"/>
                <w:szCs w:val="29"/>
              </w:rPr>
            </w:pPr>
            <w:r w:rsidRPr="00AF3C78">
              <w:t>Autor práce:</w:t>
            </w:r>
            <w:r w:rsidRPr="000E19A8">
              <w:rPr>
                <w:rFonts w:cs="csr12"/>
                <w:szCs w:val="29"/>
              </w:rPr>
              <w:t xml:space="preserve"> </w:t>
            </w:r>
            <w:r w:rsidRPr="000E19A8">
              <w:rPr>
                <w:rFonts w:cs="csr12"/>
                <w:szCs w:val="29"/>
              </w:rPr>
              <w:tab/>
            </w:r>
            <w:r w:rsidR="00AF0D47">
              <w:rPr>
                <w:rFonts w:cs="csr12"/>
                <w:szCs w:val="29"/>
              </w:rPr>
              <w:t>Bc. Jan Mikulík</w:t>
            </w:r>
          </w:p>
          <w:p w14:paraId="1E27F73F" w14:textId="089490C1" w:rsidR="00951047" w:rsidRPr="000E19A8" w:rsidRDefault="00951047" w:rsidP="000E19A8">
            <w:pPr>
              <w:pStyle w:val="StylArial145bzarovnnnasted"/>
              <w:jc w:val="left"/>
              <w:rPr>
                <w:rFonts w:cs="csr12"/>
                <w:szCs w:val="29"/>
              </w:rPr>
            </w:pPr>
            <w:r w:rsidRPr="00736B41">
              <w:rPr>
                <w:rStyle w:val="StylArial145bzarovnnnastedChar"/>
              </w:rPr>
              <w:t>Vedoucí práce:</w:t>
            </w:r>
            <w:r w:rsidRPr="000E19A8">
              <w:rPr>
                <w:rFonts w:cs="csr12"/>
                <w:szCs w:val="29"/>
              </w:rPr>
              <w:t xml:space="preserve"> </w:t>
            </w:r>
            <w:r w:rsidRPr="000E19A8">
              <w:rPr>
                <w:rFonts w:cs="csr12"/>
                <w:szCs w:val="29"/>
              </w:rPr>
              <w:tab/>
            </w:r>
            <w:r w:rsidR="00AF0D47" w:rsidRPr="00AF0D47">
              <w:rPr>
                <w:rFonts w:cs="csr12"/>
                <w:szCs w:val="29"/>
              </w:rPr>
              <w:t>RNDr. Marek Vajgl Ph.D.</w:t>
            </w:r>
          </w:p>
          <w:p w14:paraId="7E44E37B" w14:textId="77777777" w:rsidR="00B362CD" w:rsidRDefault="00B362CD" w:rsidP="000E19A8">
            <w:pPr>
              <w:pStyle w:val="StylArial145bzarovnnnasted"/>
              <w:jc w:val="left"/>
            </w:pPr>
          </w:p>
        </w:tc>
      </w:tr>
      <w:tr w:rsidR="00951047" w14:paraId="47155B70" w14:textId="77777777" w:rsidTr="00586E3E">
        <w:trPr>
          <w:trHeight w:val="62"/>
        </w:trPr>
        <w:tc>
          <w:tcPr>
            <w:tcW w:w="5000" w:type="pct"/>
          </w:tcPr>
          <w:p w14:paraId="7B5355F4" w14:textId="77777777" w:rsidR="00951047" w:rsidRDefault="00951047" w:rsidP="00AF0D47">
            <w:pPr>
              <w:pStyle w:val="StylArial145bzarovnnnasted"/>
            </w:pPr>
            <w:r>
              <w:t>20</w:t>
            </w:r>
            <w:r w:rsidR="00AF0D47">
              <w:t>20</w:t>
            </w:r>
          </w:p>
        </w:tc>
      </w:tr>
    </w:tbl>
    <w:p w14:paraId="56A1BA29" w14:textId="513AFE33" w:rsidR="00D23655" w:rsidRDefault="00D23655" w:rsidP="00AE73A9"/>
    <w:tbl>
      <w:tblPr>
        <w:tblW w:w="5000" w:type="pct"/>
        <w:tblLook w:val="01E0" w:firstRow="1" w:lastRow="1" w:firstColumn="1" w:lastColumn="1" w:noHBand="0" w:noVBand="0"/>
      </w:tblPr>
      <w:tblGrid>
        <w:gridCol w:w="8787"/>
      </w:tblGrid>
      <w:tr w:rsidR="00D23655" w14:paraId="0D66383C" w14:textId="77777777" w:rsidTr="00586E3E">
        <w:trPr>
          <w:trHeight w:val="951"/>
        </w:trPr>
        <w:tc>
          <w:tcPr>
            <w:tcW w:w="5000" w:type="pct"/>
          </w:tcPr>
          <w:p w14:paraId="156F8832" w14:textId="77777777" w:rsidR="00D23655" w:rsidRDefault="00D23655" w:rsidP="00136837">
            <w:pPr>
              <w:pStyle w:val="StylArial145bzarovnnnasted"/>
            </w:pPr>
            <w:r>
              <w:lastRenderedPageBreak/>
              <w:t>UNIVERSITY OF OSTRAVA</w:t>
            </w:r>
          </w:p>
          <w:p w14:paraId="72C89CB6" w14:textId="77777777" w:rsidR="00AF0D47" w:rsidRPr="005D70B8" w:rsidRDefault="00AF0D47" w:rsidP="00AF0D47">
            <w:pPr>
              <w:pStyle w:val="StylArial145bzarovnnnasted"/>
            </w:pPr>
            <w:r w:rsidRPr="005D70B8">
              <w:t>FACULTY OF SCIENCE</w:t>
            </w:r>
          </w:p>
          <w:p w14:paraId="1530D4F3" w14:textId="77777777" w:rsidR="00D23655" w:rsidRDefault="009D5051" w:rsidP="00136837">
            <w:pPr>
              <w:pStyle w:val="StylArial145bzarovnnnasted"/>
            </w:pPr>
            <w:hyperlink r:id="rId8" w:tooltip="Department of Informatics and Computers" w:history="1">
              <w:r w:rsidR="00AF0D47" w:rsidRPr="005D70B8">
                <w:t>DEPARTMENT OF INFORMATICS AND COMPUTERS</w:t>
              </w:r>
            </w:hyperlink>
          </w:p>
        </w:tc>
      </w:tr>
      <w:tr w:rsidR="00D23655" w14:paraId="0FB7589E" w14:textId="77777777" w:rsidTr="00586E3E">
        <w:trPr>
          <w:trHeight w:val="11128"/>
        </w:trPr>
        <w:tc>
          <w:tcPr>
            <w:tcW w:w="5000" w:type="pct"/>
            <w:vAlign w:val="center"/>
          </w:tcPr>
          <w:p w14:paraId="258813FD" w14:textId="77777777" w:rsidR="00D23655" w:rsidRPr="00C547A0" w:rsidRDefault="00AF0D47" w:rsidP="00136837">
            <w:pPr>
              <w:pStyle w:val="nazevprace"/>
            </w:pPr>
            <w:proofErr w:type="spellStart"/>
            <w:r w:rsidRPr="00AF0D47">
              <w:t>System</w:t>
            </w:r>
            <w:proofErr w:type="spellEnd"/>
            <w:r w:rsidRPr="00AF0D47">
              <w:t xml:space="preserve"> </w:t>
            </w:r>
            <w:proofErr w:type="spellStart"/>
            <w:r w:rsidRPr="00AF0D47">
              <w:t>for</w:t>
            </w:r>
            <w:proofErr w:type="spellEnd"/>
            <w:r w:rsidRPr="00AF0D47">
              <w:t xml:space="preserve"> </w:t>
            </w:r>
            <w:proofErr w:type="spellStart"/>
            <w:r w:rsidRPr="00AF0D47">
              <w:t>an</w:t>
            </w:r>
            <w:proofErr w:type="spellEnd"/>
            <w:r w:rsidRPr="00AF0D47">
              <w:t xml:space="preserve"> </w:t>
            </w:r>
            <w:proofErr w:type="spellStart"/>
            <w:r w:rsidRPr="00AF0D47">
              <w:t>intersection</w:t>
            </w:r>
            <w:proofErr w:type="spellEnd"/>
            <w:r w:rsidRPr="00AF0D47">
              <w:t xml:space="preserve"> </w:t>
            </w:r>
            <w:proofErr w:type="spellStart"/>
            <w:r w:rsidRPr="00AF0D47">
              <w:t>simulation</w:t>
            </w:r>
            <w:proofErr w:type="spellEnd"/>
            <w:r w:rsidRPr="00AF0D47">
              <w:t xml:space="preserve"> </w:t>
            </w:r>
            <w:proofErr w:type="spellStart"/>
            <w:r w:rsidRPr="00AF0D47">
              <w:t>using</w:t>
            </w:r>
            <w:proofErr w:type="spellEnd"/>
            <w:r w:rsidRPr="00AF0D47">
              <w:t xml:space="preserve"> fuzzy </w:t>
            </w:r>
            <w:proofErr w:type="spellStart"/>
            <w:r w:rsidRPr="00AF0D47">
              <w:t>approaches</w:t>
            </w:r>
            <w:proofErr w:type="spellEnd"/>
          </w:p>
          <w:p w14:paraId="7073A19B" w14:textId="77777777" w:rsidR="00D23655" w:rsidRDefault="00D23655" w:rsidP="00136837">
            <w:pPr>
              <w:jc w:val="center"/>
            </w:pPr>
          </w:p>
          <w:p w14:paraId="1F0BA934" w14:textId="77777777" w:rsidR="00D23655" w:rsidRDefault="00D23655" w:rsidP="00136837">
            <w:pPr>
              <w:jc w:val="center"/>
            </w:pPr>
          </w:p>
          <w:p w14:paraId="1D66E6F7" w14:textId="77777777" w:rsidR="00D23655" w:rsidRDefault="00AF0D47" w:rsidP="00136837">
            <w:pPr>
              <w:pStyle w:val="StylArial145bzarovnnnasted"/>
            </w:pPr>
            <w:r>
              <w:t xml:space="preserve">DIPLOMA </w:t>
            </w:r>
            <w:r w:rsidR="00D23655" w:rsidRPr="002276C2">
              <w:t>THESIS</w:t>
            </w:r>
          </w:p>
        </w:tc>
      </w:tr>
      <w:tr w:rsidR="00D23655" w14:paraId="1FA6068A" w14:textId="77777777" w:rsidTr="00586E3E">
        <w:trPr>
          <w:trHeight w:val="966"/>
        </w:trPr>
        <w:tc>
          <w:tcPr>
            <w:tcW w:w="5000" w:type="pct"/>
          </w:tcPr>
          <w:p w14:paraId="07CF526F" w14:textId="77777777" w:rsidR="00D23655" w:rsidRPr="00AE73A9" w:rsidRDefault="00D23655" w:rsidP="00136837">
            <w:proofErr w:type="spellStart"/>
            <w:r w:rsidRPr="00736B41">
              <w:rPr>
                <w:rStyle w:val="StylArial145bzarovnnnastedChar"/>
              </w:rPr>
              <w:t>Author</w:t>
            </w:r>
            <w:proofErr w:type="spellEnd"/>
            <w:r w:rsidRPr="00736B41">
              <w:rPr>
                <w:rStyle w:val="StylArial145bzarovnnnastedChar"/>
              </w:rPr>
              <w:t>:</w:t>
            </w:r>
            <w:r>
              <w:rPr>
                <w:rStyle w:val="StylArial145bzarovnnnastedChar"/>
              </w:rPr>
              <w:t xml:space="preserve"> </w:t>
            </w:r>
            <w:r>
              <w:rPr>
                <w:rStyle w:val="StylArial145bzarovnnnastedChar"/>
              </w:rPr>
              <w:tab/>
            </w:r>
            <w:r>
              <w:rPr>
                <w:rStyle w:val="StylArial145bzarovnnnastedChar"/>
              </w:rPr>
              <w:tab/>
            </w:r>
            <w:r w:rsidR="00AF0D47">
              <w:rPr>
                <w:rFonts w:ascii="Arial" w:hAnsi="Arial"/>
                <w:sz w:val="29"/>
                <w:szCs w:val="20"/>
              </w:rPr>
              <w:t>Bc. Jan Mikulík</w:t>
            </w:r>
          </w:p>
          <w:p w14:paraId="379A262B" w14:textId="1963111F" w:rsidR="00D23655" w:rsidRDefault="00D23655" w:rsidP="00136837">
            <w:pPr>
              <w:pStyle w:val="StylArial145bzarovnnnasted"/>
              <w:jc w:val="left"/>
            </w:pPr>
            <w:r w:rsidRPr="00736B41">
              <w:rPr>
                <w:rStyle w:val="StylArial145bzarovnnnastedChar"/>
              </w:rPr>
              <w:t>Supervisor:</w:t>
            </w:r>
            <w:r w:rsidRPr="00AE73A9">
              <w:t xml:space="preserve"> </w:t>
            </w:r>
            <w:r>
              <w:tab/>
            </w:r>
            <w:r w:rsidR="00AF0D47" w:rsidRPr="00AF0D47">
              <w:t>RNDr. Marek Vajgl Ph.D.</w:t>
            </w:r>
          </w:p>
          <w:p w14:paraId="2FB72227" w14:textId="77777777" w:rsidR="00D23655" w:rsidRDefault="00D23655" w:rsidP="00136837">
            <w:pPr>
              <w:pStyle w:val="StylArial145bzarovnnnasted"/>
              <w:jc w:val="left"/>
            </w:pPr>
          </w:p>
        </w:tc>
      </w:tr>
      <w:tr w:rsidR="00D23655" w14:paraId="537B426D" w14:textId="77777777" w:rsidTr="00586E3E">
        <w:trPr>
          <w:trHeight w:val="317"/>
        </w:trPr>
        <w:tc>
          <w:tcPr>
            <w:tcW w:w="5000" w:type="pct"/>
          </w:tcPr>
          <w:p w14:paraId="3F55A3D7" w14:textId="77777777" w:rsidR="00D23655" w:rsidRDefault="00D23655" w:rsidP="00AF0D47">
            <w:pPr>
              <w:pStyle w:val="StylArial145bzarovnnnasted"/>
            </w:pPr>
            <w:r>
              <w:t>20</w:t>
            </w:r>
            <w:r w:rsidR="00AF0D47">
              <w:t>20</w:t>
            </w:r>
          </w:p>
        </w:tc>
      </w:tr>
    </w:tbl>
    <w:p w14:paraId="3AB028D7" w14:textId="76C5A018" w:rsidR="00704E93" w:rsidRDefault="00AE03AB" w:rsidP="00704E93">
      <w:r>
        <w:rPr>
          <w:noProof/>
        </w:rPr>
        <w:lastRenderedPageBreak/>
        <w:drawing>
          <wp:anchor distT="0" distB="0" distL="114300" distR="114300" simplePos="0" relativeHeight="251658240" behindDoc="0" locked="0" layoutInCell="1" allowOverlap="1" wp14:anchorId="4FF01E66" wp14:editId="0F398DA9">
            <wp:simplePos x="0" y="0"/>
            <wp:positionH relativeFrom="margin">
              <wp:posOffset>-1250950</wp:posOffset>
            </wp:positionH>
            <wp:positionV relativeFrom="margin">
              <wp:posOffset>-1080770</wp:posOffset>
            </wp:positionV>
            <wp:extent cx="7560000" cy="10686628"/>
            <wp:effectExtent l="0" t="0" r="3175" b="635"/>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7560000" cy="10686628"/>
                    </a:xfrm>
                    <a:prstGeom prst="rect">
                      <a:avLst/>
                    </a:prstGeom>
                  </pic:spPr>
                </pic:pic>
              </a:graphicData>
            </a:graphic>
            <wp14:sizeRelH relativeFrom="margin">
              <wp14:pctWidth>0</wp14:pctWidth>
            </wp14:sizeRelH>
            <wp14:sizeRelV relativeFrom="margin">
              <wp14:pctHeight>0</wp14:pctHeight>
            </wp14:sizeRelV>
          </wp:anchor>
        </w:drawing>
      </w:r>
      <w:r w:rsidR="00D23655">
        <w:br w:type="page"/>
      </w:r>
    </w:p>
    <w:p w14:paraId="68EB092A" w14:textId="0A44B654" w:rsidR="00004B70" w:rsidRPr="00004B70" w:rsidRDefault="00004B70" w:rsidP="00004B70">
      <w:pPr>
        <w:pStyle w:val="Nadpisy-AbstraktObsah"/>
      </w:pPr>
      <w:bookmarkStart w:id="0" w:name="_Toc209253201"/>
      <w:bookmarkStart w:id="1" w:name="_Toc209253388"/>
      <w:bookmarkStart w:id="2" w:name="_Toc209253640"/>
      <w:bookmarkStart w:id="3" w:name="_Toc209321242"/>
      <w:bookmarkStart w:id="4" w:name="_Toc209321406"/>
      <w:r w:rsidRPr="00004B70">
        <w:lastRenderedPageBreak/>
        <w:t>ABSTRAKT</w:t>
      </w:r>
      <w:bookmarkEnd w:id="0"/>
      <w:bookmarkEnd w:id="1"/>
      <w:bookmarkEnd w:id="2"/>
      <w:bookmarkEnd w:id="3"/>
      <w:bookmarkEnd w:id="4"/>
    </w:p>
    <w:p w14:paraId="1BCB7830" w14:textId="38489A2B" w:rsidR="00004B70" w:rsidRPr="00004B70" w:rsidRDefault="00560885" w:rsidP="00563E0B">
      <w:pPr>
        <w:pStyle w:val="normlntext"/>
      </w:pPr>
      <w:r>
        <w:t xml:space="preserve">Předním cílem této diplomové práce je rozšíření bakalářské práce o vytvoření a implementace fuzzy přístupů. </w:t>
      </w:r>
      <w:r w:rsidR="007D5C3D">
        <w:t xml:space="preserve">Aplikace se zabývá simulací dopravy na silničních situacích, </w:t>
      </w:r>
      <w:r w:rsidR="00FA6C0D">
        <w:t>kde</w:t>
      </w:r>
      <w:r w:rsidR="007D5C3D">
        <w:t xml:space="preserve"> chování vozidel vypadá jako v reálném životě.</w:t>
      </w:r>
      <w:r>
        <w:t xml:space="preserve"> </w:t>
      </w:r>
      <w:r w:rsidR="006F5C69">
        <w:t xml:space="preserve">V této práci se jedná o vytvoření a implementaci fuzzy přístupu k řízení rychlosti vozidel. </w:t>
      </w:r>
      <w:r w:rsidR="007D5C3D">
        <w:t>Je navržen způsob vývoje aplikace, sepsány funkční požadavky a poté vytvořena samotná aplikace. Aplikace je posléze představena a zhodnoceny výsledky, včetně porovnání s bakalářskou prací.</w:t>
      </w:r>
    </w:p>
    <w:p w14:paraId="67CE7A70" w14:textId="77777777" w:rsidR="00004B70" w:rsidRPr="00004B70" w:rsidRDefault="00004B70" w:rsidP="00004B70">
      <w:pPr>
        <w:spacing w:after="120" w:line="360" w:lineRule="auto"/>
        <w:jc w:val="both"/>
        <w:rPr>
          <w:i/>
        </w:rPr>
      </w:pPr>
      <w:r w:rsidRPr="00004B70">
        <w:rPr>
          <w:i/>
        </w:rPr>
        <w:t>Klíčová slova:</w:t>
      </w:r>
    </w:p>
    <w:p w14:paraId="773C12F2" w14:textId="059E2F67" w:rsidR="00004B70" w:rsidRPr="00004B70" w:rsidRDefault="007D5C3D" w:rsidP="00004B70">
      <w:pPr>
        <w:spacing w:after="120" w:line="360" w:lineRule="auto"/>
        <w:jc w:val="both"/>
        <w:rPr>
          <w:i/>
        </w:rPr>
      </w:pPr>
      <w:r>
        <w:rPr>
          <w:i/>
        </w:rPr>
        <w:t>Java, JavaFX, Fuzzy, DNF, COG, testování, simulace, provoz, doprava, křižovatka, situace, plynulost</w:t>
      </w:r>
    </w:p>
    <w:p w14:paraId="56AFBC35" w14:textId="77777777" w:rsidR="00004B70" w:rsidRPr="00004B70" w:rsidRDefault="00004B70" w:rsidP="00004B70">
      <w:pPr>
        <w:spacing w:after="120" w:line="360" w:lineRule="auto"/>
        <w:jc w:val="both"/>
        <w:rPr>
          <w:i/>
        </w:rPr>
      </w:pPr>
    </w:p>
    <w:p w14:paraId="2ED4257B" w14:textId="77777777" w:rsidR="00004B70" w:rsidRPr="00004B70" w:rsidRDefault="00004B70" w:rsidP="00004B70">
      <w:pPr>
        <w:spacing w:after="120" w:line="360" w:lineRule="auto"/>
        <w:jc w:val="both"/>
        <w:rPr>
          <w:i/>
        </w:rPr>
      </w:pPr>
    </w:p>
    <w:p w14:paraId="1BAEAC90" w14:textId="77777777" w:rsidR="00004B70" w:rsidRPr="00004B70" w:rsidRDefault="00004B70" w:rsidP="00004B70">
      <w:pPr>
        <w:spacing w:before="120" w:after="360"/>
        <w:outlineLvl w:val="0"/>
        <w:rPr>
          <w:rFonts w:ascii="Times New Roman" w:hAnsi="Times New Roman"/>
          <w:b/>
          <w:bCs/>
          <w:caps/>
          <w:kern w:val="28"/>
          <w:sz w:val="32"/>
          <w:szCs w:val="28"/>
        </w:rPr>
      </w:pPr>
      <w:bookmarkStart w:id="5" w:name="_Toc209253202"/>
      <w:bookmarkStart w:id="6" w:name="_Toc209253389"/>
      <w:bookmarkStart w:id="7" w:name="_Toc209253641"/>
      <w:bookmarkStart w:id="8" w:name="_Toc209321243"/>
      <w:bookmarkStart w:id="9" w:name="_Toc209321407"/>
      <w:r w:rsidRPr="00004B70">
        <w:rPr>
          <w:rFonts w:ascii="Times New Roman" w:hAnsi="Times New Roman"/>
          <w:b/>
          <w:bCs/>
          <w:caps/>
          <w:kern w:val="28"/>
          <w:sz w:val="32"/>
          <w:szCs w:val="28"/>
        </w:rPr>
        <w:t>ABSTRACT</w:t>
      </w:r>
      <w:bookmarkEnd w:id="5"/>
      <w:bookmarkEnd w:id="6"/>
      <w:bookmarkEnd w:id="7"/>
      <w:bookmarkEnd w:id="8"/>
      <w:bookmarkEnd w:id="9"/>
    </w:p>
    <w:p w14:paraId="7B2B0257" w14:textId="288A233C" w:rsidR="00FA6C0D" w:rsidRPr="00563E0B" w:rsidRDefault="00FA6C0D" w:rsidP="00563E0B">
      <w:pPr>
        <w:pStyle w:val="normlntext"/>
      </w:pPr>
      <w:proofErr w:type="spellStart"/>
      <w:r w:rsidRPr="00563E0B">
        <w:t>The</w:t>
      </w:r>
      <w:proofErr w:type="spellEnd"/>
      <w:r w:rsidRPr="00563E0B">
        <w:t xml:space="preserve"> </w:t>
      </w:r>
      <w:proofErr w:type="spellStart"/>
      <w:r w:rsidRPr="00563E0B">
        <w:t>main</w:t>
      </w:r>
      <w:proofErr w:type="spellEnd"/>
      <w:r w:rsidRPr="00563E0B">
        <w:t xml:space="preserve"> </w:t>
      </w:r>
      <w:proofErr w:type="spellStart"/>
      <w:r w:rsidRPr="00563E0B">
        <w:t>goal</w:t>
      </w:r>
      <w:proofErr w:type="spellEnd"/>
      <w:r w:rsidRPr="00563E0B">
        <w:t xml:space="preserve"> </w:t>
      </w:r>
      <w:proofErr w:type="spellStart"/>
      <w:r w:rsidRPr="00563E0B">
        <w:t>of</w:t>
      </w:r>
      <w:proofErr w:type="spellEnd"/>
      <w:r w:rsidRPr="00563E0B">
        <w:t xml:space="preserve"> </w:t>
      </w:r>
      <w:proofErr w:type="spellStart"/>
      <w:r w:rsidRPr="00563E0B">
        <w:t>this</w:t>
      </w:r>
      <w:proofErr w:type="spellEnd"/>
      <w:r w:rsidRPr="00563E0B">
        <w:t xml:space="preserve"> </w:t>
      </w:r>
      <w:proofErr w:type="spellStart"/>
      <w:r w:rsidRPr="00563E0B">
        <w:t>diploma</w:t>
      </w:r>
      <w:proofErr w:type="spellEnd"/>
      <w:r w:rsidRPr="00563E0B">
        <w:t xml:space="preserve"> thesis </w:t>
      </w:r>
      <w:proofErr w:type="spellStart"/>
      <w:r w:rsidRPr="00563E0B">
        <w:t>is</w:t>
      </w:r>
      <w:proofErr w:type="spellEnd"/>
      <w:r w:rsidRPr="00563E0B">
        <w:t xml:space="preserve"> </w:t>
      </w:r>
      <w:proofErr w:type="spellStart"/>
      <w:r w:rsidRPr="00563E0B">
        <w:t>extension</w:t>
      </w:r>
      <w:proofErr w:type="spellEnd"/>
      <w:r w:rsidRPr="00563E0B">
        <w:t xml:space="preserve"> </w:t>
      </w:r>
      <w:proofErr w:type="spellStart"/>
      <w:r w:rsidRPr="00563E0B">
        <w:t>of</w:t>
      </w:r>
      <w:proofErr w:type="spellEnd"/>
      <w:r w:rsidRPr="00563E0B">
        <w:t xml:space="preserve"> </w:t>
      </w:r>
      <w:proofErr w:type="spellStart"/>
      <w:r w:rsidRPr="00563E0B">
        <w:t>bachelor</w:t>
      </w:r>
      <w:proofErr w:type="spellEnd"/>
      <w:r w:rsidRPr="00563E0B">
        <w:t xml:space="preserve"> thesis </w:t>
      </w:r>
      <w:proofErr w:type="spellStart"/>
      <w:r w:rsidRPr="00563E0B">
        <w:t>about</w:t>
      </w:r>
      <w:proofErr w:type="spellEnd"/>
      <w:r w:rsidRPr="00563E0B">
        <w:t xml:space="preserve"> </w:t>
      </w:r>
      <w:proofErr w:type="spellStart"/>
      <w:r w:rsidRPr="00563E0B">
        <w:t>creation</w:t>
      </w:r>
      <w:proofErr w:type="spellEnd"/>
      <w:r w:rsidRPr="00563E0B">
        <w:t xml:space="preserve"> and </w:t>
      </w:r>
      <w:proofErr w:type="spellStart"/>
      <w:r w:rsidRPr="00563E0B">
        <w:t>implementation</w:t>
      </w:r>
      <w:proofErr w:type="spellEnd"/>
      <w:r w:rsidRPr="00563E0B">
        <w:t xml:space="preserve"> fuzzy </w:t>
      </w:r>
      <w:proofErr w:type="spellStart"/>
      <w:r w:rsidRPr="00563E0B">
        <w:t>approaches</w:t>
      </w:r>
      <w:proofErr w:type="spellEnd"/>
      <w:r w:rsidRPr="00563E0B">
        <w:t xml:space="preserve">. </w:t>
      </w:r>
      <w:proofErr w:type="spellStart"/>
      <w:r w:rsidR="006F5C69">
        <w:t>T</w:t>
      </w:r>
      <w:r w:rsidR="006F5C69" w:rsidRPr="00563E0B">
        <w:t>his</w:t>
      </w:r>
      <w:proofErr w:type="spellEnd"/>
      <w:r w:rsidR="006F5C69" w:rsidRPr="00563E0B">
        <w:t xml:space="preserve"> </w:t>
      </w:r>
      <w:proofErr w:type="spellStart"/>
      <w:r w:rsidR="006F5C69" w:rsidRPr="00563E0B">
        <w:t>diploma</w:t>
      </w:r>
      <w:proofErr w:type="spellEnd"/>
      <w:r w:rsidR="006F5C69" w:rsidRPr="00563E0B">
        <w:t xml:space="preserve"> thesis </w:t>
      </w:r>
      <w:proofErr w:type="spellStart"/>
      <w:r w:rsidR="006F5C69" w:rsidRPr="006F5C69">
        <w:t>deals</w:t>
      </w:r>
      <w:proofErr w:type="spellEnd"/>
      <w:r w:rsidR="006F5C69" w:rsidRPr="006F5C69">
        <w:t xml:space="preserve"> </w:t>
      </w:r>
      <w:proofErr w:type="spellStart"/>
      <w:r w:rsidR="006F5C69" w:rsidRPr="006F5C69">
        <w:t>with</w:t>
      </w:r>
      <w:proofErr w:type="spellEnd"/>
      <w:r w:rsidR="006F5C69" w:rsidRPr="006F5C69">
        <w:t xml:space="preserve"> </w:t>
      </w:r>
      <w:proofErr w:type="spellStart"/>
      <w:r w:rsidR="006F5C69" w:rsidRPr="006F5C69">
        <w:t>the</w:t>
      </w:r>
      <w:proofErr w:type="spellEnd"/>
      <w:r w:rsidR="006F5C69" w:rsidRPr="006F5C69">
        <w:t xml:space="preserve"> </w:t>
      </w:r>
      <w:proofErr w:type="spellStart"/>
      <w:r w:rsidR="006F5C69" w:rsidRPr="006F5C69">
        <w:t>creation</w:t>
      </w:r>
      <w:proofErr w:type="spellEnd"/>
      <w:r w:rsidR="006F5C69" w:rsidRPr="006F5C69">
        <w:t xml:space="preserve"> and </w:t>
      </w:r>
      <w:proofErr w:type="spellStart"/>
      <w:r w:rsidR="006F5C69" w:rsidRPr="006F5C69">
        <w:t>implementation</w:t>
      </w:r>
      <w:proofErr w:type="spellEnd"/>
      <w:r w:rsidR="006F5C69" w:rsidRPr="006F5C69">
        <w:t xml:space="preserve"> </w:t>
      </w:r>
      <w:proofErr w:type="spellStart"/>
      <w:r w:rsidR="006F5C69" w:rsidRPr="006F5C69">
        <w:t>of</w:t>
      </w:r>
      <w:proofErr w:type="spellEnd"/>
      <w:r w:rsidR="006F5C69" w:rsidRPr="006F5C69">
        <w:t xml:space="preserve"> a fuzzy </w:t>
      </w:r>
      <w:proofErr w:type="spellStart"/>
      <w:r w:rsidR="006F5C69" w:rsidRPr="006F5C69">
        <w:t>approach</w:t>
      </w:r>
      <w:proofErr w:type="spellEnd"/>
      <w:r w:rsidR="006F5C69" w:rsidRPr="006F5C69">
        <w:t xml:space="preserve"> to </w:t>
      </w:r>
      <w:proofErr w:type="spellStart"/>
      <w:r w:rsidR="006F5C69" w:rsidRPr="006F5C69">
        <w:t>vehicle</w:t>
      </w:r>
      <w:proofErr w:type="spellEnd"/>
      <w:r w:rsidR="006F5C69" w:rsidRPr="006F5C69">
        <w:t xml:space="preserve"> speed </w:t>
      </w:r>
      <w:proofErr w:type="spellStart"/>
      <w:r w:rsidR="006F5C69" w:rsidRPr="006F5C69">
        <w:t>control</w:t>
      </w:r>
      <w:proofErr w:type="spellEnd"/>
      <w:r w:rsidR="006F5C69">
        <w:t xml:space="preserve">. </w:t>
      </w:r>
      <w:proofErr w:type="spellStart"/>
      <w:r w:rsidRPr="00563E0B">
        <w:t>Application</w:t>
      </w:r>
      <w:proofErr w:type="spellEnd"/>
      <w:r w:rsidRPr="00563E0B">
        <w:t xml:space="preserve"> </w:t>
      </w:r>
      <w:proofErr w:type="spellStart"/>
      <w:r w:rsidRPr="00563E0B">
        <w:t>deals</w:t>
      </w:r>
      <w:proofErr w:type="spellEnd"/>
      <w:r w:rsidRPr="00563E0B">
        <w:t xml:space="preserve"> </w:t>
      </w:r>
      <w:proofErr w:type="spellStart"/>
      <w:r w:rsidRPr="00563E0B">
        <w:t>with</w:t>
      </w:r>
      <w:proofErr w:type="spellEnd"/>
      <w:r w:rsidRPr="00563E0B">
        <w:t xml:space="preserve"> </w:t>
      </w:r>
      <w:proofErr w:type="spellStart"/>
      <w:r w:rsidRPr="00563E0B">
        <w:t>simulation</w:t>
      </w:r>
      <w:proofErr w:type="spellEnd"/>
      <w:r w:rsidRPr="00563E0B">
        <w:t xml:space="preserve"> </w:t>
      </w:r>
      <w:proofErr w:type="spellStart"/>
      <w:r w:rsidRPr="00563E0B">
        <w:t>of</w:t>
      </w:r>
      <w:proofErr w:type="spellEnd"/>
      <w:r w:rsidRPr="00563E0B">
        <w:t xml:space="preserve"> </w:t>
      </w:r>
      <w:proofErr w:type="spellStart"/>
      <w:r w:rsidRPr="00563E0B">
        <w:t>traffic</w:t>
      </w:r>
      <w:proofErr w:type="spellEnd"/>
      <w:r w:rsidRPr="00563E0B">
        <w:t xml:space="preserve"> on </w:t>
      </w:r>
      <w:proofErr w:type="spellStart"/>
      <w:r w:rsidRPr="00563E0B">
        <w:t>road</w:t>
      </w:r>
      <w:proofErr w:type="spellEnd"/>
      <w:r w:rsidRPr="00563E0B">
        <w:t xml:space="preserve">, in </w:t>
      </w:r>
      <w:proofErr w:type="spellStart"/>
      <w:r w:rsidRPr="00563E0B">
        <w:t>the</w:t>
      </w:r>
      <w:proofErr w:type="spellEnd"/>
      <w:r w:rsidRPr="00563E0B">
        <w:t xml:space="preserve"> </w:t>
      </w:r>
      <w:proofErr w:type="spellStart"/>
      <w:r w:rsidRPr="00563E0B">
        <w:t>process</w:t>
      </w:r>
      <w:proofErr w:type="spellEnd"/>
      <w:r w:rsidRPr="00563E0B">
        <w:t xml:space="preserve"> car </w:t>
      </w:r>
      <w:proofErr w:type="spellStart"/>
      <w:r w:rsidRPr="00563E0B">
        <w:t>behavior</w:t>
      </w:r>
      <w:proofErr w:type="spellEnd"/>
      <w:r w:rsidRPr="00563E0B">
        <w:t xml:space="preserve"> </w:t>
      </w:r>
      <w:proofErr w:type="spellStart"/>
      <w:r w:rsidRPr="00563E0B">
        <w:t>looks</w:t>
      </w:r>
      <w:proofErr w:type="spellEnd"/>
      <w:r w:rsidRPr="00563E0B">
        <w:t xml:space="preserve"> as </w:t>
      </w:r>
      <w:proofErr w:type="spellStart"/>
      <w:r w:rsidRPr="00563E0B">
        <w:t>the</w:t>
      </w:r>
      <w:proofErr w:type="spellEnd"/>
      <w:r w:rsidRPr="00563E0B">
        <w:t xml:space="preserve"> </w:t>
      </w:r>
      <w:proofErr w:type="spellStart"/>
      <w:r w:rsidRPr="00563E0B">
        <w:t>we</w:t>
      </w:r>
      <w:proofErr w:type="spellEnd"/>
      <w:r w:rsidRPr="00563E0B">
        <w:t xml:space="preserve"> </w:t>
      </w:r>
      <w:proofErr w:type="spellStart"/>
      <w:r w:rsidRPr="00563E0B">
        <w:t>can</w:t>
      </w:r>
      <w:proofErr w:type="spellEnd"/>
      <w:r w:rsidRPr="00563E0B">
        <w:t xml:space="preserve"> </w:t>
      </w:r>
      <w:proofErr w:type="spellStart"/>
      <w:r w:rsidRPr="00563E0B">
        <w:t>observe</w:t>
      </w:r>
      <w:proofErr w:type="spellEnd"/>
      <w:r w:rsidRPr="00563E0B">
        <w:t xml:space="preserve">. </w:t>
      </w:r>
      <w:proofErr w:type="spellStart"/>
      <w:r w:rsidRPr="00563E0B">
        <w:t>The</w:t>
      </w:r>
      <w:proofErr w:type="spellEnd"/>
      <w:r w:rsidRPr="00563E0B">
        <w:t xml:space="preserve"> </w:t>
      </w:r>
      <w:proofErr w:type="spellStart"/>
      <w:r w:rsidRPr="00563E0B">
        <w:t>way</w:t>
      </w:r>
      <w:proofErr w:type="spellEnd"/>
      <w:r w:rsidRPr="00563E0B">
        <w:t xml:space="preserve"> </w:t>
      </w:r>
      <w:proofErr w:type="spellStart"/>
      <w:r w:rsidRPr="00563E0B">
        <w:t>how</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should</w:t>
      </w:r>
      <w:proofErr w:type="spellEnd"/>
      <w:r w:rsidRPr="00563E0B">
        <w:t xml:space="preserve"> </w:t>
      </w:r>
      <w:proofErr w:type="spellStart"/>
      <w:r w:rsidRPr="00563E0B">
        <w:t>be</w:t>
      </w:r>
      <w:proofErr w:type="spellEnd"/>
      <w:r w:rsidRPr="00563E0B">
        <w:t xml:space="preserve"> </w:t>
      </w:r>
      <w:proofErr w:type="spellStart"/>
      <w:r w:rsidRPr="00563E0B">
        <w:t>designed</w:t>
      </w:r>
      <w:proofErr w:type="spellEnd"/>
      <w:r w:rsidRPr="00563E0B">
        <w:t xml:space="preserve"> </w:t>
      </w:r>
      <w:proofErr w:type="spellStart"/>
      <w:r w:rsidRPr="00563E0B">
        <w:t>is</w:t>
      </w:r>
      <w:proofErr w:type="spellEnd"/>
      <w:r w:rsidRPr="00563E0B">
        <w:t xml:space="preserve"> </w:t>
      </w:r>
      <w:proofErr w:type="spellStart"/>
      <w:r w:rsidRPr="00563E0B">
        <w:t>laid</w:t>
      </w:r>
      <w:proofErr w:type="spellEnd"/>
      <w:r w:rsidRPr="00563E0B">
        <w:t xml:space="preserve"> </w:t>
      </w:r>
      <w:proofErr w:type="spellStart"/>
      <w:r w:rsidRPr="00563E0B">
        <w:t>down</w:t>
      </w:r>
      <w:proofErr w:type="spellEnd"/>
      <w:r w:rsidRPr="00563E0B">
        <w:t xml:space="preserve">, </w:t>
      </w:r>
      <w:proofErr w:type="spellStart"/>
      <w:r w:rsidRPr="00563E0B">
        <w:t>functional</w:t>
      </w:r>
      <w:proofErr w:type="spellEnd"/>
      <w:r w:rsidRPr="00563E0B">
        <w:t xml:space="preserve"> </w:t>
      </w:r>
      <w:proofErr w:type="spellStart"/>
      <w:r w:rsidRPr="00563E0B">
        <w:t>demands</w:t>
      </w:r>
      <w:proofErr w:type="spellEnd"/>
      <w:r w:rsidRPr="00563E0B">
        <w:t xml:space="preserve"> are </w:t>
      </w:r>
      <w:proofErr w:type="spellStart"/>
      <w:r w:rsidRPr="00563E0B">
        <w:t>written</w:t>
      </w:r>
      <w:proofErr w:type="spellEnd"/>
      <w:r w:rsidRPr="00563E0B">
        <w:t xml:space="preserve"> </w:t>
      </w:r>
      <w:proofErr w:type="spellStart"/>
      <w:r w:rsidRPr="00563E0B">
        <w:t>down</w:t>
      </w:r>
      <w:proofErr w:type="spellEnd"/>
      <w:r w:rsidRPr="00563E0B">
        <w:t xml:space="preserve"> and </w:t>
      </w:r>
      <w:proofErr w:type="spellStart"/>
      <w:r w:rsidRPr="00563E0B">
        <w:t>thereafter</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itself</w:t>
      </w:r>
      <w:proofErr w:type="spellEnd"/>
      <w:r w:rsidRPr="00563E0B">
        <w:t xml:space="preserve"> </w:t>
      </w:r>
      <w:proofErr w:type="spellStart"/>
      <w:r w:rsidRPr="00563E0B">
        <w:t>is</w:t>
      </w:r>
      <w:proofErr w:type="spellEnd"/>
      <w:r w:rsidRPr="00563E0B">
        <w:t xml:space="preserve"> </w:t>
      </w:r>
      <w:proofErr w:type="spellStart"/>
      <w:r w:rsidRPr="00563E0B">
        <w:t>created</w:t>
      </w:r>
      <w:proofErr w:type="spellEnd"/>
      <w:r w:rsidRPr="00563E0B">
        <w:t xml:space="preserve">. </w:t>
      </w:r>
      <w:proofErr w:type="spellStart"/>
      <w:r w:rsidRPr="00563E0B">
        <w:t>Application</w:t>
      </w:r>
      <w:proofErr w:type="spellEnd"/>
      <w:r w:rsidRPr="00563E0B">
        <w:t xml:space="preserve"> </w:t>
      </w:r>
      <w:proofErr w:type="spellStart"/>
      <w:r w:rsidRPr="00563E0B">
        <w:t>is</w:t>
      </w:r>
      <w:proofErr w:type="spellEnd"/>
      <w:r w:rsidRPr="00563E0B">
        <w:t xml:space="preserve"> </w:t>
      </w:r>
      <w:proofErr w:type="spellStart"/>
      <w:r w:rsidRPr="00563E0B">
        <w:t>afterwards</w:t>
      </w:r>
      <w:proofErr w:type="spellEnd"/>
      <w:r w:rsidRPr="00563E0B">
        <w:t xml:space="preserve"> </w:t>
      </w:r>
      <w:proofErr w:type="spellStart"/>
      <w:r w:rsidRPr="00563E0B">
        <w:t>introduced</w:t>
      </w:r>
      <w:proofErr w:type="spellEnd"/>
      <w:r w:rsidRPr="00563E0B">
        <w:t xml:space="preserve">, and </w:t>
      </w:r>
      <w:proofErr w:type="spellStart"/>
      <w:r w:rsidRPr="00563E0B">
        <w:t>result</w:t>
      </w:r>
      <w:proofErr w:type="spellEnd"/>
      <w:r w:rsidRPr="00563E0B">
        <w:t xml:space="preserve"> </w:t>
      </w:r>
      <w:proofErr w:type="spellStart"/>
      <w:r w:rsidRPr="00563E0B">
        <w:t>is</w:t>
      </w:r>
      <w:proofErr w:type="spellEnd"/>
      <w:r w:rsidRPr="00563E0B">
        <w:t xml:space="preserve"> </w:t>
      </w:r>
      <w:proofErr w:type="spellStart"/>
      <w:r w:rsidRPr="00563E0B">
        <w:t>evaluated</w:t>
      </w:r>
      <w:proofErr w:type="spellEnd"/>
      <w:r w:rsidRPr="00563E0B">
        <w:t xml:space="preserve">, </w:t>
      </w:r>
      <w:proofErr w:type="spellStart"/>
      <w:r w:rsidRPr="00563E0B">
        <w:t>including</w:t>
      </w:r>
      <w:proofErr w:type="spellEnd"/>
      <w:r w:rsidRPr="00563E0B">
        <w:t xml:space="preserve"> </w:t>
      </w:r>
      <w:proofErr w:type="spellStart"/>
      <w:r w:rsidRPr="00563E0B">
        <w:t>comparison</w:t>
      </w:r>
      <w:proofErr w:type="spellEnd"/>
      <w:r w:rsidRPr="00563E0B">
        <w:t xml:space="preserve"> </w:t>
      </w:r>
      <w:proofErr w:type="spellStart"/>
      <w:r w:rsidRPr="00563E0B">
        <w:t>with</w:t>
      </w:r>
      <w:proofErr w:type="spellEnd"/>
      <w:r w:rsidRPr="00563E0B">
        <w:t xml:space="preserve"> </w:t>
      </w:r>
      <w:proofErr w:type="spellStart"/>
      <w:r w:rsidRPr="00563E0B">
        <w:t>bachelor</w:t>
      </w:r>
      <w:proofErr w:type="spellEnd"/>
      <w:r w:rsidRPr="00563E0B">
        <w:t xml:space="preserve"> thesis. </w:t>
      </w:r>
    </w:p>
    <w:p w14:paraId="722B83FE" w14:textId="77777777" w:rsidR="00563E0B" w:rsidRDefault="00004B70" w:rsidP="00FA6C0D">
      <w:pPr>
        <w:spacing w:after="120" w:line="360" w:lineRule="auto"/>
        <w:jc w:val="both"/>
        <w:rPr>
          <w:i/>
        </w:rPr>
      </w:pPr>
      <w:proofErr w:type="spellStart"/>
      <w:r w:rsidRPr="00004B70">
        <w:rPr>
          <w:i/>
        </w:rPr>
        <w:t>Keywords</w:t>
      </w:r>
      <w:proofErr w:type="spellEnd"/>
      <w:r w:rsidRPr="00004B70">
        <w:rPr>
          <w:i/>
        </w:rPr>
        <w:t>:</w:t>
      </w:r>
      <w:r w:rsidR="00FA6C0D">
        <w:rPr>
          <w:i/>
        </w:rPr>
        <w:t xml:space="preserve"> </w:t>
      </w:r>
    </w:p>
    <w:p w14:paraId="387A2217" w14:textId="66CD6F16" w:rsidR="00FA6C0D" w:rsidRPr="00004B70" w:rsidRDefault="00FA6C0D" w:rsidP="00FA6C0D">
      <w:pPr>
        <w:spacing w:after="120" w:line="360" w:lineRule="auto"/>
        <w:jc w:val="both"/>
        <w:rPr>
          <w:i/>
        </w:rPr>
      </w:pPr>
      <w:r>
        <w:rPr>
          <w:i/>
        </w:rPr>
        <w:t xml:space="preserve">Java, JavaFX, Fuzzy, DNF, COG, testing, </w:t>
      </w:r>
      <w:proofErr w:type="spellStart"/>
      <w:r>
        <w:rPr>
          <w:i/>
        </w:rPr>
        <w:t>simulation</w:t>
      </w:r>
      <w:proofErr w:type="spellEnd"/>
      <w:r>
        <w:rPr>
          <w:i/>
        </w:rPr>
        <w:t xml:space="preserve">, </w:t>
      </w:r>
      <w:proofErr w:type="spellStart"/>
      <w:r>
        <w:rPr>
          <w:i/>
        </w:rPr>
        <w:t>traffic</w:t>
      </w:r>
      <w:proofErr w:type="spellEnd"/>
      <w:r>
        <w:rPr>
          <w:i/>
        </w:rPr>
        <w:t xml:space="preserve">, transport, </w:t>
      </w:r>
      <w:proofErr w:type="spellStart"/>
      <w:r>
        <w:rPr>
          <w:i/>
        </w:rPr>
        <w:t>crossroad</w:t>
      </w:r>
      <w:proofErr w:type="spellEnd"/>
      <w:r>
        <w:rPr>
          <w:i/>
        </w:rPr>
        <w:t xml:space="preserve">, </w:t>
      </w:r>
      <w:proofErr w:type="spellStart"/>
      <w:r>
        <w:rPr>
          <w:i/>
        </w:rPr>
        <w:t>situation</w:t>
      </w:r>
      <w:proofErr w:type="spellEnd"/>
      <w:r>
        <w:rPr>
          <w:i/>
        </w:rPr>
        <w:t xml:space="preserve">, </w:t>
      </w:r>
      <w:proofErr w:type="spellStart"/>
      <w:r>
        <w:rPr>
          <w:i/>
        </w:rPr>
        <w:t>continuity</w:t>
      </w:r>
      <w:proofErr w:type="spellEnd"/>
    </w:p>
    <w:p w14:paraId="14609601" w14:textId="407AA4B2" w:rsidR="00004B70" w:rsidRPr="00004B70" w:rsidRDefault="00004B70" w:rsidP="00004B70">
      <w:pPr>
        <w:spacing w:after="120" w:line="360" w:lineRule="auto"/>
        <w:jc w:val="both"/>
        <w:rPr>
          <w:i/>
        </w:rPr>
      </w:pPr>
    </w:p>
    <w:p w14:paraId="58675823" w14:textId="77777777" w:rsidR="00C547A0" w:rsidRDefault="00C547A0" w:rsidP="00BC793A">
      <w:pPr>
        <w:pStyle w:val="normlntext"/>
      </w:pPr>
    </w:p>
    <w:p w14:paraId="0FAD2443" w14:textId="77777777" w:rsidR="00004B70" w:rsidRDefault="00163294" w:rsidP="00004B70">
      <w:pPr>
        <w:pStyle w:val="Nadpisy-AbstraktObsah"/>
      </w:pPr>
      <w:r>
        <w:br w:type="page"/>
      </w:r>
      <w:r w:rsidR="00004B70">
        <w:lastRenderedPageBreak/>
        <w:t>čestné prohlášení</w:t>
      </w:r>
    </w:p>
    <w:p w14:paraId="0054E740" w14:textId="77777777" w:rsidR="00004B70" w:rsidRDefault="00004B70" w:rsidP="00004B70">
      <w:pPr>
        <w:pStyle w:val="Nadpisy-AbstraktObsah"/>
      </w:pPr>
    </w:p>
    <w:p w14:paraId="54382B9C" w14:textId="77777777" w:rsidR="00004B70" w:rsidRDefault="00004B70" w:rsidP="00004B70">
      <w:pPr>
        <w:pStyle w:val="normlntext"/>
      </w:pPr>
      <w:r w:rsidRPr="00EF2093">
        <w:t>Já, níže podepsaný/á student/</w:t>
      </w:r>
      <w:proofErr w:type="spellStart"/>
      <w:r w:rsidRPr="00EF2093">
        <w:t>ka</w:t>
      </w:r>
      <w:proofErr w:type="spellEnd"/>
      <w:r w:rsidRPr="00EF2093">
        <w:t>, tímto čestně prohlašuji, že text mnou odevzdané závěrečné práce v písemné podobě je totožný s textem závěrečné práce vloženým v databázi DIPL2.</w:t>
      </w:r>
    </w:p>
    <w:p w14:paraId="09EDE3B5" w14:textId="77777777" w:rsidR="00004B70" w:rsidRDefault="00004B70" w:rsidP="00004B70">
      <w:r>
        <w:t xml:space="preserve">                                                                                                            </w:t>
      </w:r>
    </w:p>
    <w:p w14:paraId="06454510" w14:textId="77777777" w:rsidR="00004B70" w:rsidRDefault="00004B70" w:rsidP="00004B70"/>
    <w:p w14:paraId="2A773408" w14:textId="77777777" w:rsidR="00004B70" w:rsidRDefault="00004B70" w:rsidP="00004B70"/>
    <w:p w14:paraId="3A13D9BE" w14:textId="6F30CCC6" w:rsidR="00004B70" w:rsidRDefault="008C3892" w:rsidP="00004B70">
      <w:r>
        <w:t xml:space="preserve">V </w:t>
      </w:r>
      <w:r w:rsidR="00004B70">
        <w:t>Ostrav</w:t>
      </w:r>
      <w:r>
        <w:t>ě</w:t>
      </w:r>
      <w:r w:rsidR="00004B70">
        <w:t xml:space="preserve"> dne</w:t>
      </w:r>
    </w:p>
    <w:p w14:paraId="269528C3" w14:textId="77777777" w:rsidR="00004B70" w:rsidRDefault="00004B70" w:rsidP="00004B70"/>
    <w:p w14:paraId="43499968" w14:textId="77777777" w:rsidR="00004B70" w:rsidRDefault="00004B70" w:rsidP="00004B70"/>
    <w:p w14:paraId="798EF914" w14:textId="77777777" w:rsidR="00004B70" w:rsidRDefault="00004B70" w:rsidP="00004B70">
      <w:r>
        <w:t>………………………………</w:t>
      </w:r>
    </w:p>
    <w:p w14:paraId="7CF66D59" w14:textId="77777777" w:rsidR="00004B70" w:rsidRDefault="00004B70" w:rsidP="00004B70">
      <w:r>
        <w:t>podpis studenta/</w:t>
      </w:r>
      <w:proofErr w:type="spellStart"/>
      <w:r>
        <w:t>ky</w:t>
      </w:r>
      <w:proofErr w:type="spellEnd"/>
    </w:p>
    <w:p w14:paraId="14CDDD8E" w14:textId="77777777" w:rsidR="00C33F40" w:rsidRDefault="00C33F40" w:rsidP="00004B70">
      <w:pPr>
        <w:pStyle w:val="Nadpisy-AbstraktObsah"/>
      </w:pPr>
    </w:p>
    <w:p w14:paraId="38B94B8E" w14:textId="77777777" w:rsidR="0092160D" w:rsidRDefault="000A6066" w:rsidP="00ED5797">
      <w:pPr>
        <w:jc w:val="both"/>
      </w:pPr>
      <w:r>
        <w:rPr>
          <w:i/>
        </w:rPr>
        <w:br w:type="page"/>
      </w:r>
    </w:p>
    <w:tbl>
      <w:tblPr>
        <w:tblW w:w="5000" w:type="pct"/>
        <w:tblLook w:val="04A0" w:firstRow="1" w:lastRow="0" w:firstColumn="1" w:lastColumn="0" w:noHBand="0" w:noVBand="1"/>
      </w:tblPr>
      <w:tblGrid>
        <w:gridCol w:w="8787"/>
      </w:tblGrid>
      <w:tr w:rsidR="0092160D" w:rsidRPr="0092160D" w14:paraId="51F76430" w14:textId="77777777" w:rsidTr="000E19A8">
        <w:trPr>
          <w:trHeight w:val="3168"/>
        </w:trPr>
        <w:tc>
          <w:tcPr>
            <w:tcW w:w="5000" w:type="pct"/>
          </w:tcPr>
          <w:p w14:paraId="4F11C882" w14:textId="386572EA" w:rsidR="004768F2" w:rsidRPr="004768F2" w:rsidRDefault="009A64B1" w:rsidP="004768F2">
            <w:pPr>
              <w:pStyle w:val="normlntext"/>
            </w:pPr>
            <w:r>
              <w:lastRenderedPageBreak/>
              <w:t>Rád bych touto cestou</w:t>
            </w:r>
            <w:r w:rsidR="009D5051" w:rsidRPr="009D5051">
              <w:t xml:space="preserve"> poděkova</w:t>
            </w:r>
            <w:r>
              <w:t>l</w:t>
            </w:r>
            <w:r w:rsidR="009D5051" w:rsidRPr="009D5051">
              <w:t xml:space="preserve"> vedoucí</w:t>
            </w:r>
            <w:r>
              <w:t>mu</w:t>
            </w:r>
            <w:r w:rsidR="009D5051" w:rsidRPr="009D5051">
              <w:t xml:space="preserve"> diplomové práce </w:t>
            </w:r>
            <w:r w:rsidR="009D5051" w:rsidRPr="004768F2">
              <w:t xml:space="preserve">RNDr. Marku </w:t>
            </w:r>
            <w:proofErr w:type="spellStart"/>
            <w:r w:rsidR="009D5051" w:rsidRPr="004768F2">
              <w:t>Vajglovi</w:t>
            </w:r>
            <w:proofErr w:type="spellEnd"/>
            <w:r w:rsidR="009D5051" w:rsidRPr="004768F2">
              <w:t>, Ph.D.</w:t>
            </w:r>
            <w:r w:rsidR="009D5051" w:rsidRPr="009D5051">
              <w:t> za odborné vedení práce</w:t>
            </w:r>
            <w:r>
              <w:t>, cenné rady, nápady</w:t>
            </w:r>
            <w:r w:rsidR="009D5051" w:rsidRPr="009D5051">
              <w:t xml:space="preserve"> a za podporu a trpělivost při jejím vytváření.</w:t>
            </w:r>
            <w:r>
              <w:t xml:space="preserve"> Děkuji také </w:t>
            </w:r>
            <w:r w:rsidRPr="009A64B1">
              <w:t>RNDr. Jaroslav</w:t>
            </w:r>
            <w:r>
              <w:t>u</w:t>
            </w:r>
            <w:r w:rsidRPr="009A64B1">
              <w:t xml:space="preserve"> Žáč</w:t>
            </w:r>
            <w:r>
              <w:t>kovi</w:t>
            </w:r>
            <w:r w:rsidRPr="009A64B1">
              <w:t>, Ph.D.</w:t>
            </w:r>
            <w:r>
              <w:t xml:space="preserve"> za jeho rady a názory při dokončování práce. Na závěr</w:t>
            </w:r>
            <w:r w:rsidR="004768F2">
              <w:t xml:space="preserve"> bych rád poděkoval </w:t>
            </w:r>
            <w:r>
              <w:t xml:space="preserve">i </w:t>
            </w:r>
            <w:r w:rsidR="004768F2">
              <w:t>všem</w:t>
            </w:r>
            <w:r>
              <w:t xml:space="preserve"> ostatním</w:t>
            </w:r>
            <w:r w:rsidR="004768F2">
              <w:t xml:space="preserve">, kteří mi při práci </w:t>
            </w:r>
            <w:r w:rsidR="00F60B34">
              <w:t>dodali</w:t>
            </w:r>
            <w:r w:rsidR="004768F2">
              <w:t xml:space="preserve"> </w:t>
            </w:r>
            <w:r>
              <w:t>motivaci</w:t>
            </w:r>
            <w:r w:rsidR="009D5051">
              <w:t>, díky kter</w:t>
            </w:r>
            <w:r>
              <w:t>é</w:t>
            </w:r>
            <w:r w:rsidR="009D5051">
              <w:t xml:space="preserve"> jsem práci dokázal dokončit.</w:t>
            </w:r>
          </w:p>
          <w:p w14:paraId="51FC2A80" w14:textId="77777777" w:rsidR="0092160D" w:rsidRPr="0092160D" w:rsidRDefault="0092160D" w:rsidP="000E19A8">
            <w:pPr>
              <w:jc w:val="both"/>
            </w:pPr>
          </w:p>
        </w:tc>
      </w:tr>
      <w:tr w:rsidR="0092160D" w:rsidRPr="0092160D" w14:paraId="25CA2A04" w14:textId="77777777" w:rsidTr="000E19A8">
        <w:trPr>
          <w:trHeight w:val="3168"/>
        </w:trPr>
        <w:tc>
          <w:tcPr>
            <w:tcW w:w="5000" w:type="pct"/>
            <w:vAlign w:val="bottom"/>
          </w:tcPr>
          <w:p w14:paraId="1ACB70AA" w14:textId="77777777" w:rsidR="0092160D" w:rsidRDefault="0092160D" w:rsidP="008D3188">
            <w:pPr>
              <w:pStyle w:val="normlntext"/>
            </w:pPr>
            <w:r w:rsidRPr="0092160D">
              <w:t>Prohlašuji, že předložená práce je mým původním autorským dílem, které jsem vypracoval/a samostatně. Veškerou literaturu a další zdroje, z nichž jsem při zpracování čerpal/a, v práci řádně cituji a jsou uvedeny v seznamu použité literatury.</w:t>
            </w:r>
          </w:p>
          <w:p w14:paraId="09ADDA77" w14:textId="77777777" w:rsidR="0092160D" w:rsidRDefault="0092160D" w:rsidP="000E19A8">
            <w:pPr>
              <w:jc w:val="both"/>
            </w:pPr>
          </w:p>
          <w:p w14:paraId="6DA2BD40" w14:textId="77777777" w:rsidR="0092160D" w:rsidRPr="0092160D" w:rsidRDefault="0092160D" w:rsidP="000E19A8">
            <w:pPr>
              <w:jc w:val="center"/>
            </w:pPr>
          </w:p>
          <w:p w14:paraId="17433F08" w14:textId="77777777" w:rsidR="0092160D" w:rsidRPr="0092160D" w:rsidRDefault="0092160D" w:rsidP="000E19A8">
            <w:pPr>
              <w:spacing w:before="240" w:after="240"/>
            </w:pPr>
            <w:r w:rsidRPr="0092160D">
              <w:t>V Ostravě dne . . . . . . . . . . . .</w:t>
            </w:r>
          </w:p>
          <w:p w14:paraId="09D5D646" w14:textId="77777777" w:rsidR="0092160D" w:rsidRPr="0092160D" w:rsidRDefault="0092160D" w:rsidP="000E19A8">
            <w:pPr>
              <w:spacing w:before="240" w:after="240"/>
              <w:jc w:val="right"/>
            </w:pPr>
            <w:r w:rsidRPr="0092160D">
              <w:t>. . . . . . . . . . . . . . . . . .</w:t>
            </w:r>
          </w:p>
          <w:p w14:paraId="6B89F007" w14:textId="77777777" w:rsidR="0092160D" w:rsidRPr="0092160D" w:rsidRDefault="0092160D" w:rsidP="000E19A8">
            <w:pPr>
              <w:spacing w:before="240" w:after="240"/>
              <w:jc w:val="right"/>
            </w:pPr>
            <w:r w:rsidRPr="0092160D">
              <w:t>(podpis)</w:t>
            </w:r>
          </w:p>
        </w:tc>
      </w:tr>
    </w:tbl>
    <w:p w14:paraId="57BA9D77" w14:textId="77777777" w:rsidR="0092160D" w:rsidRPr="00C00E28" w:rsidRDefault="00F06E91" w:rsidP="00D23655">
      <w:pPr>
        <w:pStyle w:val="Nadpisy-AbstraktObsah"/>
      </w:pPr>
      <w:r>
        <w:br w:type="page"/>
      </w:r>
      <w:bookmarkStart w:id="10" w:name="_Toc209253203"/>
      <w:bookmarkStart w:id="11" w:name="_Toc209253390"/>
      <w:bookmarkStart w:id="12" w:name="_Toc209253642"/>
      <w:bookmarkStart w:id="13" w:name="_Toc209321244"/>
      <w:bookmarkStart w:id="14" w:name="_Toc209321408"/>
      <w:r w:rsidR="0092160D" w:rsidRPr="00243A59">
        <w:lastRenderedPageBreak/>
        <w:t>OBSAH</w:t>
      </w:r>
      <w:bookmarkEnd w:id="10"/>
      <w:bookmarkEnd w:id="11"/>
      <w:bookmarkEnd w:id="12"/>
      <w:bookmarkEnd w:id="13"/>
      <w:bookmarkEnd w:id="14"/>
    </w:p>
    <w:p w14:paraId="28D1406E" w14:textId="6CA19DA8" w:rsidR="0050613B" w:rsidRDefault="000E19A8">
      <w:pPr>
        <w:pStyle w:val="Obsah1"/>
        <w:tabs>
          <w:tab w:val="right" w:leader="dot" w:pos="8777"/>
        </w:tabs>
        <w:rPr>
          <w:rFonts w:asciiTheme="minorHAnsi" w:eastAsiaTheme="minorEastAsia" w:hAnsiTheme="minorHAnsi" w:cstheme="minorBidi"/>
          <w:b w:val="0"/>
          <w:caps w:val="0"/>
          <w:noProof/>
          <w:sz w:val="22"/>
          <w:szCs w:val="22"/>
        </w:rPr>
      </w:pPr>
      <w:r>
        <w:fldChar w:fldCharType="begin"/>
      </w:r>
      <w:r>
        <w:instrText xml:space="preserve"> TOC \h \z \t "Nadpisy;1;Nadpis A;1;Nadpis B;2;Nadpis C;3" </w:instrText>
      </w:r>
      <w:r>
        <w:fldChar w:fldCharType="separate"/>
      </w:r>
      <w:hyperlink w:anchor="_Toc61859758" w:history="1">
        <w:r w:rsidR="0050613B" w:rsidRPr="00A5331A">
          <w:rPr>
            <w:rStyle w:val="Hypertextovodkaz"/>
            <w:noProof/>
          </w:rPr>
          <w:t>ÚVOD</w:t>
        </w:r>
        <w:r w:rsidR="0050613B">
          <w:rPr>
            <w:noProof/>
            <w:webHidden/>
          </w:rPr>
          <w:tab/>
        </w:r>
        <w:r w:rsidR="0050613B">
          <w:rPr>
            <w:noProof/>
            <w:webHidden/>
          </w:rPr>
          <w:fldChar w:fldCharType="begin"/>
        </w:r>
        <w:r w:rsidR="0050613B">
          <w:rPr>
            <w:noProof/>
            <w:webHidden/>
          </w:rPr>
          <w:instrText xml:space="preserve"> PAGEREF _Toc61859758 \h </w:instrText>
        </w:r>
        <w:r w:rsidR="0050613B">
          <w:rPr>
            <w:noProof/>
            <w:webHidden/>
          </w:rPr>
        </w:r>
        <w:r w:rsidR="0050613B">
          <w:rPr>
            <w:noProof/>
            <w:webHidden/>
          </w:rPr>
          <w:fldChar w:fldCharType="separate"/>
        </w:r>
        <w:r w:rsidR="0050613B">
          <w:rPr>
            <w:noProof/>
            <w:webHidden/>
          </w:rPr>
          <w:t>9</w:t>
        </w:r>
        <w:r w:rsidR="0050613B">
          <w:rPr>
            <w:noProof/>
            <w:webHidden/>
          </w:rPr>
          <w:fldChar w:fldCharType="end"/>
        </w:r>
      </w:hyperlink>
    </w:p>
    <w:p w14:paraId="7EA183D0" w14:textId="257D3ABE"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59" w:history="1">
        <w:r w:rsidRPr="00A5331A">
          <w:rPr>
            <w:rStyle w:val="Hypertextovodkaz"/>
            <w:noProof/>
          </w:rPr>
          <w:t>1</w:t>
        </w:r>
        <w:r>
          <w:rPr>
            <w:rFonts w:asciiTheme="minorHAnsi" w:eastAsiaTheme="minorEastAsia" w:hAnsiTheme="minorHAnsi" w:cstheme="minorBidi"/>
            <w:b w:val="0"/>
            <w:caps w:val="0"/>
            <w:noProof/>
            <w:sz w:val="22"/>
            <w:szCs w:val="22"/>
          </w:rPr>
          <w:tab/>
        </w:r>
        <w:r w:rsidRPr="00A5331A">
          <w:rPr>
            <w:rStyle w:val="Hypertextovodkaz"/>
            <w:noProof/>
          </w:rPr>
          <w:t>CÍL PRÁCE</w:t>
        </w:r>
        <w:r>
          <w:rPr>
            <w:noProof/>
            <w:webHidden/>
          </w:rPr>
          <w:tab/>
        </w:r>
        <w:r>
          <w:rPr>
            <w:noProof/>
            <w:webHidden/>
          </w:rPr>
          <w:fldChar w:fldCharType="begin"/>
        </w:r>
        <w:r>
          <w:rPr>
            <w:noProof/>
            <w:webHidden/>
          </w:rPr>
          <w:instrText xml:space="preserve"> PAGEREF _Toc61859759 \h </w:instrText>
        </w:r>
        <w:r>
          <w:rPr>
            <w:noProof/>
            <w:webHidden/>
          </w:rPr>
        </w:r>
        <w:r>
          <w:rPr>
            <w:noProof/>
            <w:webHidden/>
          </w:rPr>
          <w:fldChar w:fldCharType="separate"/>
        </w:r>
        <w:r>
          <w:rPr>
            <w:noProof/>
            <w:webHidden/>
          </w:rPr>
          <w:t>10</w:t>
        </w:r>
        <w:r>
          <w:rPr>
            <w:noProof/>
            <w:webHidden/>
          </w:rPr>
          <w:fldChar w:fldCharType="end"/>
        </w:r>
      </w:hyperlink>
    </w:p>
    <w:p w14:paraId="154ACA30" w14:textId="787A812D"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60" w:history="1">
        <w:r w:rsidRPr="00A5331A">
          <w:rPr>
            <w:rStyle w:val="Hypertextovodkaz"/>
            <w:noProof/>
          </w:rPr>
          <w:t>2</w:t>
        </w:r>
        <w:r>
          <w:rPr>
            <w:rFonts w:asciiTheme="minorHAnsi" w:eastAsiaTheme="minorEastAsia" w:hAnsiTheme="minorHAnsi" w:cstheme="minorBidi"/>
            <w:b w:val="0"/>
            <w:caps w:val="0"/>
            <w:noProof/>
            <w:sz w:val="22"/>
            <w:szCs w:val="22"/>
          </w:rPr>
          <w:tab/>
        </w:r>
        <w:r w:rsidRPr="00A5331A">
          <w:rPr>
            <w:rStyle w:val="Hypertextovodkaz"/>
            <w:noProof/>
          </w:rPr>
          <w:t>SOUČASNÁ ŘEŠENÍ</w:t>
        </w:r>
        <w:r>
          <w:rPr>
            <w:noProof/>
            <w:webHidden/>
          </w:rPr>
          <w:tab/>
        </w:r>
        <w:r>
          <w:rPr>
            <w:noProof/>
            <w:webHidden/>
          </w:rPr>
          <w:fldChar w:fldCharType="begin"/>
        </w:r>
        <w:r>
          <w:rPr>
            <w:noProof/>
            <w:webHidden/>
          </w:rPr>
          <w:instrText xml:space="preserve"> PAGEREF _Toc61859760 \h </w:instrText>
        </w:r>
        <w:r>
          <w:rPr>
            <w:noProof/>
            <w:webHidden/>
          </w:rPr>
        </w:r>
        <w:r>
          <w:rPr>
            <w:noProof/>
            <w:webHidden/>
          </w:rPr>
          <w:fldChar w:fldCharType="separate"/>
        </w:r>
        <w:r>
          <w:rPr>
            <w:noProof/>
            <w:webHidden/>
          </w:rPr>
          <w:t>11</w:t>
        </w:r>
        <w:r>
          <w:rPr>
            <w:noProof/>
            <w:webHidden/>
          </w:rPr>
          <w:fldChar w:fldCharType="end"/>
        </w:r>
      </w:hyperlink>
    </w:p>
    <w:p w14:paraId="713B3E38" w14:textId="72A4D964"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1" w:history="1">
        <w:r w:rsidRPr="00A5331A">
          <w:rPr>
            <w:rStyle w:val="Hypertextovodkaz"/>
            <w:noProof/>
          </w:rPr>
          <w:t>2.1</w:t>
        </w:r>
        <w:r>
          <w:rPr>
            <w:rFonts w:asciiTheme="minorHAnsi" w:eastAsiaTheme="minorEastAsia" w:hAnsiTheme="minorHAnsi" w:cstheme="minorBidi"/>
            <w:noProof/>
            <w:sz w:val="22"/>
            <w:szCs w:val="22"/>
          </w:rPr>
          <w:tab/>
        </w:r>
        <w:r w:rsidRPr="00A5331A">
          <w:rPr>
            <w:rStyle w:val="Hypertextovodkaz"/>
            <w:noProof/>
          </w:rPr>
          <w:t>Simulátor dopravní sítě – HakChol Pak</w:t>
        </w:r>
        <w:r>
          <w:rPr>
            <w:noProof/>
            <w:webHidden/>
          </w:rPr>
          <w:tab/>
        </w:r>
        <w:r>
          <w:rPr>
            <w:noProof/>
            <w:webHidden/>
          </w:rPr>
          <w:fldChar w:fldCharType="begin"/>
        </w:r>
        <w:r>
          <w:rPr>
            <w:noProof/>
            <w:webHidden/>
          </w:rPr>
          <w:instrText xml:space="preserve"> PAGEREF _Toc61859761 \h </w:instrText>
        </w:r>
        <w:r>
          <w:rPr>
            <w:noProof/>
            <w:webHidden/>
          </w:rPr>
        </w:r>
        <w:r>
          <w:rPr>
            <w:noProof/>
            <w:webHidden/>
          </w:rPr>
          <w:fldChar w:fldCharType="separate"/>
        </w:r>
        <w:r>
          <w:rPr>
            <w:noProof/>
            <w:webHidden/>
          </w:rPr>
          <w:t>11</w:t>
        </w:r>
        <w:r>
          <w:rPr>
            <w:noProof/>
            <w:webHidden/>
          </w:rPr>
          <w:fldChar w:fldCharType="end"/>
        </w:r>
      </w:hyperlink>
    </w:p>
    <w:p w14:paraId="08CEDFAF" w14:textId="12398C77"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2" w:history="1">
        <w:r w:rsidRPr="00A5331A">
          <w:rPr>
            <w:rStyle w:val="Hypertextovodkaz"/>
            <w:noProof/>
          </w:rPr>
          <w:t>2.2</w:t>
        </w:r>
        <w:r>
          <w:rPr>
            <w:rFonts w:asciiTheme="minorHAnsi" w:eastAsiaTheme="minorEastAsia" w:hAnsiTheme="minorHAnsi" w:cstheme="minorBidi"/>
            <w:noProof/>
            <w:sz w:val="22"/>
            <w:szCs w:val="22"/>
          </w:rPr>
          <w:tab/>
        </w:r>
        <w:r w:rsidRPr="00A5331A">
          <w:rPr>
            <w:rStyle w:val="Hypertextovodkaz"/>
            <w:noProof/>
          </w:rPr>
          <w:t>Simulace automobilového provozu – Ivan Gregor</w:t>
        </w:r>
        <w:r>
          <w:rPr>
            <w:noProof/>
            <w:webHidden/>
          </w:rPr>
          <w:tab/>
        </w:r>
        <w:r>
          <w:rPr>
            <w:noProof/>
            <w:webHidden/>
          </w:rPr>
          <w:fldChar w:fldCharType="begin"/>
        </w:r>
        <w:r>
          <w:rPr>
            <w:noProof/>
            <w:webHidden/>
          </w:rPr>
          <w:instrText xml:space="preserve"> PAGEREF _Toc61859762 \h </w:instrText>
        </w:r>
        <w:r>
          <w:rPr>
            <w:noProof/>
            <w:webHidden/>
          </w:rPr>
        </w:r>
        <w:r>
          <w:rPr>
            <w:noProof/>
            <w:webHidden/>
          </w:rPr>
          <w:fldChar w:fldCharType="separate"/>
        </w:r>
        <w:r>
          <w:rPr>
            <w:noProof/>
            <w:webHidden/>
          </w:rPr>
          <w:t>12</w:t>
        </w:r>
        <w:r>
          <w:rPr>
            <w:noProof/>
            <w:webHidden/>
          </w:rPr>
          <w:fldChar w:fldCharType="end"/>
        </w:r>
      </w:hyperlink>
    </w:p>
    <w:p w14:paraId="03680170" w14:textId="1B351CA6"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3" w:history="1">
        <w:r w:rsidRPr="00A5331A">
          <w:rPr>
            <w:rStyle w:val="Hypertextovodkaz"/>
            <w:noProof/>
          </w:rPr>
          <w:t>2.3</w:t>
        </w:r>
        <w:r>
          <w:rPr>
            <w:rFonts w:asciiTheme="minorHAnsi" w:eastAsiaTheme="minorEastAsia" w:hAnsiTheme="minorHAnsi" w:cstheme="minorBidi"/>
            <w:noProof/>
            <w:sz w:val="22"/>
            <w:szCs w:val="22"/>
          </w:rPr>
          <w:tab/>
        </w:r>
        <w:r w:rsidRPr="00A5331A">
          <w:rPr>
            <w:rStyle w:val="Hypertextovodkaz"/>
            <w:noProof/>
          </w:rPr>
          <w:t>Traffic Lanes - ShadowTree</w:t>
        </w:r>
        <w:r>
          <w:rPr>
            <w:noProof/>
            <w:webHidden/>
          </w:rPr>
          <w:tab/>
        </w:r>
        <w:r>
          <w:rPr>
            <w:noProof/>
            <w:webHidden/>
          </w:rPr>
          <w:fldChar w:fldCharType="begin"/>
        </w:r>
        <w:r>
          <w:rPr>
            <w:noProof/>
            <w:webHidden/>
          </w:rPr>
          <w:instrText xml:space="preserve"> PAGEREF _Toc61859763 \h </w:instrText>
        </w:r>
        <w:r>
          <w:rPr>
            <w:noProof/>
            <w:webHidden/>
          </w:rPr>
        </w:r>
        <w:r>
          <w:rPr>
            <w:noProof/>
            <w:webHidden/>
          </w:rPr>
          <w:fldChar w:fldCharType="separate"/>
        </w:r>
        <w:r>
          <w:rPr>
            <w:noProof/>
            <w:webHidden/>
          </w:rPr>
          <w:t>12</w:t>
        </w:r>
        <w:r>
          <w:rPr>
            <w:noProof/>
            <w:webHidden/>
          </w:rPr>
          <w:fldChar w:fldCharType="end"/>
        </w:r>
      </w:hyperlink>
    </w:p>
    <w:p w14:paraId="480BD664" w14:textId="1A8D603F"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4" w:history="1">
        <w:r w:rsidRPr="00A5331A">
          <w:rPr>
            <w:rStyle w:val="Hypertextovodkaz"/>
            <w:noProof/>
          </w:rPr>
          <w:t>2.4</w:t>
        </w:r>
        <w:r>
          <w:rPr>
            <w:rFonts w:asciiTheme="minorHAnsi" w:eastAsiaTheme="minorEastAsia" w:hAnsiTheme="minorHAnsi" w:cstheme="minorBidi"/>
            <w:noProof/>
            <w:sz w:val="22"/>
            <w:szCs w:val="22"/>
          </w:rPr>
          <w:tab/>
        </w:r>
        <w:r w:rsidRPr="00A5331A">
          <w:rPr>
            <w:rStyle w:val="Hypertextovodkaz"/>
            <w:noProof/>
          </w:rPr>
          <w:t>Tvorba nástroje pro interaktivní řešení dopravních situací – Jan Mikulík</w:t>
        </w:r>
        <w:r>
          <w:rPr>
            <w:noProof/>
            <w:webHidden/>
          </w:rPr>
          <w:tab/>
        </w:r>
        <w:r>
          <w:rPr>
            <w:noProof/>
            <w:webHidden/>
          </w:rPr>
          <w:fldChar w:fldCharType="begin"/>
        </w:r>
        <w:r>
          <w:rPr>
            <w:noProof/>
            <w:webHidden/>
          </w:rPr>
          <w:instrText xml:space="preserve"> PAGEREF _Toc61859764 \h </w:instrText>
        </w:r>
        <w:r>
          <w:rPr>
            <w:noProof/>
            <w:webHidden/>
          </w:rPr>
        </w:r>
        <w:r>
          <w:rPr>
            <w:noProof/>
            <w:webHidden/>
          </w:rPr>
          <w:fldChar w:fldCharType="separate"/>
        </w:r>
        <w:r>
          <w:rPr>
            <w:noProof/>
            <w:webHidden/>
          </w:rPr>
          <w:t>13</w:t>
        </w:r>
        <w:r>
          <w:rPr>
            <w:noProof/>
            <w:webHidden/>
          </w:rPr>
          <w:fldChar w:fldCharType="end"/>
        </w:r>
      </w:hyperlink>
    </w:p>
    <w:p w14:paraId="092C96B8" w14:textId="6C051E3C"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5" w:history="1">
        <w:r w:rsidRPr="00A5331A">
          <w:rPr>
            <w:rStyle w:val="Hypertextovodkaz"/>
            <w:noProof/>
          </w:rPr>
          <w:t>2.5</w:t>
        </w:r>
        <w:r>
          <w:rPr>
            <w:rFonts w:asciiTheme="minorHAnsi" w:eastAsiaTheme="minorEastAsia" w:hAnsiTheme="minorHAnsi" w:cstheme="minorBidi"/>
            <w:noProof/>
            <w:sz w:val="22"/>
            <w:szCs w:val="22"/>
          </w:rPr>
          <w:tab/>
        </w:r>
        <w:r w:rsidRPr="00A5331A">
          <w:rPr>
            <w:rStyle w:val="Hypertextovodkaz"/>
            <w:noProof/>
          </w:rPr>
          <w:t>Aplikace fuzzy logiky - Bc. Vojtěch MOKRÝ</w:t>
        </w:r>
        <w:r>
          <w:rPr>
            <w:noProof/>
            <w:webHidden/>
          </w:rPr>
          <w:tab/>
        </w:r>
        <w:r>
          <w:rPr>
            <w:noProof/>
            <w:webHidden/>
          </w:rPr>
          <w:fldChar w:fldCharType="begin"/>
        </w:r>
        <w:r>
          <w:rPr>
            <w:noProof/>
            <w:webHidden/>
          </w:rPr>
          <w:instrText xml:space="preserve"> PAGEREF _Toc61859765 \h </w:instrText>
        </w:r>
        <w:r>
          <w:rPr>
            <w:noProof/>
            <w:webHidden/>
          </w:rPr>
        </w:r>
        <w:r>
          <w:rPr>
            <w:noProof/>
            <w:webHidden/>
          </w:rPr>
          <w:fldChar w:fldCharType="separate"/>
        </w:r>
        <w:r>
          <w:rPr>
            <w:noProof/>
            <w:webHidden/>
          </w:rPr>
          <w:t>14</w:t>
        </w:r>
        <w:r>
          <w:rPr>
            <w:noProof/>
            <w:webHidden/>
          </w:rPr>
          <w:fldChar w:fldCharType="end"/>
        </w:r>
      </w:hyperlink>
    </w:p>
    <w:p w14:paraId="0E9EC2E6" w14:textId="1E4D918E"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66" w:history="1">
        <w:r w:rsidRPr="00A5331A">
          <w:rPr>
            <w:rStyle w:val="Hypertextovodkaz"/>
            <w:noProof/>
          </w:rPr>
          <w:t>3</w:t>
        </w:r>
        <w:r>
          <w:rPr>
            <w:rFonts w:asciiTheme="minorHAnsi" w:eastAsiaTheme="minorEastAsia" w:hAnsiTheme="minorHAnsi" w:cstheme="minorBidi"/>
            <w:b w:val="0"/>
            <w:caps w:val="0"/>
            <w:noProof/>
            <w:sz w:val="22"/>
            <w:szCs w:val="22"/>
          </w:rPr>
          <w:tab/>
        </w:r>
        <w:r w:rsidRPr="00A5331A">
          <w:rPr>
            <w:rStyle w:val="Hypertextovodkaz"/>
            <w:noProof/>
          </w:rPr>
          <w:t>Požadavky na funkci aplikace</w:t>
        </w:r>
        <w:r>
          <w:rPr>
            <w:noProof/>
            <w:webHidden/>
          </w:rPr>
          <w:tab/>
        </w:r>
        <w:r>
          <w:rPr>
            <w:noProof/>
            <w:webHidden/>
          </w:rPr>
          <w:fldChar w:fldCharType="begin"/>
        </w:r>
        <w:r>
          <w:rPr>
            <w:noProof/>
            <w:webHidden/>
          </w:rPr>
          <w:instrText xml:space="preserve"> PAGEREF _Toc61859766 \h </w:instrText>
        </w:r>
        <w:r>
          <w:rPr>
            <w:noProof/>
            <w:webHidden/>
          </w:rPr>
        </w:r>
        <w:r>
          <w:rPr>
            <w:noProof/>
            <w:webHidden/>
          </w:rPr>
          <w:fldChar w:fldCharType="separate"/>
        </w:r>
        <w:r>
          <w:rPr>
            <w:noProof/>
            <w:webHidden/>
          </w:rPr>
          <w:t>15</w:t>
        </w:r>
        <w:r>
          <w:rPr>
            <w:noProof/>
            <w:webHidden/>
          </w:rPr>
          <w:fldChar w:fldCharType="end"/>
        </w:r>
      </w:hyperlink>
    </w:p>
    <w:p w14:paraId="7BA7B1EA" w14:textId="6FD1BF29"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7" w:history="1">
        <w:r w:rsidRPr="00A5331A">
          <w:rPr>
            <w:rStyle w:val="Hypertextovodkaz"/>
            <w:noProof/>
          </w:rPr>
          <w:t>3.1</w:t>
        </w:r>
        <w:r>
          <w:rPr>
            <w:rFonts w:asciiTheme="minorHAnsi" w:eastAsiaTheme="minorEastAsia" w:hAnsiTheme="minorHAnsi" w:cstheme="minorBidi"/>
            <w:noProof/>
            <w:sz w:val="22"/>
            <w:szCs w:val="22"/>
          </w:rPr>
          <w:tab/>
        </w:r>
        <w:r w:rsidRPr="00A5331A">
          <w:rPr>
            <w:rStyle w:val="Hypertextovodkaz"/>
            <w:noProof/>
          </w:rPr>
          <w:t>Seznam nových požadavků</w:t>
        </w:r>
        <w:r>
          <w:rPr>
            <w:noProof/>
            <w:webHidden/>
          </w:rPr>
          <w:tab/>
        </w:r>
        <w:r>
          <w:rPr>
            <w:noProof/>
            <w:webHidden/>
          </w:rPr>
          <w:fldChar w:fldCharType="begin"/>
        </w:r>
        <w:r>
          <w:rPr>
            <w:noProof/>
            <w:webHidden/>
          </w:rPr>
          <w:instrText xml:space="preserve"> PAGEREF _Toc61859767 \h </w:instrText>
        </w:r>
        <w:r>
          <w:rPr>
            <w:noProof/>
            <w:webHidden/>
          </w:rPr>
        </w:r>
        <w:r>
          <w:rPr>
            <w:noProof/>
            <w:webHidden/>
          </w:rPr>
          <w:fldChar w:fldCharType="separate"/>
        </w:r>
        <w:r>
          <w:rPr>
            <w:noProof/>
            <w:webHidden/>
          </w:rPr>
          <w:t>15</w:t>
        </w:r>
        <w:r>
          <w:rPr>
            <w:noProof/>
            <w:webHidden/>
          </w:rPr>
          <w:fldChar w:fldCharType="end"/>
        </w:r>
      </w:hyperlink>
    </w:p>
    <w:p w14:paraId="6B615F55" w14:textId="06BCF7CF"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8" w:history="1">
        <w:r w:rsidRPr="00A5331A">
          <w:rPr>
            <w:rStyle w:val="Hypertextovodkaz"/>
            <w:noProof/>
          </w:rPr>
          <w:t>3.2</w:t>
        </w:r>
        <w:r>
          <w:rPr>
            <w:rFonts w:asciiTheme="minorHAnsi" w:eastAsiaTheme="minorEastAsia" w:hAnsiTheme="minorHAnsi" w:cstheme="minorBidi"/>
            <w:noProof/>
            <w:sz w:val="22"/>
            <w:szCs w:val="22"/>
          </w:rPr>
          <w:tab/>
        </w:r>
        <w:r w:rsidRPr="00A5331A">
          <w:rPr>
            <w:rStyle w:val="Hypertextovodkaz"/>
            <w:noProof/>
          </w:rPr>
          <w:t>Seznam požadavků převzatých z BP</w:t>
        </w:r>
        <w:r>
          <w:rPr>
            <w:noProof/>
            <w:webHidden/>
          </w:rPr>
          <w:tab/>
        </w:r>
        <w:r>
          <w:rPr>
            <w:noProof/>
            <w:webHidden/>
          </w:rPr>
          <w:fldChar w:fldCharType="begin"/>
        </w:r>
        <w:r>
          <w:rPr>
            <w:noProof/>
            <w:webHidden/>
          </w:rPr>
          <w:instrText xml:space="preserve"> PAGEREF _Toc61859768 \h </w:instrText>
        </w:r>
        <w:r>
          <w:rPr>
            <w:noProof/>
            <w:webHidden/>
          </w:rPr>
        </w:r>
        <w:r>
          <w:rPr>
            <w:noProof/>
            <w:webHidden/>
          </w:rPr>
          <w:fldChar w:fldCharType="separate"/>
        </w:r>
        <w:r>
          <w:rPr>
            <w:noProof/>
            <w:webHidden/>
          </w:rPr>
          <w:t>16</w:t>
        </w:r>
        <w:r>
          <w:rPr>
            <w:noProof/>
            <w:webHidden/>
          </w:rPr>
          <w:fldChar w:fldCharType="end"/>
        </w:r>
      </w:hyperlink>
    </w:p>
    <w:p w14:paraId="11932D81" w14:textId="3D001029"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69" w:history="1">
        <w:r w:rsidRPr="00A5331A">
          <w:rPr>
            <w:rStyle w:val="Hypertextovodkaz"/>
            <w:noProof/>
          </w:rPr>
          <w:t>3.3</w:t>
        </w:r>
        <w:r>
          <w:rPr>
            <w:rFonts w:asciiTheme="minorHAnsi" w:eastAsiaTheme="minorEastAsia" w:hAnsiTheme="minorHAnsi" w:cstheme="minorBidi"/>
            <w:noProof/>
            <w:sz w:val="22"/>
            <w:szCs w:val="22"/>
          </w:rPr>
          <w:tab/>
        </w:r>
        <w:r w:rsidRPr="00A5331A">
          <w:rPr>
            <w:rStyle w:val="Hypertextovodkaz"/>
            <w:noProof/>
          </w:rPr>
          <w:t>Kritéria pro splnění cílů práce</w:t>
        </w:r>
        <w:r>
          <w:rPr>
            <w:noProof/>
            <w:webHidden/>
          </w:rPr>
          <w:tab/>
        </w:r>
        <w:r>
          <w:rPr>
            <w:noProof/>
            <w:webHidden/>
          </w:rPr>
          <w:fldChar w:fldCharType="begin"/>
        </w:r>
        <w:r>
          <w:rPr>
            <w:noProof/>
            <w:webHidden/>
          </w:rPr>
          <w:instrText xml:space="preserve"> PAGEREF _Toc61859769 \h </w:instrText>
        </w:r>
        <w:r>
          <w:rPr>
            <w:noProof/>
            <w:webHidden/>
          </w:rPr>
        </w:r>
        <w:r>
          <w:rPr>
            <w:noProof/>
            <w:webHidden/>
          </w:rPr>
          <w:fldChar w:fldCharType="separate"/>
        </w:r>
        <w:r>
          <w:rPr>
            <w:noProof/>
            <w:webHidden/>
          </w:rPr>
          <w:t>17</w:t>
        </w:r>
        <w:r>
          <w:rPr>
            <w:noProof/>
            <w:webHidden/>
          </w:rPr>
          <w:fldChar w:fldCharType="end"/>
        </w:r>
      </w:hyperlink>
    </w:p>
    <w:p w14:paraId="56455773" w14:textId="772C2321"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0" w:history="1">
        <w:r w:rsidRPr="00A5331A">
          <w:rPr>
            <w:rStyle w:val="Hypertextovodkaz"/>
            <w:noProof/>
          </w:rPr>
          <w:t>3.3.1</w:t>
        </w:r>
        <w:r>
          <w:rPr>
            <w:rFonts w:asciiTheme="minorHAnsi" w:eastAsiaTheme="minorEastAsia" w:hAnsiTheme="minorHAnsi" w:cstheme="minorBidi"/>
            <w:noProof/>
            <w:sz w:val="22"/>
            <w:szCs w:val="22"/>
          </w:rPr>
          <w:tab/>
        </w:r>
        <w:r w:rsidRPr="00A5331A">
          <w:rPr>
            <w:rStyle w:val="Hypertextovodkaz"/>
            <w:noProof/>
          </w:rPr>
          <w:t>Seznam funkčních požadavků</w:t>
        </w:r>
        <w:r>
          <w:rPr>
            <w:noProof/>
            <w:webHidden/>
          </w:rPr>
          <w:tab/>
        </w:r>
        <w:r>
          <w:rPr>
            <w:noProof/>
            <w:webHidden/>
          </w:rPr>
          <w:fldChar w:fldCharType="begin"/>
        </w:r>
        <w:r>
          <w:rPr>
            <w:noProof/>
            <w:webHidden/>
          </w:rPr>
          <w:instrText xml:space="preserve"> PAGEREF _Toc61859770 \h </w:instrText>
        </w:r>
        <w:r>
          <w:rPr>
            <w:noProof/>
            <w:webHidden/>
          </w:rPr>
        </w:r>
        <w:r>
          <w:rPr>
            <w:noProof/>
            <w:webHidden/>
          </w:rPr>
          <w:fldChar w:fldCharType="separate"/>
        </w:r>
        <w:r>
          <w:rPr>
            <w:noProof/>
            <w:webHidden/>
          </w:rPr>
          <w:t>18</w:t>
        </w:r>
        <w:r>
          <w:rPr>
            <w:noProof/>
            <w:webHidden/>
          </w:rPr>
          <w:fldChar w:fldCharType="end"/>
        </w:r>
      </w:hyperlink>
    </w:p>
    <w:p w14:paraId="3D38A959" w14:textId="7BD1A777"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71" w:history="1">
        <w:r w:rsidRPr="00A5331A">
          <w:rPr>
            <w:rStyle w:val="Hypertextovodkaz"/>
            <w:noProof/>
          </w:rPr>
          <w:t>3.4</w:t>
        </w:r>
        <w:r>
          <w:rPr>
            <w:rFonts w:asciiTheme="minorHAnsi" w:eastAsiaTheme="minorEastAsia" w:hAnsiTheme="minorHAnsi" w:cstheme="minorBidi"/>
            <w:noProof/>
            <w:sz w:val="22"/>
            <w:szCs w:val="22"/>
          </w:rPr>
          <w:tab/>
        </w:r>
        <w:r w:rsidRPr="00A5331A">
          <w:rPr>
            <w:rStyle w:val="Hypertextovodkaz"/>
            <w:noProof/>
          </w:rPr>
          <w:t>Priorita dokončení požadavků</w:t>
        </w:r>
        <w:r>
          <w:rPr>
            <w:noProof/>
            <w:webHidden/>
          </w:rPr>
          <w:tab/>
        </w:r>
        <w:r>
          <w:rPr>
            <w:noProof/>
            <w:webHidden/>
          </w:rPr>
          <w:fldChar w:fldCharType="begin"/>
        </w:r>
        <w:r>
          <w:rPr>
            <w:noProof/>
            <w:webHidden/>
          </w:rPr>
          <w:instrText xml:space="preserve"> PAGEREF _Toc61859771 \h </w:instrText>
        </w:r>
        <w:r>
          <w:rPr>
            <w:noProof/>
            <w:webHidden/>
          </w:rPr>
        </w:r>
        <w:r>
          <w:rPr>
            <w:noProof/>
            <w:webHidden/>
          </w:rPr>
          <w:fldChar w:fldCharType="separate"/>
        </w:r>
        <w:r>
          <w:rPr>
            <w:noProof/>
            <w:webHidden/>
          </w:rPr>
          <w:t>19</w:t>
        </w:r>
        <w:r>
          <w:rPr>
            <w:noProof/>
            <w:webHidden/>
          </w:rPr>
          <w:fldChar w:fldCharType="end"/>
        </w:r>
      </w:hyperlink>
    </w:p>
    <w:p w14:paraId="41C59B9D" w14:textId="45202714"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72" w:history="1">
        <w:r w:rsidRPr="00A5331A">
          <w:rPr>
            <w:rStyle w:val="Hypertextovodkaz"/>
            <w:noProof/>
          </w:rPr>
          <w:t>4</w:t>
        </w:r>
        <w:r>
          <w:rPr>
            <w:rFonts w:asciiTheme="minorHAnsi" w:eastAsiaTheme="minorEastAsia" w:hAnsiTheme="minorHAnsi" w:cstheme="minorBidi"/>
            <w:b w:val="0"/>
            <w:caps w:val="0"/>
            <w:noProof/>
            <w:sz w:val="22"/>
            <w:szCs w:val="22"/>
          </w:rPr>
          <w:tab/>
        </w:r>
        <w:r w:rsidRPr="00A5331A">
          <w:rPr>
            <w:rStyle w:val="Hypertextovodkaz"/>
            <w:noProof/>
          </w:rPr>
          <w:t>Fuzzy logika</w:t>
        </w:r>
        <w:r>
          <w:rPr>
            <w:noProof/>
            <w:webHidden/>
          </w:rPr>
          <w:tab/>
        </w:r>
        <w:r>
          <w:rPr>
            <w:noProof/>
            <w:webHidden/>
          </w:rPr>
          <w:fldChar w:fldCharType="begin"/>
        </w:r>
        <w:r>
          <w:rPr>
            <w:noProof/>
            <w:webHidden/>
          </w:rPr>
          <w:instrText xml:space="preserve"> PAGEREF _Toc61859772 \h </w:instrText>
        </w:r>
        <w:r>
          <w:rPr>
            <w:noProof/>
            <w:webHidden/>
          </w:rPr>
        </w:r>
        <w:r>
          <w:rPr>
            <w:noProof/>
            <w:webHidden/>
          </w:rPr>
          <w:fldChar w:fldCharType="separate"/>
        </w:r>
        <w:r>
          <w:rPr>
            <w:noProof/>
            <w:webHidden/>
          </w:rPr>
          <w:t>20</w:t>
        </w:r>
        <w:r>
          <w:rPr>
            <w:noProof/>
            <w:webHidden/>
          </w:rPr>
          <w:fldChar w:fldCharType="end"/>
        </w:r>
      </w:hyperlink>
    </w:p>
    <w:p w14:paraId="54EFBF89" w14:textId="68C45CC5"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73" w:history="1">
        <w:r w:rsidRPr="00A5331A">
          <w:rPr>
            <w:rStyle w:val="Hypertextovodkaz"/>
            <w:noProof/>
          </w:rPr>
          <w:t>4.1</w:t>
        </w:r>
        <w:r>
          <w:rPr>
            <w:rFonts w:asciiTheme="minorHAnsi" w:eastAsiaTheme="minorEastAsia" w:hAnsiTheme="minorHAnsi" w:cstheme="minorBidi"/>
            <w:noProof/>
            <w:sz w:val="22"/>
            <w:szCs w:val="22"/>
          </w:rPr>
          <w:tab/>
        </w:r>
        <w:r w:rsidRPr="00A5331A">
          <w:rPr>
            <w:rStyle w:val="Hypertextovodkaz"/>
            <w:noProof/>
          </w:rPr>
          <w:t>Co je fuzzy logika</w:t>
        </w:r>
        <w:r>
          <w:rPr>
            <w:noProof/>
            <w:webHidden/>
          </w:rPr>
          <w:tab/>
        </w:r>
        <w:r>
          <w:rPr>
            <w:noProof/>
            <w:webHidden/>
          </w:rPr>
          <w:fldChar w:fldCharType="begin"/>
        </w:r>
        <w:r>
          <w:rPr>
            <w:noProof/>
            <w:webHidden/>
          </w:rPr>
          <w:instrText xml:space="preserve"> PAGEREF _Toc61859773 \h </w:instrText>
        </w:r>
        <w:r>
          <w:rPr>
            <w:noProof/>
            <w:webHidden/>
          </w:rPr>
        </w:r>
        <w:r>
          <w:rPr>
            <w:noProof/>
            <w:webHidden/>
          </w:rPr>
          <w:fldChar w:fldCharType="separate"/>
        </w:r>
        <w:r>
          <w:rPr>
            <w:noProof/>
            <w:webHidden/>
          </w:rPr>
          <w:t>20</w:t>
        </w:r>
        <w:r>
          <w:rPr>
            <w:noProof/>
            <w:webHidden/>
          </w:rPr>
          <w:fldChar w:fldCharType="end"/>
        </w:r>
      </w:hyperlink>
    </w:p>
    <w:p w14:paraId="0C93BB05" w14:textId="73EA94D1"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4" w:history="1">
        <w:r w:rsidRPr="00A5331A">
          <w:rPr>
            <w:rStyle w:val="Hypertextovodkaz"/>
            <w:noProof/>
          </w:rPr>
          <w:t>4.1.1</w:t>
        </w:r>
        <w:r>
          <w:rPr>
            <w:rFonts w:asciiTheme="minorHAnsi" w:eastAsiaTheme="minorEastAsia" w:hAnsiTheme="minorHAnsi" w:cstheme="minorBidi"/>
            <w:noProof/>
            <w:sz w:val="22"/>
            <w:szCs w:val="22"/>
          </w:rPr>
          <w:tab/>
        </w:r>
        <w:r w:rsidRPr="00A5331A">
          <w:rPr>
            <w:rStyle w:val="Hypertextovodkaz"/>
            <w:noProof/>
          </w:rPr>
          <w:t>Fuzzy proměnná</w:t>
        </w:r>
        <w:r>
          <w:rPr>
            <w:noProof/>
            <w:webHidden/>
          </w:rPr>
          <w:tab/>
        </w:r>
        <w:r>
          <w:rPr>
            <w:noProof/>
            <w:webHidden/>
          </w:rPr>
          <w:fldChar w:fldCharType="begin"/>
        </w:r>
        <w:r>
          <w:rPr>
            <w:noProof/>
            <w:webHidden/>
          </w:rPr>
          <w:instrText xml:space="preserve"> PAGEREF _Toc61859774 \h </w:instrText>
        </w:r>
        <w:r>
          <w:rPr>
            <w:noProof/>
            <w:webHidden/>
          </w:rPr>
        </w:r>
        <w:r>
          <w:rPr>
            <w:noProof/>
            <w:webHidden/>
          </w:rPr>
          <w:fldChar w:fldCharType="separate"/>
        </w:r>
        <w:r>
          <w:rPr>
            <w:noProof/>
            <w:webHidden/>
          </w:rPr>
          <w:t>21</w:t>
        </w:r>
        <w:r>
          <w:rPr>
            <w:noProof/>
            <w:webHidden/>
          </w:rPr>
          <w:fldChar w:fldCharType="end"/>
        </w:r>
      </w:hyperlink>
    </w:p>
    <w:p w14:paraId="1A7A76E6" w14:textId="6DB41DA3"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5" w:history="1">
        <w:r w:rsidRPr="00A5331A">
          <w:rPr>
            <w:rStyle w:val="Hypertextovodkaz"/>
            <w:noProof/>
          </w:rPr>
          <w:t>4.1.2</w:t>
        </w:r>
        <w:r>
          <w:rPr>
            <w:rFonts w:asciiTheme="minorHAnsi" w:eastAsiaTheme="minorEastAsia" w:hAnsiTheme="minorHAnsi" w:cstheme="minorBidi"/>
            <w:noProof/>
            <w:sz w:val="22"/>
            <w:szCs w:val="22"/>
          </w:rPr>
          <w:tab/>
        </w:r>
        <w:r w:rsidRPr="00A5331A">
          <w:rPr>
            <w:rStyle w:val="Hypertextovodkaz"/>
            <w:noProof/>
          </w:rPr>
          <w:t>Fuzzy výrazy</w:t>
        </w:r>
        <w:r>
          <w:rPr>
            <w:noProof/>
            <w:webHidden/>
          </w:rPr>
          <w:tab/>
        </w:r>
        <w:r>
          <w:rPr>
            <w:noProof/>
            <w:webHidden/>
          </w:rPr>
          <w:fldChar w:fldCharType="begin"/>
        </w:r>
        <w:r>
          <w:rPr>
            <w:noProof/>
            <w:webHidden/>
          </w:rPr>
          <w:instrText xml:space="preserve"> PAGEREF _Toc61859775 \h </w:instrText>
        </w:r>
        <w:r>
          <w:rPr>
            <w:noProof/>
            <w:webHidden/>
          </w:rPr>
        </w:r>
        <w:r>
          <w:rPr>
            <w:noProof/>
            <w:webHidden/>
          </w:rPr>
          <w:fldChar w:fldCharType="separate"/>
        </w:r>
        <w:r>
          <w:rPr>
            <w:noProof/>
            <w:webHidden/>
          </w:rPr>
          <w:t>21</w:t>
        </w:r>
        <w:r>
          <w:rPr>
            <w:noProof/>
            <w:webHidden/>
          </w:rPr>
          <w:fldChar w:fldCharType="end"/>
        </w:r>
      </w:hyperlink>
    </w:p>
    <w:p w14:paraId="6730255A" w14:textId="67A197F3"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6" w:history="1">
        <w:r w:rsidRPr="00A5331A">
          <w:rPr>
            <w:rStyle w:val="Hypertextovodkaz"/>
            <w:noProof/>
          </w:rPr>
          <w:t>4.1.3</w:t>
        </w:r>
        <w:r>
          <w:rPr>
            <w:rFonts w:asciiTheme="minorHAnsi" w:eastAsiaTheme="minorEastAsia" w:hAnsiTheme="minorHAnsi" w:cstheme="minorBidi"/>
            <w:noProof/>
            <w:sz w:val="22"/>
            <w:szCs w:val="22"/>
          </w:rPr>
          <w:tab/>
        </w:r>
        <w:r w:rsidRPr="00A5331A">
          <w:rPr>
            <w:rStyle w:val="Hypertextovodkaz"/>
            <w:noProof/>
          </w:rPr>
          <w:t>Fuzzy pravidla</w:t>
        </w:r>
        <w:r>
          <w:rPr>
            <w:noProof/>
            <w:webHidden/>
          </w:rPr>
          <w:tab/>
        </w:r>
        <w:r>
          <w:rPr>
            <w:noProof/>
            <w:webHidden/>
          </w:rPr>
          <w:fldChar w:fldCharType="begin"/>
        </w:r>
        <w:r>
          <w:rPr>
            <w:noProof/>
            <w:webHidden/>
          </w:rPr>
          <w:instrText xml:space="preserve"> PAGEREF _Toc61859776 \h </w:instrText>
        </w:r>
        <w:r>
          <w:rPr>
            <w:noProof/>
            <w:webHidden/>
          </w:rPr>
        </w:r>
        <w:r>
          <w:rPr>
            <w:noProof/>
            <w:webHidden/>
          </w:rPr>
          <w:fldChar w:fldCharType="separate"/>
        </w:r>
        <w:r>
          <w:rPr>
            <w:noProof/>
            <w:webHidden/>
          </w:rPr>
          <w:t>22</w:t>
        </w:r>
        <w:r>
          <w:rPr>
            <w:noProof/>
            <w:webHidden/>
          </w:rPr>
          <w:fldChar w:fldCharType="end"/>
        </w:r>
      </w:hyperlink>
    </w:p>
    <w:p w14:paraId="3D15D8B2" w14:textId="35B1A847"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7" w:history="1">
        <w:r w:rsidRPr="00A5331A">
          <w:rPr>
            <w:rStyle w:val="Hypertextovodkaz"/>
            <w:noProof/>
          </w:rPr>
          <w:t>4.1.4</w:t>
        </w:r>
        <w:r>
          <w:rPr>
            <w:rFonts w:asciiTheme="minorHAnsi" w:eastAsiaTheme="minorEastAsia" w:hAnsiTheme="minorHAnsi" w:cstheme="minorBidi"/>
            <w:noProof/>
            <w:sz w:val="22"/>
            <w:szCs w:val="22"/>
          </w:rPr>
          <w:tab/>
        </w:r>
        <w:r w:rsidRPr="00A5331A">
          <w:rPr>
            <w:rStyle w:val="Hypertextovodkaz"/>
            <w:noProof/>
          </w:rPr>
          <w:t>Výpočet výsledné hodnoty</w:t>
        </w:r>
        <w:r>
          <w:rPr>
            <w:noProof/>
            <w:webHidden/>
          </w:rPr>
          <w:tab/>
        </w:r>
        <w:r>
          <w:rPr>
            <w:noProof/>
            <w:webHidden/>
          </w:rPr>
          <w:fldChar w:fldCharType="begin"/>
        </w:r>
        <w:r>
          <w:rPr>
            <w:noProof/>
            <w:webHidden/>
          </w:rPr>
          <w:instrText xml:space="preserve"> PAGEREF _Toc61859777 \h </w:instrText>
        </w:r>
        <w:r>
          <w:rPr>
            <w:noProof/>
            <w:webHidden/>
          </w:rPr>
        </w:r>
        <w:r>
          <w:rPr>
            <w:noProof/>
            <w:webHidden/>
          </w:rPr>
          <w:fldChar w:fldCharType="separate"/>
        </w:r>
        <w:r>
          <w:rPr>
            <w:noProof/>
            <w:webHidden/>
          </w:rPr>
          <w:t>23</w:t>
        </w:r>
        <w:r>
          <w:rPr>
            <w:noProof/>
            <w:webHidden/>
          </w:rPr>
          <w:fldChar w:fldCharType="end"/>
        </w:r>
      </w:hyperlink>
    </w:p>
    <w:p w14:paraId="0A26E6D4" w14:textId="2BCC287B"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78" w:history="1">
        <w:r w:rsidRPr="00A5331A">
          <w:rPr>
            <w:rStyle w:val="Hypertextovodkaz"/>
            <w:noProof/>
          </w:rPr>
          <w:t>4.2</w:t>
        </w:r>
        <w:r>
          <w:rPr>
            <w:rFonts w:asciiTheme="minorHAnsi" w:eastAsiaTheme="minorEastAsia" w:hAnsiTheme="minorHAnsi" w:cstheme="minorBidi"/>
            <w:noProof/>
            <w:sz w:val="22"/>
            <w:szCs w:val="22"/>
          </w:rPr>
          <w:tab/>
        </w:r>
        <w:r w:rsidRPr="00A5331A">
          <w:rPr>
            <w:rStyle w:val="Hypertextovodkaz"/>
            <w:noProof/>
          </w:rPr>
          <w:t>Implementace v aplikaci</w:t>
        </w:r>
        <w:r>
          <w:rPr>
            <w:noProof/>
            <w:webHidden/>
          </w:rPr>
          <w:tab/>
        </w:r>
        <w:r>
          <w:rPr>
            <w:noProof/>
            <w:webHidden/>
          </w:rPr>
          <w:fldChar w:fldCharType="begin"/>
        </w:r>
        <w:r>
          <w:rPr>
            <w:noProof/>
            <w:webHidden/>
          </w:rPr>
          <w:instrText xml:space="preserve"> PAGEREF _Toc61859778 \h </w:instrText>
        </w:r>
        <w:r>
          <w:rPr>
            <w:noProof/>
            <w:webHidden/>
          </w:rPr>
        </w:r>
        <w:r>
          <w:rPr>
            <w:noProof/>
            <w:webHidden/>
          </w:rPr>
          <w:fldChar w:fldCharType="separate"/>
        </w:r>
        <w:r>
          <w:rPr>
            <w:noProof/>
            <w:webHidden/>
          </w:rPr>
          <w:t>24</w:t>
        </w:r>
        <w:r>
          <w:rPr>
            <w:noProof/>
            <w:webHidden/>
          </w:rPr>
          <w:fldChar w:fldCharType="end"/>
        </w:r>
      </w:hyperlink>
    </w:p>
    <w:p w14:paraId="11721568" w14:textId="1C2EA53A"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79" w:history="1">
        <w:r w:rsidRPr="00A5331A">
          <w:rPr>
            <w:rStyle w:val="Hypertextovodkaz"/>
            <w:noProof/>
          </w:rPr>
          <w:t>4.2.1</w:t>
        </w:r>
        <w:r>
          <w:rPr>
            <w:rFonts w:asciiTheme="minorHAnsi" w:eastAsiaTheme="minorEastAsia" w:hAnsiTheme="minorHAnsi" w:cstheme="minorBidi"/>
            <w:noProof/>
            <w:sz w:val="22"/>
            <w:szCs w:val="22"/>
          </w:rPr>
          <w:tab/>
        </w:r>
        <w:r w:rsidRPr="00A5331A">
          <w:rPr>
            <w:rStyle w:val="Hypertextovodkaz"/>
            <w:noProof/>
          </w:rPr>
          <w:t>LFLController</w:t>
        </w:r>
        <w:r>
          <w:rPr>
            <w:noProof/>
            <w:webHidden/>
          </w:rPr>
          <w:tab/>
        </w:r>
        <w:r>
          <w:rPr>
            <w:noProof/>
            <w:webHidden/>
          </w:rPr>
          <w:fldChar w:fldCharType="begin"/>
        </w:r>
        <w:r>
          <w:rPr>
            <w:noProof/>
            <w:webHidden/>
          </w:rPr>
          <w:instrText xml:space="preserve"> PAGEREF _Toc61859779 \h </w:instrText>
        </w:r>
        <w:r>
          <w:rPr>
            <w:noProof/>
            <w:webHidden/>
          </w:rPr>
        </w:r>
        <w:r>
          <w:rPr>
            <w:noProof/>
            <w:webHidden/>
          </w:rPr>
          <w:fldChar w:fldCharType="separate"/>
        </w:r>
        <w:r>
          <w:rPr>
            <w:noProof/>
            <w:webHidden/>
          </w:rPr>
          <w:t>24</w:t>
        </w:r>
        <w:r>
          <w:rPr>
            <w:noProof/>
            <w:webHidden/>
          </w:rPr>
          <w:fldChar w:fldCharType="end"/>
        </w:r>
      </w:hyperlink>
    </w:p>
    <w:p w14:paraId="60ABE7B5" w14:textId="6F62A3DB"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80" w:history="1">
        <w:r w:rsidRPr="00A5331A">
          <w:rPr>
            <w:rStyle w:val="Hypertextovodkaz"/>
            <w:noProof/>
          </w:rPr>
          <w:t>4.2.2</w:t>
        </w:r>
        <w:r>
          <w:rPr>
            <w:rFonts w:asciiTheme="minorHAnsi" w:eastAsiaTheme="minorEastAsia" w:hAnsiTheme="minorHAnsi" w:cstheme="minorBidi"/>
            <w:noProof/>
            <w:sz w:val="22"/>
            <w:szCs w:val="22"/>
          </w:rPr>
          <w:tab/>
        </w:r>
        <w:r w:rsidRPr="00A5331A">
          <w:rPr>
            <w:rStyle w:val="Hypertextovodkaz"/>
            <w:noProof/>
          </w:rPr>
          <w:t>Použití dat z LFLC v aplikaci</w:t>
        </w:r>
        <w:r>
          <w:rPr>
            <w:noProof/>
            <w:webHidden/>
          </w:rPr>
          <w:tab/>
        </w:r>
        <w:r>
          <w:rPr>
            <w:noProof/>
            <w:webHidden/>
          </w:rPr>
          <w:fldChar w:fldCharType="begin"/>
        </w:r>
        <w:r>
          <w:rPr>
            <w:noProof/>
            <w:webHidden/>
          </w:rPr>
          <w:instrText xml:space="preserve"> PAGEREF _Toc61859780 \h </w:instrText>
        </w:r>
        <w:r>
          <w:rPr>
            <w:noProof/>
            <w:webHidden/>
          </w:rPr>
        </w:r>
        <w:r>
          <w:rPr>
            <w:noProof/>
            <w:webHidden/>
          </w:rPr>
          <w:fldChar w:fldCharType="separate"/>
        </w:r>
        <w:r>
          <w:rPr>
            <w:noProof/>
            <w:webHidden/>
          </w:rPr>
          <w:t>25</w:t>
        </w:r>
        <w:r>
          <w:rPr>
            <w:noProof/>
            <w:webHidden/>
          </w:rPr>
          <w:fldChar w:fldCharType="end"/>
        </w:r>
      </w:hyperlink>
    </w:p>
    <w:p w14:paraId="3DE4FC0C" w14:textId="558E2EE3"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81" w:history="1">
        <w:r w:rsidRPr="00A5331A">
          <w:rPr>
            <w:rStyle w:val="Hypertextovodkaz"/>
            <w:noProof/>
          </w:rPr>
          <w:t>4.2.3</w:t>
        </w:r>
        <w:r>
          <w:rPr>
            <w:rFonts w:asciiTheme="minorHAnsi" w:eastAsiaTheme="minorEastAsia" w:hAnsiTheme="minorHAnsi" w:cstheme="minorBidi"/>
            <w:noProof/>
            <w:sz w:val="22"/>
            <w:szCs w:val="22"/>
          </w:rPr>
          <w:tab/>
        </w:r>
        <w:r w:rsidRPr="00A5331A">
          <w:rPr>
            <w:rStyle w:val="Hypertextovodkaz"/>
            <w:noProof/>
          </w:rPr>
          <w:t>Pohyb vozidel za sebou</w:t>
        </w:r>
        <w:r>
          <w:rPr>
            <w:noProof/>
            <w:webHidden/>
          </w:rPr>
          <w:tab/>
        </w:r>
        <w:r>
          <w:rPr>
            <w:noProof/>
            <w:webHidden/>
          </w:rPr>
          <w:fldChar w:fldCharType="begin"/>
        </w:r>
        <w:r>
          <w:rPr>
            <w:noProof/>
            <w:webHidden/>
          </w:rPr>
          <w:instrText xml:space="preserve"> PAGEREF _Toc61859781 \h </w:instrText>
        </w:r>
        <w:r>
          <w:rPr>
            <w:noProof/>
            <w:webHidden/>
          </w:rPr>
        </w:r>
        <w:r>
          <w:rPr>
            <w:noProof/>
            <w:webHidden/>
          </w:rPr>
          <w:fldChar w:fldCharType="separate"/>
        </w:r>
        <w:r>
          <w:rPr>
            <w:noProof/>
            <w:webHidden/>
          </w:rPr>
          <w:t>27</w:t>
        </w:r>
        <w:r>
          <w:rPr>
            <w:noProof/>
            <w:webHidden/>
          </w:rPr>
          <w:fldChar w:fldCharType="end"/>
        </w:r>
      </w:hyperlink>
    </w:p>
    <w:p w14:paraId="14A6246A" w14:textId="420E7EFC"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82" w:history="1">
        <w:r w:rsidRPr="00A5331A">
          <w:rPr>
            <w:rStyle w:val="Hypertextovodkaz"/>
            <w:noProof/>
          </w:rPr>
          <w:t>4.2.4</w:t>
        </w:r>
        <w:r>
          <w:rPr>
            <w:rFonts w:asciiTheme="minorHAnsi" w:eastAsiaTheme="minorEastAsia" w:hAnsiTheme="minorHAnsi" w:cstheme="minorBidi"/>
            <w:noProof/>
            <w:sz w:val="22"/>
            <w:szCs w:val="22"/>
          </w:rPr>
          <w:tab/>
        </w:r>
        <w:r w:rsidRPr="00A5331A">
          <w:rPr>
            <w:rStyle w:val="Hypertextovodkaz"/>
            <w:noProof/>
          </w:rPr>
          <w:t>Rozhodnutí udělení přednosti</w:t>
        </w:r>
        <w:r>
          <w:rPr>
            <w:noProof/>
            <w:webHidden/>
          </w:rPr>
          <w:tab/>
        </w:r>
        <w:r>
          <w:rPr>
            <w:noProof/>
            <w:webHidden/>
          </w:rPr>
          <w:fldChar w:fldCharType="begin"/>
        </w:r>
        <w:r>
          <w:rPr>
            <w:noProof/>
            <w:webHidden/>
          </w:rPr>
          <w:instrText xml:space="preserve"> PAGEREF _Toc61859782 \h </w:instrText>
        </w:r>
        <w:r>
          <w:rPr>
            <w:noProof/>
            <w:webHidden/>
          </w:rPr>
        </w:r>
        <w:r>
          <w:rPr>
            <w:noProof/>
            <w:webHidden/>
          </w:rPr>
          <w:fldChar w:fldCharType="separate"/>
        </w:r>
        <w:r>
          <w:rPr>
            <w:noProof/>
            <w:webHidden/>
          </w:rPr>
          <w:t>30</w:t>
        </w:r>
        <w:r>
          <w:rPr>
            <w:noProof/>
            <w:webHidden/>
          </w:rPr>
          <w:fldChar w:fldCharType="end"/>
        </w:r>
      </w:hyperlink>
    </w:p>
    <w:p w14:paraId="44CFB7FF" w14:textId="5450547A"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83" w:history="1">
        <w:r w:rsidRPr="00A5331A">
          <w:rPr>
            <w:rStyle w:val="Hypertextovodkaz"/>
            <w:noProof/>
          </w:rPr>
          <w:t>5</w:t>
        </w:r>
        <w:r>
          <w:rPr>
            <w:rFonts w:asciiTheme="minorHAnsi" w:eastAsiaTheme="minorEastAsia" w:hAnsiTheme="minorHAnsi" w:cstheme="minorBidi"/>
            <w:b w:val="0"/>
            <w:caps w:val="0"/>
            <w:noProof/>
            <w:sz w:val="22"/>
            <w:szCs w:val="22"/>
          </w:rPr>
          <w:tab/>
        </w:r>
        <w:r w:rsidRPr="00A5331A">
          <w:rPr>
            <w:rStyle w:val="Hypertextovodkaz"/>
            <w:noProof/>
          </w:rPr>
          <w:t>metodika tvorby práce</w:t>
        </w:r>
        <w:r>
          <w:rPr>
            <w:noProof/>
            <w:webHidden/>
          </w:rPr>
          <w:tab/>
        </w:r>
        <w:r>
          <w:rPr>
            <w:noProof/>
            <w:webHidden/>
          </w:rPr>
          <w:fldChar w:fldCharType="begin"/>
        </w:r>
        <w:r>
          <w:rPr>
            <w:noProof/>
            <w:webHidden/>
          </w:rPr>
          <w:instrText xml:space="preserve"> PAGEREF _Toc61859783 \h </w:instrText>
        </w:r>
        <w:r>
          <w:rPr>
            <w:noProof/>
            <w:webHidden/>
          </w:rPr>
        </w:r>
        <w:r>
          <w:rPr>
            <w:noProof/>
            <w:webHidden/>
          </w:rPr>
          <w:fldChar w:fldCharType="separate"/>
        </w:r>
        <w:r>
          <w:rPr>
            <w:noProof/>
            <w:webHidden/>
          </w:rPr>
          <w:t>33</w:t>
        </w:r>
        <w:r>
          <w:rPr>
            <w:noProof/>
            <w:webHidden/>
          </w:rPr>
          <w:fldChar w:fldCharType="end"/>
        </w:r>
      </w:hyperlink>
    </w:p>
    <w:p w14:paraId="6FD28208" w14:textId="55C164B9"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84" w:history="1">
        <w:r w:rsidRPr="00A5331A">
          <w:rPr>
            <w:rStyle w:val="Hypertextovodkaz"/>
            <w:noProof/>
          </w:rPr>
          <w:t>5.1</w:t>
        </w:r>
        <w:r>
          <w:rPr>
            <w:rFonts w:asciiTheme="minorHAnsi" w:eastAsiaTheme="minorEastAsia" w:hAnsiTheme="minorHAnsi" w:cstheme="minorBidi"/>
            <w:noProof/>
            <w:sz w:val="22"/>
            <w:szCs w:val="22"/>
          </w:rPr>
          <w:tab/>
        </w:r>
        <w:r w:rsidRPr="00A5331A">
          <w:rPr>
            <w:rStyle w:val="Hypertextovodkaz"/>
            <w:noProof/>
          </w:rPr>
          <w:t>Vize</w:t>
        </w:r>
        <w:r>
          <w:rPr>
            <w:noProof/>
            <w:webHidden/>
          </w:rPr>
          <w:tab/>
        </w:r>
        <w:r>
          <w:rPr>
            <w:noProof/>
            <w:webHidden/>
          </w:rPr>
          <w:fldChar w:fldCharType="begin"/>
        </w:r>
        <w:r>
          <w:rPr>
            <w:noProof/>
            <w:webHidden/>
          </w:rPr>
          <w:instrText xml:space="preserve"> PAGEREF _Toc61859784 \h </w:instrText>
        </w:r>
        <w:r>
          <w:rPr>
            <w:noProof/>
            <w:webHidden/>
          </w:rPr>
        </w:r>
        <w:r>
          <w:rPr>
            <w:noProof/>
            <w:webHidden/>
          </w:rPr>
          <w:fldChar w:fldCharType="separate"/>
        </w:r>
        <w:r>
          <w:rPr>
            <w:noProof/>
            <w:webHidden/>
          </w:rPr>
          <w:t>33</w:t>
        </w:r>
        <w:r>
          <w:rPr>
            <w:noProof/>
            <w:webHidden/>
          </w:rPr>
          <w:fldChar w:fldCharType="end"/>
        </w:r>
      </w:hyperlink>
    </w:p>
    <w:p w14:paraId="79D36949" w14:textId="49FE9662"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85" w:history="1">
        <w:r w:rsidRPr="00A5331A">
          <w:rPr>
            <w:rStyle w:val="Hypertextovodkaz"/>
            <w:noProof/>
          </w:rPr>
          <w:t>5.2</w:t>
        </w:r>
        <w:r>
          <w:rPr>
            <w:rFonts w:asciiTheme="minorHAnsi" w:eastAsiaTheme="minorEastAsia" w:hAnsiTheme="minorHAnsi" w:cstheme="minorBidi"/>
            <w:noProof/>
            <w:sz w:val="22"/>
            <w:szCs w:val="22"/>
          </w:rPr>
          <w:tab/>
        </w:r>
        <w:r w:rsidRPr="00A5331A">
          <w:rPr>
            <w:rStyle w:val="Hypertextovodkaz"/>
            <w:noProof/>
          </w:rPr>
          <w:t>Způsob práce</w:t>
        </w:r>
        <w:r>
          <w:rPr>
            <w:noProof/>
            <w:webHidden/>
          </w:rPr>
          <w:tab/>
        </w:r>
        <w:r>
          <w:rPr>
            <w:noProof/>
            <w:webHidden/>
          </w:rPr>
          <w:fldChar w:fldCharType="begin"/>
        </w:r>
        <w:r>
          <w:rPr>
            <w:noProof/>
            <w:webHidden/>
          </w:rPr>
          <w:instrText xml:space="preserve"> PAGEREF _Toc61859785 \h </w:instrText>
        </w:r>
        <w:r>
          <w:rPr>
            <w:noProof/>
            <w:webHidden/>
          </w:rPr>
        </w:r>
        <w:r>
          <w:rPr>
            <w:noProof/>
            <w:webHidden/>
          </w:rPr>
          <w:fldChar w:fldCharType="separate"/>
        </w:r>
        <w:r>
          <w:rPr>
            <w:noProof/>
            <w:webHidden/>
          </w:rPr>
          <w:t>33</w:t>
        </w:r>
        <w:r>
          <w:rPr>
            <w:noProof/>
            <w:webHidden/>
          </w:rPr>
          <w:fldChar w:fldCharType="end"/>
        </w:r>
      </w:hyperlink>
    </w:p>
    <w:p w14:paraId="3E7B0371" w14:textId="14025AE3"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86" w:history="1">
        <w:r w:rsidRPr="00A5331A">
          <w:rPr>
            <w:rStyle w:val="Hypertextovodkaz"/>
            <w:noProof/>
          </w:rPr>
          <w:t>5.3</w:t>
        </w:r>
        <w:r>
          <w:rPr>
            <w:rFonts w:asciiTheme="minorHAnsi" w:eastAsiaTheme="minorEastAsia" w:hAnsiTheme="minorHAnsi" w:cstheme="minorBidi"/>
            <w:noProof/>
            <w:sz w:val="22"/>
            <w:szCs w:val="22"/>
          </w:rPr>
          <w:tab/>
        </w:r>
        <w:r w:rsidRPr="00A5331A">
          <w:rPr>
            <w:rStyle w:val="Hypertextovodkaz"/>
            <w:noProof/>
          </w:rPr>
          <w:t>Způsob zápisu požadavků</w:t>
        </w:r>
        <w:r>
          <w:rPr>
            <w:noProof/>
            <w:webHidden/>
          </w:rPr>
          <w:tab/>
        </w:r>
        <w:r>
          <w:rPr>
            <w:noProof/>
            <w:webHidden/>
          </w:rPr>
          <w:fldChar w:fldCharType="begin"/>
        </w:r>
        <w:r>
          <w:rPr>
            <w:noProof/>
            <w:webHidden/>
          </w:rPr>
          <w:instrText xml:space="preserve"> PAGEREF _Toc61859786 \h </w:instrText>
        </w:r>
        <w:r>
          <w:rPr>
            <w:noProof/>
            <w:webHidden/>
          </w:rPr>
        </w:r>
        <w:r>
          <w:rPr>
            <w:noProof/>
            <w:webHidden/>
          </w:rPr>
          <w:fldChar w:fldCharType="separate"/>
        </w:r>
        <w:r>
          <w:rPr>
            <w:noProof/>
            <w:webHidden/>
          </w:rPr>
          <w:t>34</w:t>
        </w:r>
        <w:r>
          <w:rPr>
            <w:noProof/>
            <w:webHidden/>
          </w:rPr>
          <w:fldChar w:fldCharType="end"/>
        </w:r>
      </w:hyperlink>
    </w:p>
    <w:p w14:paraId="103FCB83" w14:textId="44B5BA0C"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87" w:history="1">
        <w:r w:rsidRPr="00A5331A">
          <w:rPr>
            <w:rStyle w:val="Hypertextovodkaz"/>
            <w:noProof/>
          </w:rPr>
          <w:t>5.4</w:t>
        </w:r>
        <w:r>
          <w:rPr>
            <w:rFonts w:asciiTheme="minorHAnsi" w:eastAsiaTheme="minorEastAsia" w:hAnsiTheme="minorHAnsi" w:cstheme="minorBidi"/>
            <w:noProof/>
            <w:sz w:val="22"/>
            <w:szCs w:val="22"/>
          </w:rPr>
          <w:tab/>
        </w:r>
        <w:r w:rsidRPr="00A5331A">
          <w:rPr>
            <w:rStyle w:val="Hypertextovodkaz"/>
            <w:noProof/>
          </w:rPr>
          <w:t>Správa verzí aplikace</w:t>
        </w:r>
        <w:r>
          <w:rPr>
            <w:noProof/>
            <w:webHidden/>
          </w:rPr>
          <w:tab/>
        </w:r>
        <w:r>
          <w:rPr>
            <w:noProof/>
            <w:webHidden/>
          </w:rPr>
          <w:fldChar w:fldCharType="begin"/>
        </w:r>
        <w:r>
          <w:rPr>
            <w:noProof/>
            <w:webHidden/>
          </w:rPr>
          <w:instrText xml:space="preserve"> PAGEREF _Toc61859787 \h </w:instrText>
        </w:r>
        <w:r>
          <w:rPr>
            <w:noProof/>
            <w:webHidden/>
          </w:rPr>
        </w:r>
        <w:r>
          <w:rPr>
            <w:noProof/>
            <w:webHidden/>
          </w:rPr>
          <w:fldChar w:fldCharType="separate"/>
        </w:r>
        <w:r>
          <w:rPr>
            <w:noProof/>
            <w:webHidden/>
          </w:rPr>
          <w:t>35</w:t>
        </w:r>
        <w:r>
          <w:rPr>
            <w:noProof/>
            <w:webHidden/>
          </w:rPr>
          <w:fldChar w:fldCharType="end"/>
        </w:r>
      </w:hyperlink>
    </w:p>
    <w:p w14:paraId="7A6F22AC" w14:textId="0D9A337E"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88" w:history="1">
        <w:r w:rsidRPr="00A5331A">
          <w:rPr>
            <w:rStyle w:val="Hypertextovodkaz"/>
            <w:noProof/>
          </w:rPr>
          <w:t>5.5</w:t>
        </w:r>
        <w:r>
          <w:rPr>
            <w:rFonts w:asciiTheme="minorHAnsi" w:eastAsiaTheme="minorEastAsia" w:hAnsiTheme="minorHAnsi" w:cstheme="minorBidi"/>
            <w:noProof/>
            <w:sz w:val="22"/>
            <w:szCs w:val="22"/>
          </w:rPr>
          <w:tab/>
        </w:r>
        <w:r w:rsidRPr="00A5331A">
          <w:rPr>
            <w:rStyle w:val="Hypertextovodkaz"/>
            <w:noProof/>
          </w:rPr>
          <w:t>Použité nástroje</w:t>
        </w:r>
        <w:r>
          <w:rPr>
            <w:noProof/>
            <w:webHidden/>
          </w:rPr>
          <w:tab/>
        </w:r>
        <w:r>
          <w:rPr>
            <w:noProof/>
            <w:webHidden/>
          </w:rPr>
          <w:fldChar w:fldCharType="begin"/>
        </w:r>
        <w:r>
          <w:rPr>
            <w:noProof/>
            <w:webHidden/>
          </w:rPr>
          <w:instrText xml:space="preserve"> PAGEREF _Toc61859788 \h </w:instrText>
        </w:r>
        <w:r>
          <w:rPr>
            <w:noProof/>
            <w:webHidden/>
          </w:rPr>
        </w:r>
        <w:r>
          <w:rPr>
            <w:noProof/>
            <w:webHidden/>
          </w:rPr>
          <w:fldChar w:fldCharType="separate"/>
        </w:r>
        <w:r>
          <w:rPr>
            <w:noProof/>
            <w:webHidden/>
          </w:rPr>
          <w:t>35</w:t>
        </w:r>
        <w:r>
          <w:rPr>
            <w:noProof/>
            <w:webHidden/>
          </w:rPr>
          <w:fldChar w:fldCharType="end"/>
        </w:r>
      </w:hyperlink>
    </w:p>
    <w:p w14:paraId="149228A2" w14:textId="2FEECAB7"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89" w:history="1">
        <w:r w:rsidRPr="00A5331A">
          <w:rPr>
            <w:rStyle w:val="Hypertextovodkaz"/>
            <w:noProof/>
          </w:rPr>
          <w:t>5.5.1</w:t>
        </w:r>
        <w:r>
          <w:rPr>
            <w:rFonts w:asciiTheme="minorHAnsi" w:eastAsiaTheme="minorEastAsia" w:hAnsiTheme="minorHAnsi" w:cstheme="minorBidi"/>
            <w:noProof/>
            <w:sz w:val="22"/>
            <w:szCs w:val="22"/>
          </w:rPr>
          <w:tab/>
        </w:r>
        <w:r w:rsidRPr="00A5331A">
          <w:rPr>
            <w:rStyle w:val="Hypertextovodkaz"/>
            <w:noProof/>
          </w:rPr>
          <w:t>NetBeans</w:t>
        </w:r>
        <w:r>
          <w:rPr>
            <w:noProof/>
            <w:webHidden/>
          </w:rPr>
          <w:tab/>
        </w:r>
        <w:r>
          <w:rPr>
            <w:noProof/>
            <w:webHidden/>
          </w:rPr>
          <w:fldChar w:fldCharType="begin"/>
        </w:r>
        <w:r>
          <w:rPr>
            <w:noProof/>
            <w:webHidden/>
          </w:rPr>
          <w:instrText xml:space="preserve"> PAGEREF _Toc61859789 \h </w:instrText>
        </w:r>
        <w:r>
          <w:rPr>
            <w:noProof/>
            <w:webHidden/>
          </w:rPr>
        </w:r>
        <w:r>
          <w:rPr>
            <w:noProof/>
            <w:webHidden/>
          </w:rPr>
          <w:fldChar w:fldCharType="separate"/>
        </w:r>
        <w:r>
          <w:rPr>
            <w:noProof/>
            <w:webHidden/>
          </w:rPr>
          <w:t>35</w:t>
        </w:r>
        <w:r>
          <w:rPr>
            <w:noProof/>
            <w:webHidden/>
          </w:rPr>
          <w:fldChar w:fldCharType="end"/>
        </w:r>
      </w:hyperlink>
    </w:p>
    <w:p w14:paraId="462D83FA" w14:textId="127CE7F6"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0" w:history="1">
        <w:r w:rsidRPr="00A5331A">
          <w:rPr>
            <w:rStyle w:val="Hypertextovodkaz"/>
            <w:noProof/>
          </w:rPr>
          <w:t>5.5.2</w:t>
        </w:r>
        <w:r>
          <w:rPr>
            <w:rFonts w:asciiTheme="minorHAnsi" w:eastAsiaTheme="minorEastAsia" w:hAnsiTheme="minorHAnsi" w:cstheme="minorBidi"/>
            <w:noProof/>
            <w:sz w:val="22"/>
            <w:szCs w:val="22"/>
          </w:rPr>
          <w:tab/>
        </w:r>
        <w:r w:rsidRPr="00A5331A">
          <w:rPr>
            <w:rStyle w:val="Hypertextovodkaz"/>
            <w:noProof/>
          </w:rPr>
          <w:t>GitHub</w:t>
        </w:r>
        <w:r>
          <w:rPr>
            <w:noProof/>
            <w:webHidden/>
          </w:rPr>
          <w:tab/>
        </w:r>
        <w:r>
          <w:rPr>
            <w:noProof/>
            <w:webHidden/>
          </w:rPr>
          <w:fldChar w:fldCharType="begin"/>
        </w:r>
        <w:r>
          <w:rPr>
            <w:noProof/>
            <w:webHidden/>
          </w:rPr>
          <w:instrText xml:space="preserve"> PAGEREF _Toc61859790 \h </w:instrText>
        </w:r>
        <w:r>
          <w:rPr>
            <w:noProof/>
            <w:webHidden/>
          </w:rPr>
        </w:r>
        <w:r>
          <w:rPr>
            <w:noProof/>
            <w:webHidden/>
          </w:rPr>
          <w:fldChar w:fldCharType="separate"/>
        </w:r>
        <w:r>
          <w:rPr>
            <w:noProof/>
            <w:webHidden/>
          </w:rPr>
          <w:t>36</w:t>
        </w:r>
        <w:r>
          <w:rPr>
            <w:noProof/>
            <w:webHidden/>
          </w:rPr>
          <w:fldChar w:fldCharType="end"/>
        </w:r>
      </w:hyperlink>
    </w:p>
    <w:p w14:paraId="5B2CDF57" w14:textId="6A12DA2E"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1" w:history="1">
        <w:r w:rsidRPr="00A5331A">
          <w:rPr>
            <w:rStyle w:val="Hypertextovodkaz"/>
            <w:noProof/>
          </w:rPr>
          <w:t>5.5.3</w:t>
        </w:r>
        <w:r>
          <w:rPr>
            <w:rFonts w:asciiTheme="minorHAnsi" w:eastAsiaTheme="minorEastAsia" w:hAnsiTheme="minorHAnsi" w:cstheme="minorBidi"/>
            <w:noProof/>
            <w:sz w:val="22"/>
            <w:szCs w:val="22"/>
          </w:rPr>
          <w:tab/>
        </w:r>
        <w:r w:rsidRPr="00A5331A">
          <w:rPr>
            <w:rStyle w:val="Hypertextovodkaz"/>
            <w:noProof/>
          </w:rPr>
          <w:t>Trello</w:t>
        </w:r>
        <w:r>
          <w:rPr>
            <w:noProof/>
            <w:webHidden/>
          </w:rPr>
          <w:tab/>
        </w:r>
        <w:r>
          <w:rPr>
            <w:noProof/>
            <w:webHidden/>
          </w:rPr>
          <w:fldChar w:fldCharType="begin"/>
        </w:r>
        <w:r>
          <w:rPr>
            <w:noProof/>
            <w:webHidden/>
          </w:rPr>
          <w:instrText xml:space="preserve"> PAGEREF _Toc61859791 \h </w:instrText>
        </w:r>
        <w:r>
          <w:rPr>
            <w:noProof/>
            <w:webHidden/>
          </w:rPr>
        </w:r>
        <w:r>
          <w:rPr>
            <w:noProof/>
            <w:webHidden/>
          </w:rPr>
          <w:fldChar w:fldCharType="separate"/>
        </w:r>
        <w:r>
          <w:rPr>
            <w:noProof/>
            <w:webHidden/>
          </w:rPr>
          <w:t>36</w:t>
        </w:r>
        <w:r>
          <w:rPr>
            <w:noProof/>
            <w:webHidden/>
          </w:rPr>
          <w:fldChar w:fldCharType="end"/>
        </w:r>
      </w:hyperlink>
    </w:p>
    <w:p w14:paraId="6380FE6B" w14:textId="2EBD55DD"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2" w:history="1">
        <w:r w:rsidRPr="00A5331A">
          <w:rPr>
            <w:rStyle w:val="Hypertextovodkaz"/>
            <w:noProof/>
          </w:rPr>
          <w:t>5.5.4</w:t>
        </w:r>
        <w:r>
          <w:rPr>
            <w:rFonts w:asciiTheme="minorHAnsi" w:eastAsiaTheme="minorEastAsia" w:hAnsiTheme="minorHAnsi" w:cstheme="minorBidi"/>
            <w:noProof/>
            <w:sz w:val="22"/>
            <w:szCs w:val="22"/>
          </w:rPr>
          <w:tab/>
        </w:r>
        <w:r w:rsidRPr="00A5331A">
          <w:rPr>
            <w:rStyle w:val="Hypertextovodkaz"/>
            <w:noProof/>
          </w:rPr>
          <w:t>MS Teams</w:t>
        </w:r>
        <w:r>
          <w:rPr>
            <w:noProof/>
            <w:webHidden/>
          </w:rPr>
          <w:tab/>
        </w:r>
        <w:r>
          <w:rPr>
            <w:noProof/>
            <w:webHidden/>
          </w:rPr>
          <w:fldChar w:fldCharType="begin"/>
        </w:r>
        <w:r>
          <w:rPr>
            <w:noProof/>
            <w:webHidden/>
          </w:rPr>
          <w:instrText xml:space="preserve"> PAGEREF _Toc61859792 \h </w:instrText>
        </w:r>
        <w:r>
          <w:rPr>
            <w:noProof/>
            <w:webHidden/>
          </w:rPr>
        </w:r>
        <w:r>
          <w:rPr>
            <w:noProof/>
            <w:webHidden/>
          </w:rPr>
          <w:fldChar w:fldCharType="separate"/>
        </w:r>
        <w:r>
          <w:rPr>
            <w:noProof/>
            <w:webHidden/>
          </w:rPr>
          <w:t>36</w:t>
        </w:r>
        <w:r>
          <w:rPr>
            <w:noProof/>
            <w:webHidden/>
          </w:rPr>
          <w:fldChar w:fldCharType="end"/>
        </w:r>
      </w:hyperlink>
    </w:p>
    <w:p w14:paraId="66AD4BB3" w14:textId="399CD786" w:rsidR="0050613B" w:rsidRDefault="0050613B">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59793" w:history="1">
        <w:r w:rsidRPr="00A5331A">
          <w:rPr>
            <w:rStyle w:val="Hypertextovodkaz"/>
            <w:noProof/>
          </w:rPr>
          <w:t>6</w:t>
        </w:r>
        <w:r>
          <w:rPr>
            <w:rFonts w:asciiTheme="minorHAnsi" w:eastAsiaTheme="minorEastAsia" w:hAnsiTheme="minorHAnsi" w:cstheme="minorBidi"/>
            <w:b w:val="0"/>
            <w:caps w:val="0"/>
            <w:noProof/>
            <w:sz w:val="22"/>
            <w:szCs w:val="22"/>
          </w:rPr>
          <w:tab/>
        </w:r>
        <w:r w:rsidRPr="00A5331A">
          <w:rPr>
            <w:rStyle w:val="Hypertextovodkaz"/>
            <w:noProof/>
          </w:rPr>
          <w:t>představení vytvořeného řešení</w:t>
        </w:r>
        <w:r>
          <w:rPr>
            <w:noProof/>
            <w:webHidden/>
          </w:rPr>
          <w:tab/>
        </w:r>
        <w:r>
          <w:rPr>
            <w:noProof/>
            <w:webHidden/>
          </w:rPr>
          <w:fldChar w:fldCharType="begin"/>
        </w:r>
        <w:r>
          <w:rPr>
            <w:noProof/>
            <w:webHidden/>
          </w:rPr>
          <w:instrText xml:space="preserve"> PAGEREF _Toc61859793 \h </w:instrText>
        </w:r>
        <w:r>
          <w:rPr>
            <w:noProof/>
            <w:webHidden/>
          </w:rPr>
        </w:r>
        <w:r>
          <w:rPr>
            <w:noProof/>
            <w:webHidden/>
          </w:rPr>
          <w:fldChar w:fldCharType="separate"/>
        </w:r>
        <w:r>
          <w:rPr>
            <w:noProof/>
            <w:webHidden/>
          </w:rPr>
          <w:t>37</w:t>
        </w:r>
        <w:r>
          <w:rPr>
            <w:noProof/>
            <w:webHidden/>
          </w:rPr>
          <w:fldChar w:fldCharType="end"/>
        </w:r>
      </w:hyperlink>
    </w:p>
    <w:p w14:paraId="213E0365" w14:textId="0B808317"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94" w:history="1">
        <w:r w:rsidRPr="00A5331A">
          <w:rPr>
            <w:rStyle w:val="Hypertextovodkaz"/>
            <w:noProof/>
          </w:rPr>
          <w:t>6.1</w:t>
        </w:r>
        <w:r>
          <w:rPr>
            <w:rFonts w:asciiTheme="minorHAnsi" w:eastAsiaTheme="minorEastAsia" w:hAnsiTheme="minorHAnsi" w:cstheme="minorBidi"/>
            <w:noProof/>
            <w:sz w:val="22"/>
            <w:szCs w:val="22"/>
          </w:rPr>
          <w:tab/>
        </w:r>
        <w:r w:rsidRPr="00A5331A">
          <w:rPr>
            <w:rStyle w:val="Hypertextovodkaz"/>
            <w:noProof/>
          </w:rPr>
          <w:t>Režimy aplikace</w:t>
        </w:r>
        <w:r>
          <w:rPr>
            <w:noProof/>
            <w:webHidden/>
          </w:rPr>
          <w:tab/>
        </w:r>
        <w:r>
          <w:rPr>
            <w:noProof/>
            <w:webHidden/>
          </w:rPr>
          <w:fldChar w:fldCharType="begin"/>
        </w:r>
        <w:r>
          <w:rPr>
            <w:noProof/>
            <w:webHidden/>
          </w:rPr>
          <w:instrText xml:space="preserve"> PAGEREF _Toc61859794 \h </w:instrText>
        </w:r>
        <w:r>
          <w:rPr>
            <w:noProof/>
            <w:webHidden/>
          </w:rPr>
        </w:r>
        <w:r>
          <w:rPr>
            <w:noProof/>
            <w:webHidden/>
          </w:rPr>
          <w:fldChar w:fldCharType="separate"/>
        </w:r>
        <w:r>
          <w:rPr>
            <w:noProof/>
            <w:webHidden/>
          </w:rPr>
          <w:t>37</w:t>
        </w:r>
        <w:r>
          <w:rPr>
            <w:noProof/>
            <w:webHidden/>
          </w:rPr>
          <w:fldChar w:fldCharType="end"/>
        </w:r>
      </w:hyperlink>
    </w:p>
    <w:p w14:paraId="63150CB6" w14:textId="602B81E7"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95" w:history="1">
        <w:r w:rsidRPr="00A5331A">
          <w:rPr>
            <w:rStyle w:val="Hypertextovodkaz"/>
            <w:noProof/>
          </w:rPr>
          <w:t>6.2</w:t>
        </w:r>
        <w:r>
          <w:rPr>
            <w:rFonts w:asciiTheme="minorHAnsi" w:eastAsiaTheme="minorEastAsia" w:hAnsiTheme="minorHAnsi" w:cstheme="minorBidi"/>
            <w:noProof/>
            <w:sz w:val="22"/>
            <w:szCs w:val="22"/>
          </w:rPr>
          <w:tab/>
        </w:r>
        <w:r w:rsidRPr="00A5331A">
          <w:rPr>
            <w:rStyle w:val="Hypertextovodkaz"/>
            <w:noProof/>
          </w:rPr>
          <w:t>Uživatelské rozhraní</w:t>
        </w:r>
        <w:r>
          <w:rPr>
            <w:noProof/>
            <w:webHidden/>
          </w:rPr>
          <w:tab/>
        </w:r>
        <w:r>
          <w:rPr>
            <w:noProof/>
            <w:webHidden/>
          </w:rPr>
          <w:fldChar w:fldCharType="begin"/>
        </w:r>
        <w:r>
          <w:rPr>
            <w:noProof/>
            <w:webHidden/>
          </w:rPr>
          <w:instrText xml:space="preserve"> PAGEREF _Toc61859795 \h </w:instrText>
        </w:r>
        <w:r>
          <w:rPr>
            <w:noProof/>
            <w:webHidden/>
          </w:rPr>
        </w:r>
        <w:r>
          <w:rPr>
            <w:noProof/>
            <w:webHidden/>
          </w:rPr>
          <w:fldChar w:fldCharType="separate"/>
        </w:r>
        <w:r>
          <w:rPr>
            <w:noProof/>
            <w:webHidden/>
          </w:rPr>
          <w:t>38</w:t>
        </w:r>
        <w:r>
          <w:rPr>
            <w:noProof/>
            <w:webHidden/>
          </w:rPr>
          <w:fldChar w:fldCharType="end"/>
        </w:r>
      </w:hyperlink>
    </w:p>
    <w:p w14:paraId="399585D9" w14:textId="0A50AC94"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6" w:history="1">
        <w:r w:rsidRPr="00A5331A">
          <w:rPr>
            <w:rStyle w:val="Hypertextovodkaz"/>
            <w:noProof/>
          </w:rPr>
          <w:t>6.2.1</w:t>
        </w:r>
        <w:r>
          <w:rPr>
            <w:rFonts w:asciiTheme="minorHAnsi" w:eastAsiaTheme="minorEastAsia" w:hAnsiTheme="minorHAnsi" w:cstheme="minorBidi"/>
            <w:noProof/>
            <w:sz w:val="22"/>
            <w:szCs w:val="22"/>
          </w:rPr>
          <w:tab/>
        </w:r>
        <w:r w:rsidRPr="00A5331A">
          <w:rPr>
            <w:rStyle w:val="Hypertextovodkaz"/>
            <w:noProof/>
          </w:rPr>
          <w:t>Návrh</w:t>
        </w:r>
        <w:r>
          <w:rPr>
            <w:noProof/>
            <w:webHidden/>
          </w:rPr>
          <w:tab/>
        </w:r>
        <w:r>
          <w:rPr>
            <w:noProof/>
            <w:webHidden/>
          </w:rPr>
          <w:fldChar w:fldCharType="begin"/>
        </w:r>
        <w:r>
          <w:rPr>
            <w:noProof/>
            <w:webHidden/>
          </w:rPr>
          <w:instrText xml:space="preserve"> PAGEREF _Toc61859796 \h </w:instrText>
        </w:r>
        <w:r>
          <w:rPr>
            <w:noProof/>
            <w:webHidden/>
          </w:rPr>
        </w:r>
        <w:r>
          <w:rPr>
            <w:noProof/>
            <w:webHidden/>
          </w:rPr>
          <w:fldChar w:fldCharType="separate"/>
        </w:r>
        <w:r>
          <w:rPr>
            <w:noProof/>
            <w:webHidden/>
          </w:rPr>
          <w:t>38</w:t>
        </w:r>
        <w:r>
          <w:rPr>
            <w:noProof/>
            <w:webHidden/>
          </w:rPr>
          <w:fldChar w:fldCharType="end"/>
        </w:r>
      </w:hyperlink>
    </w:p>
    <w:p w14:paraId="383CA69B" w14:textId="16EEEF4B"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7" w:history="1">
        <w:r w:rsidRPr="00A5331A">
          <w:rPr>
            <w:rStyle w:val="Hypertextovodkaz"/>
            <w:noProof/>
          </w:rPr>
          <w:t>6.2.2</w:t>
        </w:r>
        <w:r>
          <w:rPr>
            <w:rFonts w:asciiTheme="minorHAnsi" w:eastAsiaTheme="minorEastAsia" w:hAnsiTheme="minorHAnsi" w:cstheme="minorBidi"/>
            <w:noProof/>
            <w:sz w:val="22"/>
            <w:szCs w:val="22"/>
          </w:rPr>
          <w:tab/>
        </w:r>
        <w:r w:rsidRPr="00A5331A">
          <w:rPr>
            <w:rStyle w:val="Hypertextovodkaz"/>
            <w:noProof/>
          </w:rPr>
          <w:t>Testování uživatele</w:t>
        </w:r>
        <w:r>
          <w:rPr>
            <w:noProof/>
            <w:webHidden/>
          </w:rPr>
          <w:tab/>
        </w:r>
        <w:r>
          <w:rPr>
            <w:noProof/>
            <w:webHidden/>
          </w:rPr>
          <w:fldChar w:fldCharType="begin"/>
        </w:r>
        <w:r>
          <w:rPr>
            <w:noProof/>
            <w:webHidden/>
          </w:rPr>
          <w:instrText xml:space="preserve"> PAGEREF _Toc61859797 \h </w:instrText>
        </w:r>
        <w:r>
          <w:rPr>
            <w:noProof/>
            <w:webHidden/>
          </w:rPr>
        </w:r>
        <w:r>
          <w:rPr>
            <w:noProof/>
            <w:webHidden/>
          </w:rPr>
          <w:fldChar w:fldCharType="separate"/>
        </w:r>
        <w:r>
          <w:rPr>
            <w:noProof/>
            <w:webHidden/>
          </w:rPr>
          <w:t>40</w:t>
        </w:r>
        <w:r>
          <w:rPr>
            <w:noProof/>
            <w:webHidden/>
          </w:rPr>
          <w:fldChar w:fldCharType="end"/>
        </w:r>
      </w:hyperlink>
    </w:p>
    <w:p w14:paraId="09D05ACF" w14:textId="1F6D330D"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798" w:history="1">
        <w:r w:rsidRPr="00A5331A">
          <w:rPr>
            <w:rStyle w:val="Hypertextovodkaz"/>
            <w:noProof/>
          </w:rPr>
          <w:t>6.3</w:t>
        </w:r>
        <w:r>
          <w:rPr>
            <w:rFonts w:asciiTheme="minorHAnsi" w:eastAsiaTheme="minorEastAsia" w:hAnsiTheme="minorHAnsi" w:cstheme="minorBidi"/>
            <w:noProof/>
            <w:sz w:val="22"/>
            <w:szCs w:val="22"/>
          </w:rPr>
          <w:tab/>
        </w:r>
        <w:r w:rsidRPr="00A5331A">
          <w:rPr>
            <w:rStyle w:val="Hypertextovodkaz"/>
            <w:noProof/>
          </w:rPr>
          <w:t>Funkční prvky aplikace</w:t>
        </w:r>
        <w:r>
          <w:rPr>
            <w:noProof/>
            <w:webHidden/>
          </w:rPr>
          <w:tab/>
        </w:r>
        <w:r>
          <w:rPr>
            <w:noProof/>
            <w:webHidden/>
          </w:rPr>
          <w:fldChar w:fldCharType="begin"/>
        </w:r>
        <w:r>
          <w:rPr>
            <w:noProof/>
            <w:webHidden/>
          </w:rPr>
          <w:instrText xml:space="preserve"> PAGEREF _Toc61859798 \h </w:instrText>
        </w:r>
        <w:r>
          <w:rPr>
            <w:noProof/>
            <w:webHidden/>
          </w:rPr>
        </w:r>
        <w:r>
          <w:rPr>
            <w:noProof/>
            <w:webHidden/>
          </w:rPr>
          <w:fldChar w:fldCharType="separate"/>
        </w:r>
        <w:r>
          <w:rPr>
            <w:noProof/>
            <w:webHidden/>
          </w:rPr>
          <w:t>41</w:t>
        </w:r>
        <w:r>
          <w:rPr>
            <w:noProof/>
            <w:webHidden/>
          </w:rPr>
          <w:fldChar w:fldCharType="end"/>
        </w:r>
      </w:hyperlink>
    </w:p>
    <w:p w14:paraId="19386A27" w14:textId="2FE96ACD"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799" w:history="1">
        <w:r w:rsidRPr="00A5331A">
          <w:rPr>
            <w:rStyle w:val="Hypertextovodkaz"/>
            <w:noProof/>
          </w:rPr>
          <w:t>6.3.1</w:t>
        </w:r>
        <w:r>
          <w:rPr>
            <w:rFonts w:asciiTheme="minorHAnsi" w:eastAsiaTheme="minorEastAsia" w:hAnsiTheme="minorHAnsi" w:cstheme="minorBidi"/>
            <w:noProof/>
            <w:sz w:val="22"/>
            <w:szCs w:val="22"/>
          </w:rPr>
          <w:tab/>
        </w:r>
        <w:r w:rsidRPr="00A5331A">
          <w:rPr>
            <w:rStyle w:val="Hypertextovodkaz"/>
            <w:noProof/>
          </w:rPr>
          <w:t>Vložení pozadí</w:t>
        </w:r>
        <w:r>
          <w:rPr>
            <w:noProof/>
            <w:webHidden/>
          </w:rPr>
          <w:tab/>
        </w:r>
        <w:r>
          <w:rPr>
            <w:noProof/>
            <w:webHidden/>
          </w:rPr>
          <w:fldChar w:fldCharType="begin"/>
        </w:r>
        <w:r>
          <w:rPr>
            <w:noProof/>
            <w:webHidden/>
          </w:rPr>
          <w:instrText xml:space="preserve"> PAGEREF _Toc61859799 \h </w:instrText>
        </w:r>
        <w:r>
          <w:rPr>
            <w:noProof/>
            <w:webHidden/>
          </w:rPr>
        </w:r>
        <w:r>
          <w:rPr>
            <w:noProof/>
            <w:webHidden/>
          </w:rPr>
          <w:fldChar w:fldCharType="separate"/>
        </w:r>
        <w:r>
          <w:rPr>
            <w:noProof/>
            <w:webHidden/>
          </w:rPr>
          <w:t>41</w:t>
        </w:r>
        <w:r>
          <w:rPr>
            <w:noProof/>
            <w:webHidden/>
          </w:rPr>
          <w:fldChar w:fldCharType="end"/>
        </w:r>
      </w:hyperlink>
    </w:p>
    <w:p w14:paraId="244D216D" w14:textId="1CF5650F"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0" w:history="1">
        <w:r w:rsidRPr="00A5331A">
          <w:rPr>
            <w:rStyle w:val="Hypertextovodkaz"/>
            <w:noProof/>
          </w:rPr>
          <w:t>6.3.2</w:t>
        </w:r>
        <w:r>
          <w:rPr>
            <w:rFonts w:asciiTheme="minorHAnsi" w:eastAsiaTheme="minorEastAsia" w:hAnsiTheme="minorHAnsi" w:cstheme="minorBidi"/>
            <w:noProof/>
            <w:sz w:val="22"/>
            <w:szCs w:val="22"/>
          </w:rPr>
          <w:tab/>
        </w:r>
        <w:r w:rsidRPr="00A5331A">
          <w:rPr>
            <w:rStyle w:val="Hypertextovodkaz"/>
            <w:noProof/>
          </w:rPr>
          <w:t>Možnosti návrhu</w:t>
        </w:r>
        <w:r>
          <w:rPr>
            <w:noProof/>
            <w:webHidden/>
          </w:rPr>
          <w:tab/>
        </w:r>
        <w:r>
          <w:rPr>
            <w:noProof/>
            <w:webHidden/>
          </w:rPr>
          <w:fldChar w:fldCharType="begin"/>
        </w:r>
        <w:r>
          <w:rPr>
            <w:noProof/>
            <w:webHidden/>
          </w:rPr>
          <w:instrText xml:space="preserve"> PAGEREF _Toc61859800 \h </w:instrText>
        </w:r>
        <w:r>
          <w:rPr>
            <w:noProof/>
            <w:webHidden/>
          </w:rPr>
        </w:r>
        <w:r>
          <w:rPr>
            <w:noProof/>
            <w:webHidden/>
          </w:rPr>
          <w:fldChar w:fldCharType="separate"/>
        </w:r>
        <w:r>
          <w:rPr>
            <w:noProof/>
            <w:webHidden/>
          </w:rPr>
          <w:t>41</w:t>
        </w:r>
        <w:r>
          <w:rPr>
            <w:noProof/>
            <w:webHidden/>
          </w:rPr>
          <w:fldChar w:fldCharType="end"/>
        </w:r>
      </w:hyperlink>
    </w:p>
    <w:p w14:paraId="3E082279" w14:textId="35ED5E8D"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1" w:history="1">
        <w:r w:rsidRPr="00A5331A">
          <w:rPr>
            <w:rStyle w:val="Hypertextovodkaz"/>
            <w:noProof/>
          </w:rPr>
          <w:t>6.3.3</w:t>
        </w:r>
        <w:r>
          <w:rPr>
            <w:rFonts w:asciiTheme="minorHAnsi" w:eastAsiaTheme="minorEastAsia" w:hAnsiTheme="minorHAnsi" w:cstheme="minorBidi"/>
            <w:noProof/>
            <w:sz w:val="22"/>
            <w:szCs w:val="22"/>
          </w:rPr>
          <w:tab/>
        </w:r>
        <w:r w:rsidRPr="00A5331A">
          <w:rPr>
            <w:rStyle w:val="Hypertextovodkaz"/>
            <w:noProof/>
          </w:rPr>
          <w:t>Tvorba silnic</w:t>
        </w:r>
        <w:r>
          <w:rPr>
            <w:noProof/>
            <w:webHidden/>
          </w:rPr>
          <w:tab/>
        </w:r>
        <w:r>
          <w:rPr>
            <w:noProof/>
            <w:webHidden/>
          </w:rPr>
          <w:fldChar w:fldCharType="begin"/>
        </w:r>
        <w:r>
          <w:rPr>
            <w:noProof/>
            <w:webHidden/>
          </w:rPr>
          <w:instrText xml:space="preserve"> PAGEREF _Toc61859801 \h </w:instrText>
        </w:r>
        <w:r>
          <w:rPr>
            <w:noProof/>
            <w:webHidden/>
          </w:rPr>
        </w:r>
        <w:r>
          <w:rPr>
            <w:noProof/>
            <w:webHidden/>
          </w:rPr>
          <w:fldChar w:fldCharType="separate"/>
        </w:r>
        <w:r>
          <w:rPr>
            <w:noProof/>
            <w:webHidden/>
          </w:rPr>
          <w:t>41</w:t>
        </w:r>
        <w:r>
          <w:rPr>
            <w:noProof/>
            <w:webHidden/>
          </w:rPr>
          <w:fldChar w:fldCharType="end"/>
        </w:r>
      </w:hyperlink>
    </w:p>
    <w:p w14:paraId="591F478F" w14:textId="0D9BA28A"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2" w:history="1">
        <w:r w:rsidRPr="00A5331A">
          <w:rPr>
            <w:rStyle w:val="Hypertextovodkaz"/>
            <w:noProof/>
          </w:rPr>
          <w:t>6.3.4</w:t>
        </w:r>
        <w:r>
          <w:rPr>
            <w:rFonts w:asciiTheme="minorHAnsi" w:eastAsiaTheme="minorEastAsia" w:hAnsiTheme="minorHAnsi" w:cstheme="minorBidi"/>
            <w:noProof/>
            <w:sz w:val="22"/>
            <w:szCs w:val="22"/>
          </w:rPr>
          <w:tab/>
        </w:r>
        <w:r w:rsidRPr="00A5331A">
          <w:rPr>
            <w:rStyle w:val="Hypertextovodkaz"/>
            <w:noProof/>
          </w:rPr>
          <w:t>Určení předností</w:t>
        </w:r>
        <w:r>
          <w:rPr>
            <w:noProof/>
            <w:webHidden/>
          </w:rPr>
          <w:tab/>
        </w:r>
        <w:r>
          <w:rPr>
            <w:noProof/>
            <w:webHidden/>
          </w:rPr>
          <w:fldChar w:fldCharType="begin"/>
        </w:r>
        <w:r>
          <w:rPr>
            <w:noProof/>
            <w:webHidden/>
          </w:rPr>
          <w:instrText xml:space="preserve"> PAGEREF _Toc61859802 \h </w:instrText>
        </w:r>
        <w:r>
          <w:rPr>
            <w:noProof/>
            <w:webHidden/>
          </w:rPr>
        </w:r>
        <w:r>
          <w:rPr>
            <w:noProof/>
            <w:webHidden/>
          </w:rPr>
          <w:fldChar w:fldCharType="separate"/>
        </w:r>
        <w:r>
          <w:rPr>
            <w:noProof/>
            <w:webHidden/>
          </w:rPr>
          <w:t>42</w:t>
        </w:r>
        <w:r>
          <w:rPr>
            <w:noProof/>
            <w:webHidden/>
          </w:rPr>
          <w:fldChar w:fldCharType="end"/>
        </w:r>
      </w:hyperlink>
    </w:p>
    <w:p w14:paraId="20091D5B" w14:textId="77FCBD4D"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3" w:history="1">
        <w:r w:rsidRPr="00A5331A">
          <w:rPr>
            <w:rStyle w:val="Hypertextovodkaz"/>
            <w:noProof/>
          </w:rPr>
          <w:t>6.3.5</w:t>
        </w:r>
        <w:r>
          <w:rPr>
            <w:rFonts w:asciiTheme="minorHAnsi" w:eastAsiaTheme="minorEastAsia" w:hAnsiTheme="minorHAnsi" w:cstheme="minorBidi"/>
            <w:noProof/>
            <w:sz w:val="22"/>
            <w:szCs w:val="22"/>
          </w:rPr>
          <w:tab/>
        </w:r>
        <w:r w:rsidRPr="00A5331A">
          <w:rPr>
            <w:rStyle w:val="Hypertextovodkaz"/>
            <w:noProof/>
          </w:rPr>
          <w:t>Nastavení semaforů</w:t>
        </w:r>
        <w:r>
          <w:rPr>
            <w:noProof/>
            <w:webHidden/>
          </w:rPr>
          <w:tab/>
        </w:r>
        <w:r>
          <w:rPr>
            <w:noProof/>
            <w:webHidden/>
          </w:rPr>
          <w:fldChar w:fldCharType="begin"/>
        </w:r>
        <w:r>
          <w:rPr>
            <w:noProof/>
            <w:webHidden/>
          </w:rPr>
          <w:instrText xml:space="preserve"> PAGEREF _Toc61859803 \h </w:instrText>
        </w:r>
        <w:r>
          <w:rPr>
            <w:noProof/>
            <w:webHidden/>
          </w:rPr>
        </w:r>
        <w:r>
          <w:rPr>
            <w:noProof/>
            <w:webHidden/>
          </w:rPr>
          <w:fldChar w:fldCharType="separate"/>
        </w:r>
        <w:r>
          <w:rPr>
            <w:noProof/>
            <w:webHidden/>
          </w:rPr>
          <w:t>42</w:t>
        </w:r>
        <w:r>
          <w:rPr>
            <w:noProof/>
            <w:webHidden/>
          </w:rPr>
          <w:fldChar w:fldCharType="end"/>
        </w:r>
      </w:hyperlink>
    </w:p>
    <w:p w14:paraId="18B7EED3" w14:textId="455460BD"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4" w:history="1">
        <w:r w:rsidRPr="00A5331A">
          <w:rPr>
            <w:rStyle w:val="Hypertextovodkaz"/>
            <w:noProof/>
          </w:rPr>
          <w:t>6.3.6</w:t>
        </w:r>
        <w:r>
          <w:rPr>
            <w:rFonts w:asciiTheme="minorHAnsi" w:eastAsiaTheme="minorEastAsia" w:hAnsiTheme="minorHAnsi" w:cstheme="minorBidi"/>
            <w:noProof/>
            <w:sz w:val="22"/>
            <w:szCs w:val="22"/>
          </w:rPr>
          <w:tab/>
        </w:r>
        <w:r w:rsidRPr="00A5331A">
          <w:rPr>
            <w:rStyle w:val="Hypertextovodkaz"/>
            <w:noProof/>
          </w:rPr>
          <w:t>Nastavení vytížení silnic</w:t>
        </w:r>
        <w:r>
          <w:rPr>
            <w:noProof/>
            <w:webHidden/>
          </w:rPr>
          <w:tab/>
        </w:r>
        <w:r>
          <w:rPr>
            <w:noProof/>
            <w:webHidden/>
          </w:rPr>
          <w:fldChar w:fldCharType="begin"/>
        </w:r>
        <w:r>
          <w:rPr>
            <w:noProof/>
            <w:webHidden/>
          </w:rPr>
          <w:instrText xml:space="preserve"> PAGEREF _Toc61859804 \h </w:instrText>
        </w:r>
        <w:r>
          <w:rPr>
            <w:noProof/>
            <w:webHidden/>
          </w:rPr>
        </w:r>
        <w:r>
          <w:rPr>
            <w:noProof/>
            <w:webHidden/>
          </w:rPr>
          <w:fldChar w:fldCharType="separate"/>
        </w:r>
        <w:r>
          <w:rPr>
            <w:noProof/>
            <w:webHidden/>
          </w:rPr>
          <w:t>42</w:t>
        </w:r>
        <w:r>
          <w:rPr>
            <w:noProof/>
            <w:webHidden/>
          </w:rPr>
          <w:fldChar w:fldCharType="end"/>
        </w:r>
      </w:hyperlink>
    </w:p>
    <w:p w14:paraId="6351C20F" w14:textId="7E67EFC6"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5" w:history="1">
        <w:r w:rsidRPr="00A5331A">
          <w:rPr>
            <w:rStyle w:val="Hypertextovodkaz"/>
            <w:noProof/>
          </w:rPr>
          <w:t>6.3.7</w:t>
        </w:r>
        <w:r>
          <w:rPr>
            <w:rFonts w:asciiTheme="minorHAnsi" w:eastAsiaTheme="minorEastAsia" w:hAnsiTheme="minorHAnsi" w:cstheme="minorBidi"/>
            <w:noProof/>
            <w:sz w:val="22"/>
            <w:szCs w:val="22"/>
          </w:rPr>
          <w:tab/>
        </w:r>
        <w:r w:rsidRPr="00A5331A">
          <w:rPr>
            <w:rStyle w:val="Hypertextovodkaz"/>
            <w:noProof/>
          </w:rPr>
          <w:t>Uložení návrhu</w:t>
        </w:r>
        <w:r>
          <w:rPr>
            <w:noProof/>
            <w:webHidden/>
          </w:rPr>
          <w:tab/>
        </w:r>
        <w:r>
          <w:rPr>
            <w:noProof/>
            <w:webHidden/>
          </w:rPr>
          <w:fldChar w:fldCharType="begin"/>
        </w:r>
        <w:r>
          <w:rPr>
            <w:noProof/>
            <w:webHidden/>
          </w:rPr>
          <w:instrText xml:space="preserve"> PAGEREF _Toc61859805 \h </w:instrText>
        </w:r>
        <w:r>
          <w:rPr>
            <w:noProof/>
            <w:webHidden/>
          </w:rPr>
        </w:r>
        <w:r>
          <w:rPr>
            <w:noProof/>
            <w:webHidden/>
          </w:rPr>
          <w:fldChar w:fldCharType="separate"/>
        </w:r>
        <w:r>
          <w:rPr>
            <w:noProof/>
            <w:webHidden/>
          </w:rPr>
          <w:t>43</w:t>
        </w:r>
        <w:r>
          <w:rPr>
            <w:noProof/>
            <w:webHidden/>
          </w:rPr>
          <w:fldChar w:fldCharType="end"/>
        </w:r>
      </w:hyperlink>
    </w:p>
    <w:p w14:paraId="528E9622" w14:textId="1DDD5855"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806" w:history="1">
        <w:r w:rsidRPr="00A5331A">
          <w:rPr>
            <w:rStyle w:val="Hypertextovodkaz"/>
            <w:noProof/>
          </w:rPr>
          <w:t>6.4</w:t>
        </w:r>
        <w:r>
          <w:rPr>
            <w:rFonts w:asciiTheme="minorHAnsi" w:eastAsiaTheme="minorEastAsia" w:hAnsiTheme="minorHAnsi" w:cstheme="minorBidi"/>
            <w:noProof/>
            <w:sz w:val="22"/>
            <w:szCs w:val="22"/>
          </w:rPr>
          <w:tab/>
        </w:r>
        <w:r w:rsidRPr="00A5331A">
          <w:rPr>
            <w:rStyle w:val="Hypertextovodkaz"/>
            <w:noProof/>
          </w:rPr>
          <w:t>Architektura aplikace</w:t>
        </w:r>
        <w:r>
          <w:rPr>
            <w:noProof/>
            <w:webHidden/>
          </w:rPr>
          <w:tab/>
        </w:r>
        <w:r>
          <w:rPr>
            <w:noProof/>
            <w:webHidden/>
          </w:rPr>
          <w:fldChar w:fldCharType="begin"/>
        </w:r>
        <w:r>
          <w:rPr>
            <w:noProof/>
            <w:webHidden/>
          </w:rPr>
          <w:instrText xml:space="preserve"> PAGEREF _Toc61859806 \h </w:instrText>
        </w:r>
        <w:r>
          <w:rPr>
            <w:noProof/>
            <w:webHidden/>
          </w:rPr>
        </w:r>
        <w:r>
          <w:rPr>
            <w:noProof/>
            <w:webHidden/>
          </w:rPr>
          <w:fldChar w:fldCharType="separate"/>
        </w:r>
        <w:r>
          <w:rPr>
            <w:noProof/>
            <w:webHidden/>
          </w:rPr>
          <w:t>43</w:t>
        </w:r>
        <w:r>
          <w:rPr>
            <w:noProof/>
            <w:webHidden/>
          </w:rPr>
          <w:fldChar w:fldCharType="end"/>
        </w:r>
      </w:hyperlink>
    </w:p>
    <w:p w14:paraId="43228AA4" w14:textId="606B876F"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807" w:history="1">
        <w:r w:rsidRPr="00A5331A">
          <w:rPr>
            <w:rStyle w:val="Hypertextovodkaz"/>
            <w:noProof/>
          </w:rPr>
          <w:t>6.5</w:t>
        </w:r>
        <w:r>
          <w:rPr>
            <w:rFonts w:asciiTheme="minorHAnsi" w:eastAsiaTheme="minorEastAsia" w:hAnsiTheme="minorHAnsi" w:cstheme="minorBidi"/>
            <w:noProof/>
            <w:sz w:val="22"/>
            <w:szCs w:val="22"/>
          </w:rPr>
          <w:tab/>
        </w:r>
        <w:r w:rsidRPr="00A5331A">
          <w:rPr>
            <w:rStyle w:val="Hypertextovodkaz"/>
            <w:noProof/>
          </w:rPr>
          <w:t>Přínosy práce</w:t>
        </w:r>
        <w:r>
          <w:rPr>
            <w:noProof/>
            <w:webHidden/>
          </w:rPr>
          <w:tab/>
        </w:r>
        <w:r>
          <w:rPr>
            <w:noProof/>
            <w:webHidden/>
          </w:rPr>
          <w:fldChar w:fldCharType="begin"/>
        </w:r>
        <w:r>
          <w:rPr>
            <w:noProof/>
            <w:webHidden/>
          </w:rPr>
          <w:instrText xml:space="preserve"> PAGEREF _Toc61859807 \h </w:instrText>
        </w:r>
        <w:r>
          <w:rPr>
            <w:noProof/>
            <w:webHidden/>
          </w:rPr>
        </w:r>
        <w:r>
          <w:rPr>
            <w:noProof/>
            <w:webHidden/>
          </w:rPr>
          <w:fldChar w:fldCharType="separate"/>
        </w:r>
        <w:r>
          <w:rPr>
            <w:noProof/>
            <w:webHidden/>
          </w:rPr>
          <w:t>44</w:t>
        </w:r>
        <w:r>
          <w:rPr>
            <w:noProof/>
            <w:webHidden/>
          </w:rPr>
          <w:fldChar w:fldCharType="end"/>
        </w:r>
      </w:hyperlink>
    </w:p>
    <w:p w14:paraId="1F2D8BD3" w14:textId="0D38FBEB"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808" w:history="1">
        <w:r w:rsidRPr="00A5331A">
          <w:rPr>
            <w:rStyle w:val="Hypertextovodkaz"/>
            <w:noProof/>
          </w:rPr>
          <w:t>6.6</w:t>
        </w:r>
        <w:r>
          <w:rPr>
            <w:rFonts w:asciiTheme="minorHAnsi" w:eastAsiaTheme="minorEastAsia" w:hAnsiTheme="minorHAnsi" w:cstheme="minorBidi"/>
            <w:noProof/>
            <w:sz w:val="22"/>
            <w:szCs w:val="22"/>
          </w:rPr>
          <w:tab/>
        </w:r>
        <w:r w:rsidRPr="00A5331A">
          <w:rPr>
            <w:rStyle w:val="Hypertextovodkaz"/>
            <w:noProof/>
          </w:rPr>
          <w:t>Měření rozdílů</w:t>
        </w:r>
        <w:r>
          <w:rPr>
            <w:noProof/>
            <w:webHidden/>
          </w:rPr>
          <w:tab/>
        </w:r>
        <w:r>
          <w:rPr>
            <w:noProof/>
            <w:webHidden/>
          </w:rPr>
          <w:fldChar w:fldCharType="begin"/>
        </w:r>
        <w:r>
          <w:rPr>
            <w:noProof/>
            <w:webHidden/>
          </w:rPr>
          <w:instrText xml:space="preserve"> PAGEREF _Toc61859808 \h </w:instrText>
        </w:r>
        <w:r>
          <w:rPr>
            <w:noProof/>
            <w:webHidden/>
          </w:rPr>
        </w:r>
        <w:r>
          <w:rPr>
            <w:noProof/>
            <w:webHidden/>
          </w:rPr>
          <w:fldChar w:fldCharType="separate"/>
        </w:r>
        <w:r>
          <w:rPr>
            <w:noProof/>
            <w:webHidden/>
          </w:rPr>
          <w:t>44</w:t>
        </w:r>
        <w:r>
          <w:rPr>
            <w:noProof/>
            <w:webHidden/>
          </w:rPr>
          <w:fldChar w:fldCharType="end"/>
        </w:r>
      </w:hyperlink>
    </w:p>
    <w:p w14:paraId="3159D3C0" w14:textId="122765DC"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09" w:history="1">
        <w:r w:rsidRPr="00A5331A">
          <w:rPr>
            <w:rStyle w:val="Hypertextovodkaz"/>
            <w:noProof/>
          </w:rPr>
          <w:t>6.6.1</w:t>
        </w:r>
        <w:r>
          <w:rPr>
            <w:rFonts w:asciiTheme="minorHAnsi" w:eastAsiaTheme="minorEastAsia" w:hAnsiTheme="minorHAnsi" w:cstheme="minorBidi"/>
            <w:noProof/>
            <w:sz w:val="22"/>
            <w:szCs w:val="22"/>
          </w:rPr>
          <w:tab/>
        </w:r>
        <w:r w:rsidRPr="00A5331A">
          <w:rPr>
            <w:rStyle w:val="Hypertextovodkaz"/>
            <w:noProof/>
          </w:rPr>
          <w:t>Pohyb</w:t>
        </w:r>
        <w:r>
          <w:rPr>
            <w:noProof/>
            <w:webHidden/>
          </w:rPr>
          <w:tab/>
        </w:r>
        <w:r>
          <w:rPr>
            <w:noProof/>
            <w:webHidden/>
          </w:rPr>
          <w:fldChar w:fldCharType="begin"/>
        </w:r>
        <w:r>
          <w:rPr>
            <w:noProof/>
            <w:webHidden/>
          </w:rPr>
          <w:instrText xml:space="preserve"> PAGEREF _Toc61859809 \h </w:instrText>
        </w:r>
        <w:r>
          <w:rPr>
            <w:noProof/>
            <w:webHidden/>
          </w:rPr>
        </w:r>
        <w:r>
          <w:rPr>
            <w:noProof/>
            <w:webHidden/>
          </w:rPr>
          <w:fldChar w:fldCharType="separate"/>
        </w:r>
        <w:r>
          <w:rPr>
            <w:noProof/>
            <w:webHidden/>
          </w:rPr>
          <w:t>44</w:t>
        </w:r>
        <w:r>
          <w:rPr>
            <w:noProof/>
            <w:webHidden/>
          </w:rPr>
          <w:fldChar w:fldCharType="end"/>
        </w:r>
      </w:hyperlink>
    </w:p>
    <w:p w14:paraId="5E1D4C22" w14:textId="4C1C4E9A" w:rsidR="0050613B" w:rsidRDefault="0050613B">
      <w:pPr>
        <w:pStyle w:val="Obsah3"/>
        <w:tabs>
          <w:tab w:val="left" w:pos="1320"/>
          <w:tab w:val="right" w:leader="dot" w:pos="8777"/>
        </w:tabs>
        <w:rPr>
          <w:rFonts w:asciiTheme="minorHAnsi" w:eastAsiaTheme="minorEastAsia" w:hAnsiTheme="minorHAnsi" w:cstheme="minorBidi"/>
          <w:noProof/>
          <w:sz w:val="22"/>
          <w:szCs w:val="22"/>
        </w:rPr>
      </w:pPr>
      <w:hyperlink w:anchor="_Toc61859810" w:history="1">
        <w:r w:rsidRPr="00A5331A">
          <w:rPr>
            <w:rStyle w:val="Hypertextovodkaz"/>
            <w:noProof/>
          </w:rPr>
          <w:t>6.6.2</w:t>
        </w:r>
        <w:r>
          <w:rPr>
            <w:rFonts w:asciiTheme="minorHAnsi" w:eastAsiaTheme="minorEastAsia" w:hAnsiTheme="minorHAnsi" w:cstheme="minorBidi"/>
            <w:noProof/>
            <w:sz w:val="22"/>
            <w:szCs w:val="22"/>
          </w:rPr>
          <w:tab/>
        </w:r>
        <w:r w:rsidRPr="00A5331A">
          <w:rPr>
            <w:rStyle w:val="Hypertextovodkaz"/>
            <w:noProof/>
          </w:rPr>
          <w:t>Změna směru</w:t>
        </w:r>
        <w:r>
          <w:rPr>
            <w:noProof/>
            <w:webHidden/>
          </w:rPr>
          <w:tab/>
        </w:r>
        <w:r>
          <w:rPr>
            <w:noProof/>
            <w:webHidden/>
          </w:rPr>
          <w:fldChar w:fldCharType="begin"/>
        </w:r>
        <w:r>
          <w:rPr>
            <w:noProof/>
            <w:webHidden/>
          </w:rPr>
          <w:instrText xml:space="preserve"> PAGEREF _Toc61859810 \h </w:instrText>
        </w:r>
        <w:r>
          <w:rPr>
            <w:noProof/>
            <w:webHidden/>
          </w:rPr>
        </w:r>
        <w:r>
          <w:rPr>
            <w:noProof/>
            <w:webHidden/>
          </w:rPr>
          <w:fldChar w:fldCharType="separate"/>
        </w:r>
        <w:r>
          <w:rPr>
            <w:noProof/>
            <w:webHidden/>
          </w:rPr>
          <w:t>46</w:t>
        </w:r>
        <w:r>
          <w:rPr>
            <w:noProof/>
            <w:webHidden/>
          </w:rPr>
          <w:fldChar w:fldCharType="end"/>
        </w:r>
      </w:hyperlink>
    </w:p>
    <w:p w14:paraId="24FE96F6" w14:textId="7212896E" w:rsidR="0050613B" w:rsidRDefault="0050613B">
      <w:pPr>
        <w:pStyle w:val="Obsah2"/>
        <w:tabs>
          <w:tab w:val="left" w:pos="880"/>
          <w:tab w:val="right" w:leader="dot" w:pos="8777"/>
        </w:tabs>
        <w:rPr>
          <w:rFonts w:asciiTheme="minorHAnsi" w:eastAsiaTheme="minorEastAsia" w:hAnsiTheme="minorHAnsi" w:cstheme="minorBidi"/>
          <w:noProof/>
          <w:sz w:val="22"/>
          <w:szCs w:val="22"/>
        </w:rPr>
      </w:pPr>
      <w:hyperlink w:anchor="_Toc61859811" w:history="1">
        <w:r w:rsidRPr="00A5331A">
          <w:rPr>
            <w:rStyle w:val="Hypertextovodkaz"/>
            <w:noProof/>
          </w:rPr>
          <w:t>6.7</w:t>
        </w:r>
        <w:r>
          <w:rPr>
            <w:rFonts w:asciiTheme="minorHAnsi" w:eastAsiaTheme="minorEastAsia" w:hAnsiTheme="minorHAnsi" w:cstheme="minorBidi"/>
            <w:noProof/>
            <w:sz w:val="22"/>
            <w:szCs w:val="22"/>
          </w:rPr>
          <w:tab/>
        </w:r>
        <w:r w:rsidRPr="00A5331A">
          <w:rPr>
            <w:rStyle w:val="Hypertextovodkaz"/>
            <w:noProof/>
          </w:rPr>
          <w:t>Splnění požadavků</w:t>
        </w:r>
        <w:r>
          <w:rPr>
            <w:noProof/>
            <w:webHidden/>
          </w:rPr>
          <w:tab/>
        </w:r>
        <w:r>
          <w:rPr>
            <w:noProof/>
            <w:webHidden/>
          </w:rPr>
          <w:fldChar w:fldCharType="begin"/>
        </w:r>
        <w:r>
          <w:rPr>
            <w:noProof/>
            <w:webHidden/>
          </w:rPr>
          <w:instrText xml:space="preserve"> PAGEREF _Toc61859811 \h </w:instrText>
        </w:r>
        <w:r>
          <w:rPr>
            <w:noProof/>
            <w:webHidden/>
          </w:rPr>
        </w:r>
        <w:r>
          <w:rPr>
            <w:noProof/>
            <w:webHidden/>
          </w:rPr>
          <w:fldChar w:fldCharType="separate"/>
        </w:r>
        <w:r>
          <w:rPr>
            <w:noProof/>
            <w:webHidden/>
          </w:rPr>
          <w:t>47</w:t>
        </w:r>
        <w:r>
          <w:rPr>
            <w:noProof/>
            <w:webHidden/>
          </w:rPr>
          <w:fldChar w:fldCharType="end"/>
        </w:r>
      </w:hyperlink>
    </w:p>
    <w:p w14:paraId="55F21057" w14:textId="758972A5"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2" w:history="1">
        <w:r w:rsidRPr="00A5331A">
          <w:rPr>
            <w:rStyle w:val="Hypertextovodkaz"/>
            <w:noProof/>
          </w:rPr>
          <w:t>ZÁVĚR</w:t>
        </w:r>
        <w:r>
          <w:rPr>
            <w:noProof/>
            <w:webHidden/>
          </w:rPr>
          <w:tab/>
        </w:r>
        <w:r>
          <w:rPr>
            <w:noProof/>
            <w:webHidden/>
          </w:rPr>
          <w:fldChar w:fldCharType="begin"/>
        </w:r>
        <w:r>
          <w:rPr>
            <w:noProof/>
            <w:webHidden/>
          </w:rPr>
          <w:instrText xml:space="preserve"> PAGEREF _Toc61859812 \h </w:instrText>
        </w:r>
        <w:r>
          <w:rPr>
            <w:noProof/>
            <w:webHidden/>
          </w:rPr>
        </w:r>
        <w:r>
          <w:rPr>
            <w:noProof/>
            <w:webHidden/>
          </w:rPr>
          <w:fldChar w:fldCharType="separate"/>
        </w:r>
        <w:r>
          <w:rPr>
            <w:noProof/>
            <w:webHidden/>
          </w:rPr>
          <w:t>48</w:t>
        </w:r>
        <w:r>
          <w:rPr>
            <w:noProof/>
            <w:webHidden/>
          </w:rPr>
          <w:fldChar w:fldCharType="end"/>
        </w:r>
      </w:hyperlink>
    </w:p>
    <w:p w14:paraId="4269C38E" w14:textId="0A890C17"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3" w:history="1">
        <w:r w:rsidRPr="00A5331A">
          <w:rPr>
            <w:rStyle w:val="Hypertextovodkaz"/>
            <w:noProof/>
          </w:rPr>
          <w:t>RESUMÉ</w:t>
        </w:r>
        <w:r>
          <w:rPr>
            <w:noProof/>
            <w:webHidden/>
          </w:rPr>
          <w:tab/>
        </w:r>
        <w:r>
          <w:rPr>
            <w:noProof/>
            <w:webHidden/>
          </w:rPr>
          <w:fldChar w:fldCharType="begin"/>
        </w:r>
        <w:r>
          <w:rPr>
            <w:noProof/>
            <w:webHidden/>
          </w:rPr>
          <w:instrText xml:space="preserve"> PAGEREF _Toc61859813 \h </w:instrText>
        </w:r>
        <w:r>
          <w:rPr>
            <w:noProof/>
            <w:webHidden/>
          </w:rPr>
        </w:r>
        <w:r>
          <w:rPr>
            <w:noProof/>
            <w:webHidden/>
          </w:rPr>
          <w:fldChar w:fldCharType="separate"/>
        </w:r>
        <w:r>
          <w:rPr>
            <w:noProof/>
            <w:webHidden/>
          </w:rPr>
          <w:t>49</w:t>
        </w:r>
        <w:r>
          <w:rPr>
            <w:noProof/>
            <w:webHidden/>
          </w:rPr>
          <w:fldChar w:fldCharType="end"/>
        </w:r>
      </w:hyperlink>
    </w:p>
    <w:p w14:paraId="6E7FF247" w14:textId="5DFB2D36"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4" w:history="1">
        <w:r w:rsidRPr="00A5331A">
          <w:rPr>
            <w:rStyle w:val="Hypertextovodkaz"/>
            <w:noProof/>
          </w:rPr>
          <w:t>SUMMARY</w:t>
        </w:r>
        <w:r>
          <w:rPr>
            <w:noProof/>
            <w:webHidden/>
          </w:rPr>
          <w:tab/>
        </w:r>
        <w:r>
          <w:rPr>
            <w:noProof/>
            <w:webHidden/>
          </w:rPr>
          <w:fldChar w:fldCharType="begin"/>
        </w:r>
        <w:r>
          <w:rPr>
            <w:noProof/>
            <w:webHidden/>
          </w:rPr>
          <w:instrText xml:space="preserve"> PAGEREF _Toc61859814 \h </w:instrText>
        </w:r>
        <w:r>
          <w:rPr>
            <w:noProof/>
            <w:webHidden/>
          </w:rPr>
        </w:r>
        <w:r>
          <w:rPr>
            <w:noProof/>
            <w:webHidden/>
          </w:rPr>
          <w:fldChar w:fldCharType="separate"/>
        </w:r>
        <w:r>
          <w:rPr>
            <w:noProof/>
            <w:webHidden/>
          </w:rPr>
          <w:t>50</w:t>
        </w:r>
        <w:r>
          <w:rPr>
            <w:noProof/>
            <w:webHidden/>
          </w:rPr>
          <w:fldChar w:fldCharType="end"/>
        </w:r>
      </w:hyperlink>
    </w:p>
    <w:p w14:paraId="3D7E89E0" w14:textId="23CC382C"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5" w:history="1">
        <w:r w:rsidRPr="00A5331A">
          <w:rPr>
            <w:rStyle w:val="Hypertextovodkaz"/>
            <w:noProof/>
          </w:rPr>
          <w:t>SEZNAM POUŽITÉ LITERATURY</w:t>
        </w:r>
        <w:r>
          <w:rPr>
            <w:noProof/>
            <w:webHidden/>
          </w:rPr>
          <w:tab/>
        </w:r>
        <w:r>
          <w:rPr>
            <w:noProof/>
            <w:webHidden/>
          </w:rPr>
          <w:fldChar w:fldCharType="begin"/>
        </w:r>
        <w:r>
          <w:rPr>
            <w:noProof/>
            <w:webHidden/>
          </w:rPr>
          <w:instrText xml:space="preserve"> PAGEREF _Toc61859815 \h </w:instrText>
        </w:r>
        <w:r>
          <w:rPr>
            <w:noProof/>
            <w:webHidden/>
          </w:rPr>
        </w:r>
        <w:r>
          <w:rPr>
            <w:noProof/>
            <w:webHidden/>
          </w:rPr>
          <w:fldChar w:fldCharType="separate"/>
        </w:r>
        <w:r>
          <w:rPr>
            <w:noProof/>
            <w:webHidden/>
          </w:rPr>
          <w:t>51</w:t>
        </w:r>
        <w:r>
          <w:rPr>
            <w:noProof/>
            <w:webHidden/>
          </w:rPr>
          <w:fldChar w:fldCharType="end"/>
        </w:r>
      </w:hyperlink>
    </w:p>
    <w:p w14:paraId="3A7C286C" w14:textId="5BA8C861"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6" w:history="1">
        <w:r w:rsidRPr="00A5331A">
          <w:rPr>
            <w:rStyle w:val="Hypertextovodkaz"/>
            <w:noProof/>
          </w:rPr>
          <w:t>SEZNAM POUŽITÝCH SYMBOLŮ</w:t>
        </w:r>
        <w:r>
          <w:rPr>
            <w:noProof/>
            <w:webHidden/>
          </w:rPr>
          <w:tab/>
        </w:r>
        <w:r>
          <w:rPr>
            <w:noProof/>
            <w:webHidden/>
          </w:rPr>
          <w:fldChar w:fldCharType="begin"/>
        </w:r>
        <w:r>
          <w:rPr>
            <w:noProof/>
            <w:webHidden/>
          </w:rPr>
          <w:instrText xml:space="preserve"> PAGEREF _Toc61859816 \h </w:instrText>
        </w:r>
        <w:r>
          <w:rPr>
            <w:noProof/>
            <w:webHidden/>
          </w:rPr>
        </w:r>
        <w:r>
          <w:rPr>
            <w:noProof/>
            <w:webHidden/>
          </w:rPr>
          <w:fldChar w:fldCharType="separate"/>
        </w:r>
        <w:r>
          <w:rPr>
            <w:noProof/>
            <w:webHidden/>
          </w:rPr>
          <w:t>52</w:t>
        </w:r>
        <w:r>
          <w:rPr>
            <w:noProof/>
            <w:webHidden/>
          </w:rPr>
          <w:fldChar w:fldCharType="end"/>
        </w:r>
      </w:hyperlink>
    </w:p>
    <w:p w14:paraId="48278D1A" w14:textId="545F9160"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7" w:history="1">
        <w:r w:rsidRPr="00A5331A">
          <w:rPr>
            <w:rStyle w:val="Hypertextovodkaz"/>
            <w:noProof/>
          </w:rPr>
          <w:t>SEZNAM OBRÁZKŮ</w:t>
        </w:r>
        <w:r>
          <w:rPr>
            <w:noProof/>
            <w:webHidden/>
          </w:rPr>
          <w:tab/>
        </w:r>
        <w:r>
          <w:rPr>
            <w:noProof/>
            <w:webHidden/>
          </w:rPr>
          <w:fldChar w:fldCharType="begin"/>
        </w:r>
        <w:r>
          <w:rPr>
            <w:noProof/>
            <w:webHidden/>
          </w:rPr>
          <w:instrText xml:space="preserve"> PAGEREF _Toc61859817 \h </w:instrText>
        </w:r>
        <w:r>
          <w:rPr>
            <w:noProof/>
            <w:webHidden/>
          </w:rPr>
        </w:r>
        <w:r>
          <w:rPr>
            <w:noProof/>
            <w:webHidden/>
          </w:rPr>
          <w:fldChar w:fldCharType="separate"/>
        </w:r>
        <w:r>
          <w:rPr>
            <w:noProof/>
            <w:webHidden/>
          </w:rPr>
          <w:t>53</w:t>
        </w:r>
        <w:r>
          <w:rPr>
            <w:noProof/>
            <w:webHidden/>
          </w:rPr>
          <w:fldChar w:fldCharType="end"/>
        </w:r>
      </w:hyperlink>
    </w:p>
    <w:p w14:paraId="305CFE6E" w14:textId="7DCCD400"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8" w:history="1">
        <w:r w:rsidRPr="00A5331A">
          <w:rPr>
            <w:rStyle w:val="Hypertextovodkaz"/>
            <w:noProof/>
          </w:rPr>
          <w:t>SEZNAM TABULEK</w:t>
        </w:r>
        <w:r>
          <w:rPr>
            <w:noProof/>
            <w:webHidden/>
          </w:rPr>
          <w:tab/>
        </w:r>
        <w:r>
          <w:rPr>
            <w:noProof/>
            <w:webHidden/>
          </w:rPr>
          <w:fldChar w:fldCharType="begin"/>
        </w:r>
        <w:r>
          <w:rPr>
            <w:noProof/>
            <w:webHidden/>
          </w:rPr>
          <w:instrText xml:space="preserve"> PAGEREF _Toc61859818 \h </w:instrText>
        </w:r>
        <w:r>
          <w:rPr>
            <w:noProof/>
            <w:webHidden/>
          </w:rPr>
        </w:r>
        <w:r>
          <w:rPr>
            <w:noProof/>
            <w:webHidden/>
          </w:rPr>
          <w:fldChar w:fldCharType="separate"/>
        </w:r>
        <w:r>
          <w:rPr>
            <w:noProof/>
            <w:webHidden/>
          </w:rPr>
          <w:t>54</w:t>
        </w:r>
        <w:r>
          <w:rPr>
            <w:noProof/>
            <w:webHidden/>
          </w:rPr>
          <w:fldChar w:fldCharType="end"/>
        </w:r>
      </w:hyperlink>
    </w:p>
    <w:p w14:paraId="7A998F95" w14:textId="46ED21D0" w:rsidR="0050613B" w:rsidRDefault="0050613B">
      <w:pPr>
        <w:pStyle w:val="Obsah1"/>
        <w:tabs>
          <w:tab w:val="right" w:leader="dot" w:pos="8777"/>
        </w:tabs>
        <w:rPr>
          <w:rFonts w:asciiTheme="minorHAnsi" w:eastAsiaTheme="minorEastAsia" w:hAnsiTheme="minorHAnsi" w:cstheme="minorBidi"/>
          <w:b w:val="0"/>
          <w:caps w:val="0"/>
          <w:noProof/>
          <w:sz w:val="22"/>
          <w:szCs w:val="22"/>
        </w:rPr>
      </w:pPr>
      <w:hyperlink w:anchor="_Toc61859819" w:history="1">
        <w:r w:rsidRPr="00A5331A">
          <w:rPr>
            <w:rStyle w:val="Hypertextovodkaz"/>
            <w:noProof/>
          </w:rPr>
          <w:t>SEZNAM PŘÍLOH</w:t>
        </w:r>
        <w:r>
          <w:rPr>
            <w:noProof/>
            <w:webHidden/>
          </w:rPr>
          <w:tab/>
        </w:r>
        <w:r>
          <w:rPr>
            <w:noProof/>
            <w:webHidden/>
          </w:rPr>
          <w:fldChar w:fldCharType="begin"/>
        </w:r>
        <w:r>
          <w:rPr>
            <w:noProof/>
            <w:webHidden/>
          </w:rPr>
          <w:instrText xml:space="preserve"> PAGEREF _Toc61859819 \h </w:instrText>
        </w:r>
        <w:r>
          <w:rPr>
            <w:noProof/>
            <w:webHidden/>
          </w:rPr>
        </w:r>
        <w:r>
          <w:rPr>
            <w:noProof/>
            <w:webHidden/>
          </w:rPr>
          <w:fldChar w:fldCharType="separate"/>
        </w:r>
        <w:r>
          <w:rPr>
            <w:noProof/>
            <w:webHidden/>
          </w:rPr>
          <w:t>55</w:t>
        </w:r>
        <w:r>
          <w:rPr>
            <w:noProof/>
            <w:webHidden/>
          </w:rPr>
          <w:fldChar w:fldCharType="end"/>
        </w:r>
      </w:hyperlink>
    </w:p>
    <w:p w14:paraId="3DDEE4DF" w14:textId="70264E39" w:rsidR="000E19A8" w:rsidRDefault="000E19A8" w:rsidP="0092160D">
      <w:pPr>
        <w:sectPr w:rsidR="000E19A8" w:rsidSect="00D23655">
          <w:footerReference w:type="default" r:id="rId10"/>
          <w:pgSz w:w="11906" w:h="16838" w:code="9"/>
          <w:pgMar w:top="1701" w:right="1134" w:bottom="1134" w:left="1985" w:header="709" w:footer="709" w:gutter="0"/>
          <w:pgNumType w:start="1"/>
          <w:cols w:space="708"/>
          <w:docGrid w:linePitch="360"/>
        </w:sectPr>
      </w:pPr>
      <w:r>
        <w:fldChar w:fldCharType="end"/>
      </w:r>
    </w:p>
    <w:p w14:paraId="2AFF017A" w14:textId="02009BF1" w:rsidR="0092160D" w:rsidRDefault="0092160D" w:rsidP="0092160D">
      <w:pPr>
        <w:pStyle w:val="Nadpisy"/>
      </w:pPr>
      <w:bookmarkStart w:id="15" w:name="_Toc209253204"/>
      <w:bookmarkStart w:id="16" w:name="_Toc209253391"/>
      <w:bookmarkStart w:id="17" w:name="_Toc209321245"/>
      <w:bookmarkStart w:id="18" w:name="_Toc61859758"/>
      <w:r>
        <w:lastRenderedPageBreak/>
        <w:t>ÚVOD</w:t>
      </w:r>
      <w:bookmarkEnd w:id="15"/>
      <w:bookmarkEnd w:id="16"/>
      <w:bookmarkEnd w:id="17"/>
      <w:bookmarkEnd w:id="18"/>
    </w:p>
    <w:p w14:paraId="3286B785" w14:textId="63FC543C" w:rsidR="008326D5" w:rsidRDefault="008326D5" w:rsidP="00D70095">
      <w:pPr>
        <w:pStyle w:val="normlntext"/>
      </w:pPr>
      <w:r>
        <w:t>Tato práce se bude zabývat pochopením principů fuzzy logiky, vysvětlením a následně implementací do aplikace, která byla vytvořena dříve v rámci bakalářské práce. Ve vytvořené aplikaci se fuzzy logika využije</w:t>
      </w:r>
      <w:r w:rsidR="0050613B">
        <w:t xml:space="preserve"> k</w:t>
      </w:r>
      <w:r>
        <w:t xml:space="preserve"> řízení rychlosti vozidel tak, aby pohyb byl plynulý a vypadal jako reálný.</w:t>
      </w:r>
    </w:p>
    <w:p w14:paraId="738CD697" w14:textId="028BA0BE" w:rsidR="008326D5" w:rsidRDefault="003B5FD4" w:rsidP="00D70095">
      <w:pPr>
        <w:pStyle w:val="normlntext"/>
      </w:pPr>
      <w:r>
        <w:t>Mimo použití fuzzy logiky</w:t>
      </w:r>
      <w:r w:rsidR="008326D5">
        <w:t xml:space="preserve"> bude aplikace rozšířena o další funkce, které vylepší její použitelnost. </w:t>
      </w:r>
    </w:p>
    <w:p w14:paraId="5D5398CE" w14:textId="1A8B89A2" w:rsidR="008326D5" w:rsidRDefault="008326D5" w:rsidP="00D70095">
      <w:pPr>
        <w:pStyle w:val="normlntext"/>
      </w:pPr>
      <w:r>
        <w:t xml:space="preserve">Samotná aplikace bude určena k návrhu </w:t>
      </w:r>
      <w:r w:rsidR="003B5FD4">
        <w:t xml:space="preserve">silniční situace </w:t>
      </w:r>
      <w:r>
        <w:t>a spuštění simulace, která umožní otestování znalostí uživatelů ve znalostech silničních pravidel, což může být využito například v rámci autoškoly.</w:t>
      </w:r>
    </w:p>
    <w:p w14:paraId="17C6A1B9" w14:textId="42BEDF47" w:rsidR="008326D5" w:rsidRDefault="008326D5" w:rsidP="00D70095">
      <w:pPr>
        <w:pStyle w:val="normlntext"/>
      </w:pPr>
      <w:r>
        <w:t>Po vytvoření aplikace budou měřeny údaje o plynulosti jízdy vozidel a porovnány s hodnotami z bakalářské práce.</w:t>
      </w:r>
    </w:p>
    <w:p w14:paraId="2F887372" w14:textId="1F1913CF" w:rsidR="008326D5" w:rsidRPr="00D70095" w:rsidRDefault="008326D5" w:rsidP="00D70095">
      <w:pPr>
        <w:pStyle w:val="normlntext"/>
      </w:pPr>
      <w:r>
        <w:t xml:space="preserve">Zvolené téma jsem </w:t>
      </w:r>
      <w:r w:rsidR="0050613B">
        <w:t xml:space="preserve">si </w:t>
      </w:r>
      <w:r>
        <w:t>vybral na základě možnosti rozšíření dřív</w:t>
      </w:r>
      <w:r w:rsidR="0050613B">
        <w:t>e vytvořené bakalářské práce. Zaujala</w:t>
      </w:r>
      <w:r>
        <w:t xml:space="preserve"> </w:t>
      </w:r>
      <w:r w:rsidR="00C56FC0">
        <w:t>mě</w:t>
      </w:r>
      <w:r>
        <w:t xml:space="preserve"> možnost pracovat s fuzzy přístupy, které mi pomohou rozšířit své vědomosti a případně využít tyto znalosti v budoucnu.</w:t>
      </w:r>
    </w:p>
    <w:p w14:paraId="544CF426" w14:textId="77777777" w:rsidR="0092160D" w:rsidRDefault="0092160D" w:rsidP="00732C40">
      <w:pPr>
        <w:pStyle w:val="NadpisA"/>
      </w:pPr>
      <w:r>
        <w:br w:type="page"/>
      </w:r>
      <w:bookmarkStart w:id="19" w:name="_Toc61859759"/>
      <w:r w:rsidR="00AF0D47">
        <w:lastRenderedPageBreak/>
        <w:t>CÍL PRÁCE</w:t>
      </w:r>
      <w:bookmarkEnd w:id="19"/>
    </w:p>
    <w:p w14:paraId="273F4899" w14:textId="6DBCBD59" w:rsidR="00D27FCE" w:rsidRPr="00D27FCE" w:rsidRDefault="00AF0D47" w:rsidP="00D27FCE">
      <w:pPr>
        <w:pStyle w:val="normlntext"/>
      </w:pPr>
      <w:r w:rsidRPr="00D27FCE">
        <w:t xml:space="preserve">Cílem práce je aplikace fuzzy přístupu do řízení pohybu vozidel v simulátoru křižovatky. Autor </w:t>
      </w:r>
      <w:r w:rsidR="003B5FD4">
        <w:t>navazuje na svou dřívější</w:t>
      </w:r>
      <w:r w:rsidRPr="00D27FCE">
        <w:t xml:space="preserve"> bakalářské práci</w:t>
      </w:r>
      <w:r w:rsidR="002427CD">
        <w:t xml:space="preserve"> (BP)</w:t>
      </w:r>
      <w:r w:rsidRPr="00D27FCE">
        <w:t xml:space="preserve">. Do jím vytvořeného simulačního modelu začlení chování vozidel na základě fuzzy přístupu, čímž by měl navýšit subjektivní </w:t>
      </w:r>
      <w:proofErr w:type="spellStart"/>
      <w:r w:rsidRPr="00D27FCE">
        <w:t>real-life</w:t>
      </w:r>
      <w:proofErr w:type="spellEnd"/>
      <w:r w:rsidRPr="00D27FCE">
        <w:t xml:space="preserve"> pocit z chování simulace</w:t>
      </w:r>
      <w:r w:rsidR="0045733A">
        <w:t xml:space="preserve">. Konkrétně se bude jednat o </w:t>
      </w:r>
      <w:r w:rsidR="001F70B5">
        <w:t>řízení</w:t>
      </w:r>
      <w:r w:rsidR="0045733A">
        <w:t xml:space="preserve"> pohyb</w:t>
      </w:r>
      <w:r w:rsidR="001F70B5">
        <w:t>u</w:t>
      </w:r>
      <w:r w:rsidR="0045733A">
        <w:t xml:space="preserve"> vozidel, jízda bude plynulá, bez skoků ve změn</w:t>
      </w:r>
      <w:r w:rsidR="001F70B5">
        <w:t>ách</w:t>
      </w:r>
      <w:r w:rsidR="0045733A">
        <w:t xml:space="preserve"> rychlost</w:t>
      </w:r>
      <w:r w:rsidR="001F70B5">
        <w:t>í</w:t>
      </w:r>
      <w:r w:rsidRPr="00D27FCE">
        <w:t>.</w:t>
      </w:r>
      <w:r w:rsidR="002B2E48">
        <w:t xml:space="preserve"> Kromě využití fuzzy přístupů k řízení pohybu vozidel budou funkce aplikace vylepšeny a přidány nové. Aplikace bude také obohacena o lepší grafické rozhraní, které bude uživatelsky přívětivější.</w:t>
      </w:r>
    </w:p>
    <w:p w14:paraId="41D0D38C" w14:textId="00288921" w:rsidR="0092160D" w:rsidRDefault="0092160D" w:rsidP="00D27FCE">
      <w:pPr>
        <w:pStyle w:val="NadpisA"/>
      </w:pPr>
      <w:r w:rsidRPr="009F07F2">
        <w:br w:type="page"/>
      </w:r>
      <w:bookmarkStart w:id="20" w:name="_Toc61859760"/>
      <w:r w:rsidR="009F07F2">
        <w:lastRenderedPageBreak/>
        <w:t>SOUČASNÁ ŘEŠENÍ</w:t>
      </w:r>
      <w:bookmarkEnd w:id="20"/>
    </w:p>
    <w:p w14:paraId="0B86EA27" w14:textId="39B6EB77" w:rsidR="00014C7B" w:rsidRDefault="00383B6A" w:rsidP="00014C7B">
      <w:pPr>
        <w:pStyle w:val="normlntext"/>
      </w:pPr>
      <w:r>
        <w:t>Při tvorbě této práce bylo potřeba zjistit, zda již existují jiné práce zabývající se podobným problémem.  N</w:t>
      </w:r>
      <w:r w:rsidR="00014C7B">
        <w:t>ěkolik</w:t>
      </w:r>
      <w:r>
        <w:t xml:space="preserve"> z těchto</w:t>
      </w:r>
      <w:r w:rsidR="00014C7B">
        <w:t xml:space="preserve"> prací bylo již zmíněno také v BP a jelikož slouží k podobnému účelu jako aplikace vytvořená v rámci této práce, jsou zmíněny i zde. </w:t>
      </w:r>
    </w:p>
    <w:p w14:paraId="2E217422" w14:textId="29C5B7D6" w:rsidR="00014C7B" w:rsidRPr="00014C7B" w:rsidRDefault="00014C7B" w:rsidP="00014C7B">
      <w:pPr>
        <w:pStyle w:val="normlntext"/>
      </w:pPr>
      <w:r>
        <w:t>Tato práce se ovšem především zabývá přechodem řízení ze „skokového“ a primitivního na systém, který dokáže měnit požadované hodnoty plynule podle vstupních hodnot, v tomto případě rychlost vozidel. Podobné práce řešící tento problém nalezeny nebyly, nebo bylo jejich cílem pouze navrhnout nový systém bez jakékoliv implementace.</w:t>
      </w:r>
    </w:p>
    <w:p w14:paraId="03508405" w14:textId="0DE6A649" w:rsidR="00E47C06" w:rsidRDefault="00E47C06" w:rsidP="00E47C06">
      <w:pPr>
        <w:pStyle w:val="NadpisB"/>
      </w:pPr>
      <w:bookmarkStart w:id="21" w:name="_Toc61859761"/>
      <w:r>
        <w:t xml:space="preserve">Simulátor dopravní </w:t>
      </w:r>
      <w:r w:rsidR="004E467B">
        <w:t xml:space="preserve">sítě – </w:t>
      </w:r>
      <w:proofErr w:type="spellStart"/>
      <w:r w:rsidR="004E467B">
        <w:t>HakChol</w:t>
      </w:r>
      <w:proofErr w:type="spellEnd"/>
      <w:r>
        <w:t xml:space="preserve"> Pak</w:t>
      </w:r>
      <w:bookmarkEnd w:id="21"/>
      <w:r>
        <w:t xml:space="preserve"> </w:t>
      </w:r>
    </w:p>
    <w:p w14:paraId="42E56558" w14:textId="44686E00" w:rsidR="00E47C06" w:rsidRDefault="00E47C06" w:rsidP="00E47C06">
      <w:pPr>
        <w:pStyle w:val="normlntext"/>
      </w:pPr>
      <w:r>
        <w:t>Aplikace byla vytvořena studentem na Karlově Univerzitě v</w:t>
      </w:r>
      <w:r w:rsidR="002A43FC">
        <w:t> </w:t>
      </w:r>
      <w:r>
        <w:t>Praze</w:t>
      </w:r>
      <w:r w:rsidR="002A43FC">
        <w:t xml:space="preserve"> roku 2010</w:t>
      </w:r>
      <w:r>
        <w:t xml:space="preserve">, na které pracoval v rámci </w:t>
      </w:r>
      <w:r w:rsidR="002427CD">
        <w:t>BP</w:t>
      </w:r>
      <w:r>
        <w:t>.</w:t>
      </w:r>
      <w:r w:rsidR="0037713D">
        <w:t xml:space="preserve"> </w:t>
      </w:r>
    </w:p>
    <w:p w14:paraId="756DBD48" w14:textId="77777777" w:rsidR="00E47C06" w:rsidRDefault="00E47C06" w:rsidP="00E47C06">
      <w:pPr>
        <w:pStyle w:val="normlntext"/>
      </w:pPr>
      <w:r>
        <w:t>Tato aplikace umožňuje uživateli editaci silničních situací, jež jsou vyznačeny úsečkami. Navrženou situaci lze během simulace libovolně upravovat.</w:t>
      </w:r>
    </w:p>
    <w:p w14:paraId="0E035B9C" w14:textId="77777777" w:rsidR="00E47C06" w:rsidRDefault="00E47C06" w:rsidP="00E47C06">
      <w:pPr>
        <w:pStyle w:val="normlntext"/>
      </w:pPr>
      <w:r>
        <w:t xml:space="preserve">Doprava je řízena pomocí semaforů, které zde jsou pro řízení provozu jediná možnost. </w:t>
      </w:r>
    </w:p>
    <w:p w14:paraId="31DE2B3E" w14:textId="77777777" w:rsidR="00E47C06" w:rsidRDefault="00E47C06" w:rsidP="00E47C06">
      <w:pPr>
        <w:pStyle w:val="normlntext"/>
      </w:pPr>
      <w:r>
        <w:t>Během simulace lze upravovat její rychlost, aktuální počet vozidel na silnicích a jejich frekvenci generování. Při spuštění simulace se zaznamenávají statistické údaje, jako je celkový počet vozidel, ujetá vzdálenost či dobra jízdy po jednotlivých cest</w:t>
      </w:r>
      <w:r w:rsidR="002A43FC">
        <w:t>á</w:t>
      </w:r>
      <w:r>
        <w:t>ch.</w:t>
      </w:r>
    </w:p>
    <w:p w14:paraId="5D12CA21" w14:textId="6196D1EC" w:rsidR="00DD2AEA" w:rsidRDefault="002A43FC" w:rsidP="0037713D">
      <w:pPr>
        <w:pStyle w:val="normlntext"/>
      </w:pPr>
      <w:r>
        <w:t>Aplikace</w:t>
      </w:r>
      <w:r w:rsidR="00E47C06">
        <w:t xml:space="preserve"> </w:t>
      </w:r>
      <w:r>
        <w:t>je</w:t>
      </w:r>
      <w:r w:rsidR="00E47C06">
        <w:t xml:space="preserve"> vytvořen</w:t>
      </w:r>
      <w:r>
        <w:t>a</w:t>
      </w:r>
      <w:r w:rsidR="00E47C06">
        <w:t xml:space="preserve"> </w:t>
      </w:r>
      <w:r>
        <w:t>v</w:t>
      </w:r>
      <w:r w:rsidR="00E47C06">
        <w:t xml:space="preserve"> programovací</w:t>
      </w:r>
      <w:r>
        <w:t>m</w:t>
      </w:r>
      <w:r w:rsidR="00E47C06">
        <w:t xml:space="preserve"> jazy</w:t>
      </w:r>
      <w:r>
        <w:t>ce</w:t>
      </w:r>
      <w:r w:rsidR="00E47C06">
        <w:t xml:space="preserve"> C#. </w:t>
      </w:r>
      <w:r>
        <w:t>Samotnou aplikace ovšem nebylo možno otestovat, jelikož není dostupná ke stažení</w:t>
      </w:r>
      <w:r w:rsidR="00910000">
        <w:t xml:space="preserve"> </w:t>
      </w:r>
      <w:hyperlink w:anchor="PakHakChol" w:history="1">
        <w:r w:rsidR="00910000" w:rsidRPr="00443795">
          <w:rPr>
            <w:rStyle w:val="Hypertextovodkaz"/>
          </w:rPr>
          <w:t>[1]</w:t>
        </w:r>
      </w:hyperlink>
      <w:r>
        <w:t>.</w:t>
      </w:r>
      <w:r w:rsidR="00910000">
        <w:t xml:space="preserve"> </w:t>
      </w:r>
      <w:r w:rsidR="00DD2AEA">
        <w:br w:type="page"/>
      </w:r>
    </w:p>
    <w:p w14:paraId="7A3FDFE6" w14:textId="77777777" w:rsidR="00E47C06" w:rsidRDefault="00E47C06" w:rsidP="00E47C06">
      <w:pPr>
        <w:pStyle w:val="NadpisB"/>
      </w:pPr>
      <w:bookmarkStart w:id="22" w:name="_Toc61859762"/>
      <w:r>
        <w:lastRenderedPageBreak/>
        <w:t>Simulace automobilového provozu – Ivan Gregor</w:t>
      </w:r>
      <w:bookmarkEnd w:id="22"/>
      <w:r>
        <w:t xml:space="preserve"> </w:t>
      </w:r>
    </w:p>
    <w:p w14:paraId="7F7D713D" w14:textId="01B567F6" w:rsidR="00E47C06" w:rsidRDefault="002A43FC" w:rsidP="00E47C06">
      <w:pPr>
        <w:pStyle w:val="normlntext"/>
      </w:pPr>
      <w:r>
        <w:t>Tato a</w:t>
      </w:r>
      <w:r w:rsidR="00E47C06">
        <w:t xml:space="preserve">plikace </w:t>
      </w:r>
      <w:r>
        <w:t>byla taktéž</w:t>
      </w:r>
      <w:r w:rsidR="00E47C06">
        <w:t xml:space="preserve"> vytvořena </w:t>
      </w:r>
      <w:r>
        <w:t>v rámci</w:t>
      </w:r>
      <w:r w:rsidR="00E47C06">
        <w:t xml:space="preserve"> </w:t>
      </w:r>
      <w:r w:rsidR="002427CD">
        <w:t>BP</w:t>
      </w:r>
      <w:r w:rsidR="00E47C06">
        <w:t xml:space="preserve">, na Karlově Univerzitě v Praze, roku 2006. </w:t>
      </w:r>
    </w:p>
    <w:p w14:paraId="0A6E2694" w14:textId="77777777" w:rsidR="00E47C06" w:rsidRDefault="00E47C06" w:rsidP="00E47C06">
      <w:pPr>
        <w:pStyle w:val="normlntext"/>
      </w:pPr>
      <w:r>
        <w:t xml:space="preserve">Práce </w:t>
      </w:r>
      <w:r w:rsidR="002A43FC">
        <w:t>obsahuje</w:t>
      </w:r>
      <w:r>
        <w:t xml:space="preserve"> především popis programu pro simulaci </w:t>
      </w:r>
      <w:r w:rsidR="002A43FC">
        <w:t>silničního</w:t>
      </w:r>
      <w:r>
        <w:t xml:space="preserve"> provozu, který byl vytvořen v jazyce Java. </w:t>
      </w:r>
    </w:p>
    <w:p w14:paraId="3ECAA128" w14:textId="77777777" w:rsidR="002A43FC" w:rsidRDefault="002A43FC" w:rsidP="002A43FC">
      <w:pPr>
        <w:pStyle w:val="normlntext"/>
      </w:pPr>
      <w:r>
        <w:t>Silniční situace jsou tvořeny úsečkami znázorňujícími cesty. Tyto situace lze do aplikace pouze vložit, nelze je vytvářet ani editovat.</w:t>
      </w:r>
    </w:p>
    <w:p w14:paraId="7E954781" w14:textId="77777777" w:rsidR="002A43FC" w:rsidRDefault="002A43FC" w:rsidP="002A43FC">
      <w:pPr>
        <w:pStyle w:val="normlntext"/>
      </w:pPr>
      <w:r>
        <w:t>Doprava je řízena pouze semafory a omezením rychlosti. Jednotlivé silnice zaznamenávají statistické údaje o jízdě vozidel jako je průměrná, maximální a minimální doba jízdy, aktuální a celkový počet vozidel</w:t>
      </w:r>
      <w:r w:rsidR="00E47C06">
        <w:t xml:space="preserve"> </w:t>
      </w:r>
      <w:r>
        <w:t>na silnici.</w:t>
      </w:r>
    </w:p>
    <w:p w14:paraId="3FE5271C" w14:textId="77777777" w:rsidR="002A43FC" w:rsidRDefault="002A43FC" w:rsidP="002A43FC">
      <w:pPr>
        <w:pStyle w:val="normlntext"/>
      </w:pPr>
      <w:r>
        <w:t xml:space="preserve">Vozidla jedou po předem definovaných trasách a zároveň mají </w:t>
      </w:r>
      <w:r w:rsidR="00D6469A">
        <w:t>své fyzické vlastnosti, tedy délku vozidla, váhu, spotřebu, maximální rychlost či zrychlení. O jednotlivých vozidlech se také zaznamenávají údaje, které jsou závislé na jejich vlastnostech.</w:t>
      </w:r>
    </w:p>
    <w:p w14:paraId="551A31C4" w14:textId="3058BA5B" w:rsidR="00E47C06" w:rsidRDefault="00E47C06" w:rsidP="00E47C06">
      <w:pPr>
        <w:pStyle w:val="normlntext"/>
      </w:pPr>
      <w:r w:rsidRPr="00E47C06">
        <w:t xml:space="preserve">Aplikaci </w:t>
      </w:r>
      <w:r w:rsidR="00D6469A">
        <w:t>ovšem nebylo</w:t>
      </w:r>
      <w:r w:rsidRPr="00E47C06">
        <w:t xml:space="preserve"> možno </w:t>
      </w:r>
      <w:r w:rsidR="00D6469A">
        <w:t>otestovat</w:t>
      </w:r>
      <w:r w:rsidRPr="00E47C06">
        <w:t xml:space="preserve">, není veřejně ke stažení. Informace </w:t>
      </w:r>
      <w:r w:rsidR="00D6469A">
        <w:t>byly získány</w:t>
      </w:r>
      <w:r w:rsidRPr="00E47C06">
        <w:t xml:space="preserve"> pouze z dokumentace, a nelze </w:t>
      </w:r>
      <w:r w:rsidR="00D6469A">
        <w:t>ověřit jejich pravost</w:t>
      </w:r>
      <w:r w:rsidR="00910000">
        <w:t xml:space="preserve"> </w:t>
      </w:r>
      <w:hyperlink w:anchor="GregorIvan" w:history="1">
        <w:r w:rsidR="00910000" w:rsidRPr="00443795">
          <w:rPr>
            <w:rStyle w:val="Hypertextovodkaz"/>
          </w:rPr>
          <w:t>[2]</w:t>
        </w:r>
      </w:hyperlink>
      <w:r w:rsidR="00D6469A">
        <w:t>.</w:t>
      </w:r>
    </w:p>
    <w:p w14:paraId="68F408D0" w14:textId="77777777" w:rsidR="00E47C06" w:rsidRDefault="00D6469A" w:rsidP="00E47C06">
      <w:pPr>
        <w:pStyle w:val="NadpisB"/>
      </w:pPr>
      <w:bookmarkStart w:id="23" w:name="_Toc61859763"/>
      <w:proofErr w:type="spellStart"/>
      <w:r>
        <w:t>Traffic</w:t>
      </w:r>
      <w:proofErr w:type="spellEnd"/>
      <w:r>
        <w:t xml:space="preserve"> </w:t>
      </w:r>
      <w:proofErr w:type="spellStart"/>
      <w:proofErr w:type="gramStart"/>
      <w:r>
        <w:t>Lanes</w:t>
      </w:r>
      <w:proofErr w:type="spellEnd"/>
      <w:r w:rsidR="00E47C06">
        <w:t xml:space="preserve"> - </w:t>
      </w:r>
      <w:proofErr w:type="spellStart"/>
      <w:r w:rsidR="00E47C06">
        <w:t>ShadowTree</w:t>
      </w:r>
      <w:bookmarkEnd w:id="23"/>
      <w:proofErr w:type="spellEnd"/>
      <w:proofErr w:type="gramEnd"/>
      <w:r w:rsidR="00E47C06">
        <w:t xml:space="preserve"> </w:t>
      </w:r>
    </w:p>
    <w:p w14:paraId="750300E1" w14:textId="77777777" w:rsidR="00E47C06" w:rsidRDefault="00E47C06" w:rsidP="00E47C06">
      <w:pPr>
        <w:pStyle w:val="normlntext"/>
      </w:pPr>
      <w:r>
        <w:t xml:space="preserve">Aplikace je určena pro mobilní zařízení s operačním systémem Android, verze 2.3 a vyšší. Jedná se o hru, ve které probíhá simulace zvolené křižovatky, při níž uživatel ovládá vozidla a semafory. Účelem hry je zajistit plynulý provoz, bez způsobení dopravní nehody. </w:t>
      </w:r>
    </w:p>
    <w:p w14:paraId="0F45B878" w14:textId="4AC7A102" w:rsidR="00E47C06" w:rsidRDefault="00D6469A" w:rsidP="00E47C06">
      <w:pPr>
        <w:pStyle w:val="normlntext"/>
      </w:pPr>
      <w:r>
        <w:t>V aplikaci je</w:t>
      </w:r>
      <w:r w:rsidR="00E47C06">
        <w:t xml:space="preserve"> k výběru několik desítek předem vytvořených </w:t>
      </w:r>
      <w:r>
        <w:t>křižovatek</w:t>
      </w:r>
      <w:r w:rsidR="00E47C06">
        <w:t xml:space="preserve"> s různými obtížnostmi. </w:t>
      </w:r>
      <w:r>
        <w:t>V</w:t>
      </w:r>
      <w:r w:rsidR="00E47C06">
        <w:t xml:space="preserve"> simulac</w:t>
      </w:r>
      <w:r>
        <w:t>i</w:t>
      </w:r>
      <w:r w:rsidR="00E47C06">
        <w:t xml:space="preserve"> lze </w:t>
      </w:r>
      <w:r>
        <w:t>upravovat</w:t>
      </w:r>
      <w:r w:rsidR="00E47C06">
        <w:t xml:space="preserve"> </w:t>
      </w:r>
      <w:r>
        <w:t>frekvenci generování</w:t>
      </w:r>
      <w:r w:rsidR="00E47C06">
        <w:t xml:space="preserve"> vozidel. Mění se zde </w:t>
      </w:r>
      <w:r>
        <w:t xml:space="preserve">také počasí a ubíhá čas, mění se </w:t>
      </w:r>
      <w:r w:rsidR="00E47C06">
        <w:t xml:space="preserve">den </w:t>
      </w:r>
      <w:r>
        <w:t>a</w:t>
      </w:r>
      <w:r w:rsidR="00E47C06">
        <w:t xml:space="preserve"> noc, což ovlivňuje způsob jízdy. </w:t>
      </w:r>
      <w:r w:rsidR="003B5FD4">
        <w:t xml:space="preserve">Aplikace poskytuje přehledné ovládání, neboť křižovatky jsou vyobrazeny z ptačí perspektivy </w:t>
      </w:r>
      <w:hyperlink w:anchor="ShadowTree" w:history="1">
        <w:r w:rsidR="00910000" w:rsidRPr="00443795">
          <w:rPr>
            <w:rStyle w:val="Hypertextovodkaz"/>
          </w:rPr>
          <w:t>[3]</w:t>
        </w:r>
      </w:hyperlink>
      <w:r w:rsidR="00910000">
        <w:t>.</w:t>
      </w:r>
    </w:p>
    <w:p w14:paraId="08FFF7CA" w14:textId="3E167CB1" w:rsidR="000F5567" w:rsidRDefault="00E47C06" w:rsidP="00E47C06">
      <w:pPr>
        <w:pStyle w:val="normlntext"/>
      </w:pPr>
      <w:r w:rsidRPr="00E47C06">
        <w:t xml:space="preserve">Aplikace je </w:t>
      </w:r>
      <w:r w:rsidR="00D6469A">
        <w:t>možno stáhnout pomocí služby</w:t>
      </w:r>
      <w:r w:rsidRPr="00E47C06">
        <w:t xml:space="preserve"> Google Play</w:t>
      </w:r>
      <w:r w:rsidR="00D6469A">
        <w:t>.</w:t>
      </w:r>
    </w:p>
    <w:p w14:paraId="7FBA6E76" w14:textId="77777777" w:rsidR="000F5567" w:rsidRDefault="000F5567">
      <w:pPr>
        <w:rPr>
          <w:rFonts w:ascii="Times New Roman" w:hAnsi="Times New Roman"/>
        </w:rPr>
      </w:pPr>
      <w:r>
        <w:br w:type="page"/>
      </w:r>
    </w:p>
    <w:p w14:paraId="2A6D37CE" w14:textId="77777777" w:rsidR="002F0A05" w:rsidRDefault="002F0A05" w:rsidP="007B6C92">
      <w:pPr>
        <w:pStyle w:val="NadpisB"/>
      </w:pPr>
      <w:bookmarkStart w:id="24" w:name="_Toc61859764"/>
      <w:r w:rsidRPr="00644050">
        <w:lastRenderedPageBreak/>
        <w:t>Tvorba nástroje pro interaktivní řešení dopravních situací</w:t>
      </w:r>
      <w:r>
        <w:t xml:space="preserve"> – Jan Mikulík</w:t>
      </w:r>
      <w:bookmarkEnd w:id="24"/>
    </w:p>
    <w:p w14:paraId="6C949B0A" w14:textId="0F5CFA42" w:rsidR="002F0A05" w:rsidRDefault="002F0A05" w:rsidP="00DD2AEA">
      <w:pPr>
        <w:pStyle w:val="normlntext"/>
        <w:spacing w:after="0"/>
      </w:pPr>
      <w:r>
        <w:t xml:space="preserve">Aplikace byla vytvořena v rámci </w:t>
      </w:r>
      <w:r w:rsidR="0037713D">
        <w:t>bakalářské práce</w:t>
      </w:r>
      <w:r>
        <w:t xml:space="preserve">, </w:t>
      </w:r>
      <w:r w:rsidR="00B76A73">
        <w:t xml:space="preserve">což je </w:t>
      </w:r>
      <w:r>
        <w:t>první verz</w:t>
      </w:r>
      <w:r w:rsidR="00B76A73">
        <w:t>e</w:t>
      </w:r>
      <w:r>
        <w:t xml:space="preserve"> aplikace vytvořené v rámci této diplomové práce. Práce se zabývá tvorbou aplikace pro simulaci dopravních situací, avšak pohyb vozidel a řízení provozu jsou tvořeny jednoduchými podmínkami, bez lepší logiky. </w:t>
      </w:r>
      <w:r w:rsidR="003B5FD4">
        <w:t>I</w:t>
      </w:r>
      <w:r>
        <w:t>mplementac</w:t>
      </w:r>
      <w:r w:rsidR="003B5FD4">
        <w:t>e</w:t>
      </w:r>
      <w:r>
        <w:t xml:space="preserve"> fuzzy logiky do </w:t>
      </w:r>
      <w:r w:rsidR="00B76A73">
        <w:t xml:space="preserve">aplikace </w:t>
      </w:r>
      <w:r>
        <w:t>diplomové práce je největší</w:t>
      </w:r>
      <w:r w:rsidR="003B5FD4">
        <w:t>m</w:t>
      </w:r>
      <w:r>
        <w:t xml:space="preserve"> rozdíl</w:t>
      </w:r>
      <w:r w:rsidR="003B5FD4">
        <w:t>em</w:t>
      </w:r>
      <w:r>
        <w:t xml:space="preserve"> oproti </w:t>
      </w:r>
      <w:r w:rsidR="00B76A73">
        <w:t>první verzi aplikace.</w:t>
      </w:r>
      <w:r>
        <w:t xml:space="preserve"> </w:t>
      </w:r>
    </w:p>
    <w:p w14:paraId="708586D7" w14:textId="183B2F35" w:rsidR="0037713D" w:rsidRDefault="0037713D" w:rsidP="0037713D">
      <w:pPr>
        <w:pStyle w:val="normlntext"/>
      </w:pPr>
      <w:r>
        <w:t>Vzhled aplikace a rozložení komponent lze vidět na obrázku 1.</w:t>
      </w:r>
    </w:p>
    <w:p w14:paraId="0C4A693A" w14:textId="77777777" w:rsidR="00B76A73" w:rsidRDefault="00B76A73" w:rsidP="00B76A73">
      <w:pPr>
        <w:pStyle w:val="normlntext"/>
        <w:keepNext/>
        <w:spacing w:after="0"/>
      </w:pPr>
      <w:r>
        <w:rPr>
          <w:noProof/>
        </w:rPr>
        <w:drawing>
          <wp:inline distT="0" distB="0" distL="0" distR="0" wp14:anchorId="6EBC1846" wp14:editId="2C006545">
            <wp:extent cx="4724400" cy="3537647"/>
            <wp:effectExtent l="0" t="0" r="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5578" cy="3568482"/>
                    </a:xfrm>
                    <a:prstGeom prst="rect">
                      <a:avLst/>
                    </a:prstGeom>
                    <a:noFill/>
                    <a:ln>
                      <a:noFill/>
                    </a:ln>
                  </pic:spPr>
                </pic:pic>
              </a:graphicData>
            </a:graphic>
          </wp:inline>
        </w:drawing>
      </w:r>
    </w:p>
    <w:p w14:paraId="02BCBE2D" w14:textId="4D6F974F" w:rsidR="00B76A73" w:rsidRDefault="00E318D1" w:rsidP="00B76A73">
      <w:pPr>
        <w:pStyle w:val="Titulek"/>
        <w:jc w:val="both"/>
      </w:pPr>
      <w:fldSimple w:instr=" SEQ Obrázek \* ARABIC ">
        <w:bookmarkStart w:id="25" w:name="_Toc61805791"/>
        <w:r w:rsidR="003C72B6">
          <w:rPr>
            <w:noProof/>
          </w:rPr>
          <w:t>1</w:t>
        </w:r>
      </w:fldSimple>
      <w:r w:rsidR="00B76A73">
        <w:t xml:space="preserve"> Vzhled první verze aplikace</w:t>
      </w:r>
      <w:bookmarkEnd w:id="25"/>
    </w:p>
    <w:p w14:paraId="794D04AD" w14:textId="77777777" w:rsidR="00B76A73" w:rsidRPr="00B76A73" w:rsidRDefault="00B76A73" w:rsidP="00B76A73"/>
    <w:p w14:paraId="0BB7206A" w14:textId="77777777" w:rsidR="00DD2AEA" w:rsidRDefault="00DD2AEA">
      <w:pPr>
        <w:rPr>
          <w:rFonts w:ascii="Times New Roman" w:hAnsi="Times New Roman"/>
        </w:rPr>
      </w:pPr>
      <w:r>
        <w:br w:type="page"/>
      </w:r>
    </w:p>
    <w:p w14:paraId="36A7C050" w14:textId="77777777" w:rsidR="000F5567" w:rsidRDefault="000F5567" w:rsidP="000F5567">
      <w:pPr>
        <w:pStyle w:val="NadpisB"/>
      </w:pPr>
      <w:bookmarkStart w:id="26" w:name="_Toc61859765"/>
      <w:r w:rsidRPr="001F6BD1">
        <w:lastRenderedPageBreak/>
        <w:t xml:space="preserve">Aplikace </w:t>
      </w:r>
      <w:r w:rsidRPr="000F5567">
        <w:t>fuzzy</w:t>
      </w:r>
      <w:r w:rsidRPr="001F6BD1">
        <w:t xml:space="preserve"> logiky</w:t>
      </w:r>
      <w:r>
        <w:t xml:space="preserve"> - </w:t>
      </w:r>
      <w:r w:rsidRPr="001F6BD1">
        <w:t>Bc. Vojtěch MOKRÝ</w:t>
      </w:r>
      <w:bookmarkEnd w:id="26"/>
    </w:p>
    <w:p w14:paraId="5C89837E" w14:textId="77777777" w:rsidR="000F5567" w:rsidRDefault="000F5567" w:rsidP="000F5567">
      <w:pPr>
        <w:pStyle w:val="normlntext"/>
      </w:pPr>
      <w:r>
        <w:t xml:space="preserve">V této práci se autor zabývá použitím fuzzy logiky pro řízení rychlosti motorových vozidel při průjezdu křižovatkou. Především je práce zaměřena na analýzu dané problematiky, díky které určil parametry potřebné pro vytvoření fuzzy logiky. Výsledkem práce je vytvoření tří fuzzy systémů v programu LFLC2000, které jsou určeny pro tři typy povrchu vozovky. </w:t>
      </w:r>
    </w:p>
    <w:p w14:paraId="22866F16" w14:textId="32013A9E" w:rsidR="000F5567" w:rsidRDefault="000F5567" w:rsidP="000F5567">
      <w:pPr>
        <w:pStyle w:val="normlntext"/>
      </w:pPr>
      <w:r>
        <w:t xml:space="preserve">Cílem samotné práce bylo ovšem pouze vytvořit návrhový vzor pro budoucí použití. V porovnání s touto prací </w:t>
      </w:r>
      <w:r w:rsidR="008A3DD3">
        <w:t>budou</w:t>
      </w:r>
      <w:r>
        <w:t xml:space="preserve"> fuzzy systémy podobné, a to ve vstupních a výstupních parametrech vytvořené logiky</w:t>
      </w:r>
      <w:r w:rsidR="008A3DD3">
        <w:t>, viz obrázek 2</w:t>
      </w:r>
      <w:r>
        <w:t>.</w:t>
      </w:r>
    </w:p>
    <w:p w14:paraId="13296FA7" w14:textId="77777777" w:rsidR="00DD2AEA" w:rsidRDefault="00DD2AEA" w:rsidP="006739E3">
      <w:pPr>
        <w:pStyle w:val="normlntext"/>
        <w:keepNext/>
        <w:spacing w:after="0"/>
      </w:pPr>
      <w:r w:rsidRPr="00DD2AEA">
        <w:rPr>
          <w:noProof/>
        </w:rPr>
        <w:drawing>
          <wp:inline distT="0" distB="0" distL="0" distR="0" wp14:anchorId="163F1D11" wp14:editId="52BCB1DE">
            <wp:extent cx="4181475" cy="4345174"/>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4345174"/>
                    </a:xfrm>
                    <a:prstGeom prst="rect">
                      <a:avLst/>
                    </a:prstGeom>
                  </pic:spPr>
                </pic:pic>
              </a:graphicData>
            </a:graphic>
          </wp:inline>
        </w:drawing>
      </w:r>
    </w:p>
    <w:p w14:paraId="1EFE2F46" w14:textId="32F7A697" w:rsidR="00DD2AEA" w:rsidRPr="001F6BD1" w:rsidRDefault="00E318D1" w:rsidP="00DD2AEA">
      <w:pPr>
        <w:pStyle w:val="Titulek"/>
        <w:jc w:val="both"/>
      </w:pPr>
      <w:fldSimple w:instr=" SEQ Obrázek \* ARABIC ">
        <w:bookmarkStart w:id="27" w:name="_Toc61805792"/>
        <w:r w:rsidR="003C72B6">
          <w:rPr>
            <w:noProof/>
          </w:rPr>
          <w:t>2</w:t>
        </w:r>
      </w:fldSimple>
      <w:r w:rsidR="00DD2AEA">
        <w:t xml:space="preserve"> Příklad navrženého fuzzy systému</w:t>
      </w:r>
      <w:bookmarkEnd w:id="27"/>
    </w:p>
    <w:p w14:paraId="3CE27EF3" w14:textId="77777777" w:rsidR="000F5567" w:rsidRDefault="000F5567" w:rsidP="002F0A05">
      <w:pPr>
        <w:pStyle w:val="normlntext"/>
      </w:pPr>
    </w:p>
    <w:p w14:paraId="75842082" w14:textId="6C79F381" w:rsidR="0092160D" w:rsidRDefault="0092160D" w:rsidP="006E4B98">
      <w:pPr>
        <w:pStyle w:val="NadpisA"/>
      </w:pPr>
      <w:r>
        <w:br w:type="page"/>
      </w:r>
      <w:bookmarkStart w:id="28" w:name="_Toc61859766"/>
      <w:r w:rsidR="007B5E0B">
        <w:lastRenderedPageBreak/>
        <w:t>P</w:t>
      </w:r>
      <w:r w:rsidR="00D27FCE">
        <w:t xml:space="preserve">ožadavky na </w:t>
      </w:r>
      <w:r w:rsidR="0046716A">
        <w:t xml:space="preserve">funkci </w:t>
      </w:r>
      <w:r w:rsidR="00D27FCE">
        <w:t>aplikac</w:t>
      </w:r>
      <w:r w:rsidR="0046716A">
        <w:t>e</w:t>
      </w:r>
      <w:bookmarkEnd w:id="28"/>
    </w:p>
    <w:p w14:paraId="68E000E7" w14:textId="1B120080" w:rsidR="0046716A" w:rsidRDefault="0046716A" w:rsidP="0046716A">
      <w:pPr>
        <w:pStyle w:val="normlntext"/>
      </w:pPr>
      <w:r>
        <w:t>Před začátkem práce na aplikace byly stanoveny základní funkce, které aplikace bude nabízet. Seznam také zahrnuje několik požadavků, které již dříve byly obsaženy v </w:t>
      </w:r>
      <w:r w:rsidR="002427CD">
        <w:t>BP</w:t>
      </w:r>
      <w:r>
        <w:t xml:space="preserve"> autora, na kterou tato práce navazuje.</w:t>
      </w:r>
      <w:r w:rsidR="0045733A">
        <w:t xml:space="preserve"> </w:t>
      </w:r>
    </w:p>
    <w:p w14:paraId="23E21E67" w14:textId="678AF0AA" w:rsidR="00207C8B" w:rsidRDefault="00207C8B" w:rsidP="007B6C92">
      <w:pPr>
        <w:pStyle w:val="NadpisB"/>
      </w:pPr>
      <w:bookmarkStart w:id="29" w:name="_Toc209253214"/>
      <w:bookmarkStart w:id="30" w:name="_Toc209253401"/>
      <w:bookmarkStart w:id="31" w:name="_Toc209321255"/>
      <w:bookmarkStart w:id="32" w:name="_Toc61859767"/>
      <w:r w:rsidRPr="007B6C92">
        <w:t>Seznam nových požadavků</w:t>
      </w:r>
      <w:bookmarkEnd w:id="32"/>
    </w:p>
    <w:p w14:paraId="18B0CA5C" w14:textId="77777777" w:rsidR="0037713D" w:rsidRDefault="0037713D" w:rsidP="0037713D">
      <w:pPr>
        <w:pStyle w:val="normlntext"/>
      </w:pPr>
      <w:r>
        <w:t>Vytvořená aplikace obsahuje mnoho funkčních částí z rozšiřované BP, ovšem převzaté funkce jsou navíc vylepšeny, případně vytvořeny jiným způsobem.</w:t>
      </w:r>
    </w:p>
    <w:p w14:paraId="514FE2F1" w14:textId="77777777" w:rsidR="0037713D" w:rsidRDefault="0037713D" w:rsidP="0037713D">
      <w:pPr>
        <w:pStyle w:val="normlntext"/>
      </w:pPr>
      <w:r>
        <w:t>K převzatým funkcím byly navíc vytvořeny další funkce, kvůli kterým je v aplikacích největší rozdíl. Zde jsou jednotlivé funkcionality rozšiřující původní aplikaci.</w:t>
      </w:r>
    </w:p>
    <w:p w14:paraId="583F8A7D" w14:textId="77777777" w:rsidR="0037713D" w:rsidRPr="0037713D" w:rsidRDefault="0037713D" w:rsidP="0037713D"/>
    <w:p w14:paraId="1BC32A36" w14:textId="77777777" w:rsidR="00207C8B" w:rsidRPr="00216FEC" w:rsidRDefault="00207C8B" w:rsidP="00657817">
      <w:pPr>
        <w:pStyle w:val="normlntext"/>
        <w:numPr>
          <w:ilvl w:val="0"/>
          <w:numId w:val="38"/>
        </w:numPr>
        <w:ind w:left="426"/>
      </w:pPr>
      <w:r w:rsidRPr="00216FEC">
        <w:t>Fuzzy logika</w:t>
      </w:r>
    </w:p>
    <w:p w14:paraId="17831B83" w14:textId="78B387F5" w:rsidR="00207C8B" w:rsidRDefault="00207C8B" w:rsidP="00657817">
      <w:pPr>
        <w:pStyle w:val="normlntext"/>
        <w:ind w:left="426"/>
      </w:pPr>
      <w:r>
        <w:t xml:space="preserve">Hlavním požadavkem je implementace fuzzy logiky do aplikace. Pomocí této logiky se především určuje </w:t>
      </w:r>
      <w:r w:rsidRPr="006E4B98">
        <w:t>rychlost</w:t>
      </w:r>
      <w:r>
        <w:t xml:space="preserve"> jedoucích vozidel podle dané situace. Účelem použití je plynulejší pohyb vozidel a jejich reakce na danou situaci. </w:t>
      </w:r>
    </w:p>
    <w:p w14:paraId="231B7302" w14:textId="75494904" w:rsidR="00207C8B" w:rsidRDefault="00207C8B" w:rsidP="00657817">
      <w:pPr>
        <w:pStyle w:val="normlntext"/>
        <w:numPr>
          <w:ilvl w:val="0"/>
          <w:numId w:val="38"/>
        </w:numPr>
        <w:ind w:left="426"/>
      </w:pPr>
      <w:r w:rsidRPr="00216FEC">
        <w:t>Nastavení simulace</w:t>
      </w:r>
    </w:p>
    <w:p w14:paraId="62F028F6" w14:textId="743D12DD" w:rsidR="001F70B5" w:rsidRDefault="00207C8B" w:rsidP="00657817">
      <w:pPr>
        <w:pStyle w:val="normlntext"/>
        <w:ind w:left="426"/>
      </w:pPr>
      <w:r>
        <w:t xml:space="preserve">Simulaci provozu lze nastavit dle potřeb. Může být nastavena frekvence generování vozidel pro každý typ </w:t>
      </w:r>
      <w:r w:rsidR="001F70B5">
        <w:t>z</w:t>
      </w:r>
      <w:r>
        <w:t>vlášť</w:t>
      </w:r>
      <w:r w:rsidR="001F70B5">
        <w:t>.</w:t>
      </w:r>
      <w:r>
        <w:t xml:space="preserve"> </w:t>
      </w:r>
      <w:r w:rsidR="001F70B5">
        <w:t>Simulaci i semafory lze zapnout či vypnou.</w:t>
      </w:r>
    </w:p>
    <w:p w14:paraId="31BF7491" w14:textId="77777777" w:rsidR="00207C8B" w:rsidRDefault="00207C8B" w:rsidP="00657817">
      <w:pPr>
        <w:pStyle w:val="normlntext"/>
        <w:numPr>
          <w:ilvl w:val="0"/>
          <w:numId w:val="38"/>
        </w:numPr>
        <w:ind w:left="426"/>
      </w:pPr>
      <w:r>
        <w:t>Vypnutí a zapnutí semaforů</w:t>
      </w:r>
    </w:p>
    <w:p w14:paraId="18E7AE7A" w14:textId="28EABCB2" w:rsidR="00AB6605" w:rsidRDefault="00207C8B" w:rsidP="00657817">
      <w:pPr>
        <w:pStyle w:val="normlntext"/>
        <w:ind w:left="426"/>
      </w:pPr>
      <w:r>
        <w:t>Přepnutí semaforů do režimu blikání oranžové, kdy začnou platit základní přednosti. Poté možnost opětovné zapnutí semaforů.</w:t>
      </w:r>
    </w:p>
    <w:p w14:paraId="0B1D42F5" w14:textId="77777777" w:rsidR="00207C8B" w:rsidRDefault="00207C8B" w:rsidP="00657817">
      <w:pPr>
        <w:pStyle w:val="normlntext"/>
        <w:numPr>
          <w:ilvl w:val="0"/>
          <w:numId w:val="38"/>
        </w:numPr>
        <w:ind w:left="426"/>
      </w:pPr>
      <w:r>
        <w:t>Vytížení jednotlivých silnic</w:t>
      </w:r>
    </w:p>
    <w:p w14:paraId="7C9E732A" w14:textId="77777777" w:rsidR="00207C8B" w:rsidRPr="000C51AC" w:rsidRDefault="00207C8B" w:rsidP="00657817">
      <w:pPr>
        <w:pStyle w:val="normlntext"/>
        <w:ind w:left="426"/>
      </w:pPr>
      <w:r>
        <w:t>Pro označenou počáteční silnici lze nastavit frekvenci generování vozidel, tedy její vytížení.</w:t>
      </w:r>
    </w:p>
    <w:p w14:paraId="094CE8B0" w14:textId="77777777" w:rsidR="00207C8B" w:rsidRDefault="00207C8B" w:rsidP="00657817">
      <w:pPr>
        <w:pStyle w:val="normlntext"/>
        <w:numPr>
          <w:ilvl w:val="0"/>
          <w:numId w:val="38"/>
        </w:numPr>
        <w:ind w:left="426"/>
      </w:pPr>
      <w:r>
        <w:t>Detekce souběžných silnic</w:t>
      </w:r>
    </w:p>
    <w:p w14:paraId="6687690C" w14:textId="134B10AC" w:rsidR="006E40C8" w:rsidRDefault="00207C8B" w:rsidP="00657817">
      <w:pPr>
        <w:pStyle w:val="normlntext"/>
        <w:ind w:left="426"/>
      </w:pPr>
      <w:r>
        <w:t>Při rozpojení nebo spojení jsou zobrazeny části cesty, které jsou blízko sebe. Na těchto úsecích nemohou vozidla jet vedle sebe.</w:t>
      </w:r>
    </w:p>
    <w:p w14:paraId="41CB3F19" w14:textId="77777777" w:rsidR="006E40C8" w:rsidRDefault="006E40C8">
      <w:pPr>
        <w:rPr>
          <w:rFonts w:ascii="Times New Roman" w:hAnsi="Times New Roman"/>
        </w:rPr>
      </w:pPr>
      <w:r>
        <w:br w:type="page"/>
      </w:r>
    </w:p>
    <w:p w14:paraId="73D5EBA4" w14:textId="77777777" w:rsidR="00207C8B" w:rsidRDefault="00207C8B" w:rsidP="00657817">
      <w:pPr>
        <w:pStyle w:val="normlntext"/>
        <w:numPr>
          <w:ilvl w:val="0"/>
          <w:numId w:val="38"/>
        </w:numPr>
        <w:ind w:left="426"/>
      </w:pPr>
      <w:r>
        <w:lastRenderedPageBreak/>
        <w:t>Vyhlazení silnice</w:t>
      </w:r>
    </w:p>
    <w:p w14:paraId="70BDDD33" w14:textId="1D4ADCFB" w:rsidR="00207C8B" w:rsidRPr="005F56BB" w:rsidRDefault="00207C8B" w:rsidP="00657817">
      <w:pPr>
        <w:pStyle w:val="normlntext"/>
        <w:ind w:left="426"/>
      </w:pPr>
      <w:r>
        <w:t xml:space="preserve">Možnost vyhlazení </w:t>
      </w:r>
      <w:r w:rsidR="0050613B">
        <w:t>vlnité</w:t>
      </w:r>
      <w:r>
        <w:t xml:space="preserve"> části </w:t>
      </w:r>
      <w:r w:rsidR="0050613B">
        <w:t>trasy</w:t>
      </w:r>
      <w:r>
        <w:t xml:space="preserve"> do rovinky. </w:t>
      </w:r>
    </w:p>
    <w:p w14:paraId="22D648E0" w14:textId="77777777" w:rsidR="00207C8B" w:rsidRDefault="00207C8B" w:rsidP="00657817">
      <w:pPr>
        <w:pStyle w:val="normlntext"/>
        <w:numPr>
          <w:ilvl w:val="0"/>
          <w:numId w:val="38"/>
        </w:numPr>
        <w:ind w:left="426"/>
      </w:pPr>
      <w:r w:rsidRPr="00216FEC">
        <w:t>Editace celého návrhu</w:t>
      </w:r>
    </w:p>
    <w:p w14:paraId="11B66BCE" w14:textId="507C53B1" w:rsidR="00207C8B" w:rsidRDefault="00207C8B" w:rsidP="00657817">
      <w:pPr>
        <w:pStyle w:val="normlntext"/>
        <w:ind w:left="426"/>
      </w:pPr>
      <w:r>
        <w:t>S návrhem situace lze libovolně manipulovat, tedy jej posouvat, přiblížit či oddálit.</w:t>
      </w:r>
    </w:p>
    <w:p w14:paraId="70B94BF4" w14:textId="77777777" w:rsidR="00563E0B" w:rsidRDefault="00563E0B" w:rsidP="00563E0B">
      <w:pPr>
        <w:pStyle w:val="NadpisB"/>
      </w:pPr>
      <w:bookmarkStart w:id="33" w:name="_Toc61859768"/>
      <w:r w:rsidRPr="007B6C92">
        <w:t>Seznam</w:t>
      </w:r>
      <w:r>
        <w:t xml:space="preserve"> požadavků převzatých z BP</w:t>
      </w:r>
      <w:bookmarkEnd w:id="33"/>
    </w:p>
    <w:p w14:paraId="0FA3BE50" w14:textId="77777777" w:rsidR="00563E0B" w:rsidRPr="003441D9" w:rsidRDefault="00563E0B" w:rsidP="00563E0B">
      <w:pPr>
        <w:pStyle w:val="normlntext"/>
      </w:pPr>
      <w:r>
        <w:t>Požadavky, které byly převzaty z BP, byly v dřívější aplikaci již implementovány, ale v rámci DP budou přepracovány a jejich funkce upravena či vylepšena.</w:t>
      </w:r>
    </w:p>
    <w:p w14:paraId="17C8C17B" w14:textId="77777777" w:rsidR="00563E0B" w:rsidRDefault="00563E0B" w:rsidP="00563E0B">
      <w:pPr>
        <w:pStyle w:val="normlntext"/>
        <w:numPr>
          <w:ilvl w:val="0"/>
          <w:numId w:val="38"/>
        </w:numPr>
        <w:ind w:left="426"/>
      </w:pPr>
      <w:r w:rsidRPr="00216FEC">
        <w:t>Určení přednosti v</w:t>
      </w:r>
      <w:r>
        <w:t> </w:t>
      </w:r>
      <w:r w:rsidRPr="00216FEC">
        <w:t>jízdě</w:t>
      </w:r>
    </w:p>
    <w:p w14:paraId="0BB34AED" w14:textId="77777777" w:rsidR="00563E0B" w:rsidRPr="00216FEC" w:rsidRDefault="00563E0B" w:rsidP="00563E0B">
      <w:pPr>
        <w:pStyle w:val="normlntext"/>
        <w:ind w:left="426"/>
      </w:pPr>
      <w:r>
        <w:t>Při spojení nebo křížení silnic je možno jednoduše zvolit, která ze silnic je hlavní a která vedlejší.</w:t>
      </w:r>
    </w:p>
    <w:p w14:paraId="784E2542" w14:textId="77777777" w:rsidR="00563E0B" w:rsidRDefault="00563E0B" w:rsidP="00563E0B">
      <w:pPr>
        <w:pStyle w:val="normlntext"/>
        <w:numPr>
          <w:ilvl w:val="0"/>
          <w:numId w:val="38"/>
        </w:numPr>
        <w:ind w:left="426"/>
      </w:pPr>
      <w:r w:rsidRPr="00216FEC">
        <w:t>Návrh silnic</w:t>
      </w:r>
    </w:p>
    <w:p w14:paraId="68F859E6" w14:textId="77777777" w:rsidR="00563E0B" w:rsidRDefault="00563E0B" w:rsidP="00563E0B">
      <w:pPr>
        <w:pStyle w:val="normlntext"/>
        <w:ind w:left="426"/>
      </w:pPr>
      <w:r>
        <w:t>Dopravní situaci lze vytvořit pomocí křivek znázorňujících silnice. Tyto křivky bude možno vytvořit, propojit či rozpojit nebo také smazat.</w:t>
      </w:r>
    </w:p>
    <w:p w14:paraId="1A9DAF63" w14:textId="77777777" w:rsidR="00563E0B" w:rsidRDefault="00563E0B" w:rsidP="00563E0B">
      <w:pPr>
        <w:pStyle w:val="normlntext"/>
        <w:numPr>
          <w:ilvl w:val="0"/>
          <w:numId w:val="38"/>
        </w:numPr>
        <w:ind w:left="426"/>
      </w:pPr>
      <w:r w:rsidRPr="00216FEC">
        <w:t>Řízení dopravy semafory</w:t>
      </w:r>
    </w:p>
    <w:p w14:paraId="2E5E32D8" w14:textId="77777777" w:rsidR="00563E0B" w:rsidRPr="00216FEC" w:rsidRDefault="00563E0B" w:rsidP="00563E0B">
      <w:pPr>
        <w:pStyle w:val="normlntext"/>
        <w:ind w:left="426"/>
      </w:pPr>
      <w:r>
        <w:t>Do návrhu lze vložit semafory a nastavit časovou linii přepnutí jejich přepnutí na určitou barvu.</w:t>
      </w:r>
    </w:p>
    <w:p w14:paraId="6ED1660D" w14:textId="77777777" w:rsidR="00563E0B" w:rsidRDefault="00563E0B" w:rsidP="00563E0B">
      <w:pPr>
        <w:pStyle w:val="normlntext"/>
        <w:numPr>
          <w:ilvl w:val="0"/>
          <w:numId w:val="38"/>
        </w:numPr>
        <w:ind w:left="426"/>
      </w:pPr>
      <w:r w:rsidRPr="00216FEC">
        <w:t>Uložení/načtení návrhu</w:t>
      </w:r>
    </w:p>
    <w:p w14:paraId="7244FBE7" w14:textId="77777777" w:rsidR="00563E0B" w:rsidRPr="00216FEC" w:rsidRDefault="00563E0B" w:rsidP="00563E0B">
      <w:pPr>
        <w:pStyle w:val="normlntext"/>
        <w:ind w:left="426"/>
      </w:pPr>
      <w:r>
        <w:t>Rozpracovaný návrh může být uložen do zvoleného souboru a poté opět načten do aplikace.</w:t>
      </w:r>
    </w:p>
    <w:p w14:paraId="5B80BE6F" w14:textId="77777777" w:rsidR="00563E0B" w:rsidRDefault="00563E0B" w:rsidP="00563E0B">
      <w:pPr>
        <w:pStyle w:val="normlntext"/>
        <w:numPr>
          <w:ilvl w:val="0"/>
          <w:numId w:val="38"/>
        </w:numPr>
        <w:ind w:left="426"/>
      </w:pPr>
      <w:r w:rsidRPr="00216FEC">
        <w:t>Rozlišení trasy pro auta/tramvaje</w:t>
      </w:r>
    </w:p>
    <w:p w14:paraId="7516895A" w14:textId="77777777" w:rsidR="00563E0B" w:rsidRDefault="00563E0B" w:rsidP="00563E0B">
      <w:pPr>
        <w:pStyle w:val="normlntext"/>
        <w:ind w:left="426"/>
      </w:pPr>
      <w:r>
        <w:t>V návrhu jsou typy vozidel, tramvaje a automobily. Trasa, po které vozidlo jede, je zvolena pro každý typ vozidla zvlášť.</w:t>
      </w:r>
    </w:p>
    <w:p w14:paraId="7CA04A83" w14:textId="77777777" w:rsidR="00563E0B" w:rsidRDefault="00563E0B" w:rsidP="00563E0B">
      <w:pPr>
        <w:pStyle w:val="normlntext"/>
        <w:numPr>
          <w:ilvl w:val="0"/>
          <w:numId w:val="38"/>
        </w:numPr>
        <w:ind w:left="426"/>
      </w:pPr>
      <w:r w:rsidRPr="00216FEC">
        <w:t>Editace pozadí</w:t>
      </w:r>
    </w:p>
    <w:p w14:paraId="2C577781" w14:textId="1DD1F44B" w:rsidR="001F70B5" w:rsidRDefault="00563E0B" w:rsidP="00563E0B">
      <w:pPr>
        <w:pStyle w:val="normlntext"/>
        <w:ind w:left="426"/>
      </w:pPr>
      <w:r>
        <w:t>Do návrhu lze vložit vlastní pozadí, kterým je možno pohybovat, změnit jeho velikost, otáčet, nebo jej smazat.</w:t>
      </w:r>
    </w:p>
    <w:p w14:paraId="1A959985" w14:textId="77777777" w:rsidR="001F70B5" w:rsidRDefault="001F70B5">
      <w:pPr>
        <w:rPr>
          <w:rFonts w:ascii="Times New Roman" w:hAnsi="Times New Roman"/>
        </w:rPr>
      </w:pPr>
      <w:r>
        <w:br w:type="page"/>
      </w:r>
    </w:p>
    <w:p w14:paraId="48B46021" w14:textId="494B5224" w:rsidR="001F70B5" w:rsidRDefault="001F70B5" w:rsidP="00563E0B">
      <w:pPr>
        <w:pStyle w:val="normlntext"/>
        <w:numPr>
          <w:ilvl w:val="0"/>
          <w:numId w:val="38"/>
        </w:numPr>
        <w:ind w:left="426"/>
      </w:pPr>
      <w:r>
        <w:lastRenderedPageBreak/>
        <w:t>Řízení dopravy policisty</w:t>
      </w:r>
    </w:p>
    <w:p w14:paraId="699B1966" w14:textId="49926657" w:rsidR="001F70B5" w:rsidRDefault="00460093" w:rsidP="001F70B5">
      <w:pPr>
        <w:pStyle w:val="normlntext"/>
        <w:ind w:left="426"/>
      </w:pPr>
      <w:r>
        <w:t>Přednosti na křižovatce bude řídit policista, který vozidlům bude dávat pokyny k jízdě.</w:t>
      </w:r>
    </w:p>
    <w:p w14:paraId="6933F00F" w14:textId="782F4699" w:rsidR="00563E0B" w:rsidRDefault="00563E0B" w:rsidP="00563E0B">
      <w:pPr>
        <w:pStyle w:val="normlntext"/>
        <w:numPr>
          <w:ilvl w:val="0"/>
          <w:numId w:val="38"/>
        </w:numPr>
        <w:ind w:left="426"/>
      </w:pPr>
      <w:r>
        <w:t>Signalizace brzd</w:t>
      </w:r>
    </w:p>
    <w:p w14:paraId="088D6F35" w14:textId="77777777" w:rsidR="00563E0B" w:rsidRPr="006C1430" w:rsidRDefault="00563E0B" w:rsidP="00563E0B">
      <w:pPr>
        <w:pStyle w:val="normlntext"/>
        <w:ind w:left="426"/>
      </w:pPr>
      <w:r>
        <w:t>Při zpomalení vozidla se rozsvítí zadní brzdová světla.</w:t>
      </w:r>
    </w:p>
    <w:p w14:paraId="34EFEC1E" w14:textId="77777777" w:rsidR="00563E0B" w:rsidRDefault="00563E0B" w:rsidP="00563E0B">
      <w:pPr>
        <w:pStyle w:val="normlntext"/>
        <w:numPr>
          <w:ilvl w:val="0"/>
          <w:numId w:val="38"/>
        </w:numPr>
        <w:ind w:left="426"/>
      </w:pPr>
      <w:r w:rsidRPr="00216FEC">
        <w:t>Signalizace odbočení vozidel</w:t>
      </w:r>
    </w:p>
    <w:p w14:paraId="734206A6" w14:textId="77777777" w:rsidR="00563E0B" w:rsidRPr="00216FEC" w:rsidRDefault="00563E0B" w:rsidP="00563E0B">
      <w:pPr>
        <w:pStyle w:val="normlntext"/>
        <w:ind w:left="426"/>
      </w:pPr>
      <w:r>
        <w:t>Pokud vozidlo odbočuje, směr jeho jízdy je signalizován blinkrem.</w:t>
      </w:r>
    </w:p>
    <w:p w14:paraId="470600A5" w14:textId="77777777" w:rsidR="00563E0B" w:rsidRDefault="00563E0B" w:rsidP="00563E0B">
      <w:pPr>
        <w:pStyle w:val="normlntext"/>
        <w:numPr>
          <w:ilvl w:val="0"/>
          <w:numId w:val="38"/>
        </w:numPr>
        <w:ind w:left="426"/>
      </w:pPr>
      <w:r w:rsidRPr="00216FEC">
        <w:t>Ovládání vlastního vozidla</w:t>
      </w:r>
    </w:p>
    <w:p w14:paraId="4C539AF9" w14:textId="77777777" w:rsidR="00563E0B" w:rsidRPr="00216FEC" w:rsidRDefault="00563E0B" w:rsidP="00563E0B">
      <w:pPr>
        <w:pStyle w:val="normlntext"/>
        <w:ind w:left="426"/>
      </w:pPr>
      <w:r>
        <w:t>V testovacím režimu lze vložit vlastní vozidlo, které uživatel ovládá změnou jeho rychlosti.</w:t>
      </w:r>
    </w:p>
    <w:p w14:paraId="3E6D24EA" w14:textId="77777777" w:rsidR="00563E0B" w:rsidRDefault="00563E0B" w:rsidP="00563E0B">
      <w:pPr>
        <w:pStyle w:val="normlntext"/>
        <w:numPr>
          <w:ilvl w:val="0"/>
          <w:numId w:val="38"/>
        </w:numPr>
        <w:ind w:left="426"/>
      </w:pPr>
      <w:r w:rsidRPr="00216FEC">
        <w:t>Statistické údaje</w:t>
      </w:r>
    </w:p>
    <w:p w14:paraId="7C2DF268" w14:textId="77777777" w:rsidR="00563E0B" w:rsidRDefault="00563E0B" w:rsidP="00563E0B">
      <w:pPr>
        <w:pStyle w:val="normlntext"/>
        <w:ind w:left="426"/>
      </w:pPr>
      <w:r>
        <w:t>Během probíhající jízdy uživatele jsou zaznamenávány údaje o provozu, dopravních nehodách či přestupcích, kterých se dopustil. Po dokončení jízdy je uživatel ohodnocen.</w:t>
      </w:r>
    </w:p>
    <w:p w14:paraId="09B971FA" w14:textId="77777777" w:rsidR="00563E0B" w:rsidRPr="005C71FE" w:rsidRDefault="00563E0B" w:rsidP="00563E0B">
      <w:pPr>
        <w:pStyle w:val="normlntext"/>
        <w:numPr>
          <w:ilvl w:val="0"/>
          <w:numId w:val="38"/>
        </w:numPr>
        <w:ind w:left="426"/>
      </w:pPr>
      <w:r>
        <w:t>Režimy aplikace</w:t>
      </w:r>
    </w:p>
    <w:p w14:paraId="2A563068" w14:textId="77777777" w:rsidR="00563E0B" w:rsidRDefault="00563E0B" w:rsidP="00563E0B">
      <w:pPr>
        <w:pStyle w:val="normlntext"/>
        <w:ind w:left="426"/>
      </w:pPr>
      <w:r>
        <w:t>Aplikace je rozdělena do tří režimů. V editačním režimu se nejprve vytvoří návrh situace. Poté lze spustit testovací režim, ve kterém uživatel ovládá své vozidlo. Vytvořený návrh lze spustit jako spořič obrazovky, kdy probíhá simulace provozu zobrazena přes celou obrazovku.</w:t>
      </w:r>
    </w:p>
    <w:p w14:paraId="7D08281F" w14:textId="1070A71B" w:rsidR="002172B9" w:rsidRDefault="002172B9" w:rsidP="002172B9">
      <w:pPr>
        <w:pStyle w:val="NadpisB"/>
      </w:pPr>
      <w:bookmarkStart w:id="34" w:name="_Toc61859769"/>
      <w:bookmarkEnd w:id="29"/>
      <w:bookmarkEnd w:id="30"/>
      <w:bookmarkEnd w:id="31"/>
      <w:r>
        <w:t>Kritéria pro splnění cílů</w:t>
      </w:r>
      <w:r w:rsidR="00DD4346">
        <w:t xml:space="preserve"> práce</w:t>
      </w:r>
      <w:bookmarkEnd w:id="34"/>
    </w:p>
    <w:p w14:paraId="4CC76557" w14:textId="335DCD20" w:rsidR="0037713D" w:rsidRDefault="0037713D" w:rsidP="0037713D">
      <w:r>
        <w:t>Na začátku práce byly stanoveny kritéria, podle kterých se bude hodnotit, zda cíle práce byly splněny.</w:t>
      </w:r>
    </w:p>
    <w:p w14:paraId="5A6583CB" w14:textId="77777777" w:rsidR="0037713D" w:rsidRPr="0037713D" w:rsidRDefault="0037713D" w:rsidP="0037713D"/>
    <w:p w14:paraId="39CE02F6" w14:textId="11874B17" w:rsidR="002172B9" w:rsidRDefault="002172B9" w:rsidP="00235D17">
      <w:pPr>
        <w:pStyle w:val="normlntext"/>
        <w:numPr>
          <w:ilvl w:val="0"/>
          <w:numId w:val="23"/>
        </w:numPr>
      </w:pPr>
      <w:r>
        <w:t>Aplikace je funkční, lze spustit a používat bez chyb/pádů aplikace</w:t>
      </w:r>
    </w:p>
    <w:p w14:paraId="535FE8C1" w14:textId="080A0215" w:rsidR="002172B9" w:rsidRDefault="002172B9" w:rsidP="00235D17">
      <w:pPr>
        <w:pStyle w:val="normlntext"/>
        <w:numPr>
          <w:ilvl w:val="0"/>
          <w:numId w:val="23"/>
        </w:numPr>
      </w:pPr>
      <w:r>
        <w:t>Jsou splněny požadavky na funkcionalitu aplikace</w:t>
      </w:r>
      <w:r w:rsidR="006B3758">
        <w:t>, které jsou sepsány v tabulce 1</w:t>
      </w:r>
    </w:p>
    <w:p w14:paraId="32DF85C3" w14:textId="183E8B3B" w:rsidR="00AB717C" w:rsidRDefault="002172B9" w:rsidP="00235D17">
      <w:pPr>
        <w:pStyle w:val="normlntext"/>
        <w:numPr>
          <w:ilvl w:val="0"/>
          <w:numId w:val="23"/>
        </w:numPr>
      </w:pPr>
      <w:r>
        <w:t>Aplikace využívá pro řízení provozu fuzzy logiku, auta akcelerují a brzdí plynule s ohledem na okolní provoz</w:t>
      </w:r>
    </w:p>
    <w:p w14:paraId="32701CB8" w14:textId="77777777" w:rsidR="00AB717C" w:rsidRDefault="00AB717C">
      <w:pPr>
        <w:rPr>
          <w:rFonts w:ascii="Times New Roman" w:hAnsi="Times New Roman"/>
        </w:rPr>
      </w:pPr>
      <w:r>
        <w:br w:type="page"/>
      </w:r>
    </w:p>
    <w:p w14:paraId="4CA01091" w14:textId="14B30653" w:rsidR="00691455" w:rsidRDefault="00691455" w:rsidP="00992D00">
      <w:pPr>
        <w:pStyle w:val="NadpisC"/>
      </w:pPr>
      <w:bookmarkStart w:id="35" w:name="_Toc61859770"/>
      <w:r>
        <w:lastRenderedPageBreak/>
        <w:t xml:space="preserve">Seznam </w:t>
      </w:r>
      <w:r w:rsidR="006E4B98" w:rsidRPr="00992D00">
        <w:t>funkčních</w:t>
      </w:r>
      <w:r>
        <w:t xml:space="preserve"> požadavků</w:t>
      </w:r>
      <w:bookmarkEnd w:id="35"/>
      <w:r>
        <w:t xml:space="preserve"> </w:t>
      </w:r>
    </w:p>
    <w:p w14:paraId="469A0807" w14:textId="63AEBB60" w:rsidR="00AB717C" w:rsidRDefault="00691455" w:rsidP="00691455">
      <w:pPr>
        <w:pStyle w:val="normlntext"/>
      </w:pPr>
      <w:r>
        <w:t xml:space="preserve">Seznam jednotlivých požadavků z aplikace Trello, které byly postupně implementovány do aplikace. Požadavky </w:t>
      </w:r>
      <w:r w:rsidR="00AB717C">
        <w:t xml:space="preserve">jsou zapsány v tabulce 1 kde </w:t>
      </w:r>
      <w:r>
        <w:t>rozděleny podle priority</w:t>
      </w:r>
      <w:r w:rsidR="00AB717C">
        <w:t>.</w:t>
      </w:r>
    </w:p>
    <w:p w14:paraId="1C1C0EAF" w14:textId="77777777" w:rsidR="00AB717C" w:rsidRDefault="0037713D" w:rsidP="00691455">
      <w:pPr>
        <w:pStyle w:val="normlntext"/>
      </w:pPr>
      <w:r>
        <w:t xml:space="preserve">Hlavními požadavky jsou ty, které mají označení </w:t>
      </w:r>
      <w:proofErr w:type="spellStart"/>
      <w:r>
        <w:t>must-be</w:t>
      </w:r>
      <w:proofErr w:type="spellEnd"/>
      <w:r>
        <w:t xml:space="preserve"> (musí být), které v aplikaci nesmí chybět. </w:t>
      </w:r>
    </w:p>
    <w:p w14:paraId="7C391ECF" w14:textId="77777777" w:rsidR="00AB717C" w:rsidRDefault="0037713D" w:rsidP="00691455">
      <w:pPr>
        <w:pStyle w:val="normlntext"/>
      </w:pPr>
      <w:r>
        <w:t xml:space="preserve">Méně důležitými požadavky jsou požadavky označeny </w:t>
      </w:r>
      <w:proofErr w:type="spellStart"/>
      <w:r>
        <w:t>should-be</w:t>
      </w:r>
      <w:proofErr w:type="spellEnd"/>
      <w:r>
        <w:t xml:space="preserve"> (může být), které zahrnují </w:t>
      </w:r>
      <w:r w:rsidR="00AB717C">
        <w:t>rozšiřující funkce aplikace, bez kterých se ale samotná aplikace obejde a nemusí být nutně splněny.</w:t>
      </w:r>
      <w:r w:rsidR="00691455">
        <w:t xml:space="preserve"> </w:t>
      </w:r>
    </w:p>
    <w:p w14:paraId="33A85D8C" w14:textId="7534FB7E" w:rsidR="00691455" w:rsidRDefault="007819E4" w:rsidP="00691455">
      <w:pPr>
        <w:pStyle w:val="normlntext"/>
      </w:pPr>
      <w:r>
        <w:t xml:space="preserve">Kromě priority jsou některá požadavky označeny bug-fix (oprava chyb). </w:t>
      </w:r>
      <w:r w:rsidR="00AB717C">
        <w:t>Tyto požadavky určují opravu nalezených chyb aplikace.</w:t>
      </w:r>
    </w:p>
    <w:p w14:paraId="5191314C" w14:textId="62AFC405" w:rsidR="00195479" w:rsidRDefault="00E318D1" w:rsidP="00195479">
      <w:pPr>
        <w:pStyle w:val="Titulek"/>
        <w:keepNext/>
      </w:pPr>
      <w:fldSimple w:instr=" SEQ Tabulka \* ARABIC ">
        <w:bookmarkStart w:id="36" w:name="_Toc61805814"/>
        <w:r w:rsidR="00195479">
          <w:rPr>
            <w:noProof/>
          </w:rPr>
          <w:t>1</w:t>
        </w:r>
      </w:fldSimple>
      <w:r w:rsidR="00195479">
        <w:t xml:space="preserve"> Funkční požadavky</w:t>
      </w:r>
      <w:bookmarkEnd w:id="36"/>
    </w:p>
    <w:tbl>
      <w:tblPr>
        <w:tblStyle w:val="Mkatabulky"/>
        <w:tblW w:w="8789" w:type="dxa"/>
        <w:tblInd w:w="-5" w:type="dxa"/>
        <w:tblLook w:val="04A0" w:firstRow="1" w:lastRow="0" w:firstColumn="1" w:lastColumn="0" w:noHBand="0" w:noVBand="1"/>
      </w:tblPr>
      <w:tblGrid>
        <w:gridCol w:w="2929"/>
        <w:gridCol w:w="2930"/>
        <w:gridCol w:w="2930"/>
      </w:tblGrid>
      <w:tr w:rsidR="00AB717C" w14:paraId="3D112F52" w14:textId="61328D3E" w:rsidTr="00AB717C">
        <w:trPr>
          <w:trHeight w:val="340"/>
        </w:trPr>
        <w:tc>
          <w:tcPr>
            <w:tcW w:w="2929" w:type="dxa"/>
            <w:vAlign w:val="center"/>
          </w:tcPr>
          <w:p w14:paraId="5D1999A7" w14:textId="77777777" w:rsidR="00AB717C" w:rsidRPr="00B91142" w:rsidRDefault="00AB717C" w:rsidP="00AB717C">
            <w:pPr>
              <w:jc w:val="center"/>
              <w:rPr>
                <w:rFonts w:ascii="Times New Roman" w:hAnsi="Times New Roman"/>
                <w:b/>
                <w:bCs/>
              </w:rPr>
            </w:pPr>
            <w:proofErr w:type="spellStart"/>
            <w:r w:rsidRPr="00B91142">
              <w:rPr>
                <w:rFonts w:ascii="Times New Roman" w:hAnsi="Times New Roman"/>
                <w:b/>
                <w:bCs/>
              </w:rPr>
              <w:t>Must-be</w:t>
            </w:r>
            <w:proofErr w:type="spellEnd"/>
          </w:p>
        </w:tc>
        <w:tc>
          <w:tcPr>
            <w:tcW w:w="2930" w:type="dxa"/>
            <w:vAlign w:val="center"/>
          </w:tcPr>
          <w:p w14:paraId="3A2874AF" w14:textId="77777777" w:rsidR="00AB717C" w:rsidRPr="00B91142" w:rsidRDefault="00AB717C" w:rsidP="00AB717C">
            <w:pPr>
              <w:jc w:val="center"/>
              <w:rPr>
                <w:rFonts w:ascii="Times New Roman" w:hAnsi="Times New Roman"/>
                <w:b/>
                <w:bCs/>
              </w:rPr>
            </w:pPr>
            <w:proofErr w:type="spellStart"/>
            <w:r w:rsidRPr="00B91142">
              <w:rPr>
                <w:rFonts w:ascii="Times New Roman" w:hAnsi="Times New Roman"/>
                <w:b/>
                <w:bCs/>
              </w:rPr>
              <w:t>Should-be</w:t>
            </w:r>
            <w:proofErr w:type="spellEnd"/>
          </w:p>
        </w:tc>
        <w:tc>
          <w:tcPr>
            <w:tcW w:w="2930" w:type="dxa"/>
            <w:vAlign w:val="center"/>
          </w:tcPr>
          <w:p w14:paraId="6B616BBF" w14:textId="1B7D9141" w:rsidR="00AB717C" w:rsidRPr="00B91142" w:rsidRDefault="00AB717C" w:rsidP="00AB717C">
            <w:pPr>
              <w:jc w:val="center"/>
              <w:rPr>
                <w:rFonts w:ascii="Times New Roman" w:hAnsi="Times New Roman"/>
                <w:b/>
                <w:bCs/>
              </w:rPr>
            </w:pPr>
            <w:r>
              <w:rPr>
                <w:rFonts w:ascii="Times New Roman" w:hAnsi="Times New Roman"/>
                <w:b/>
                <w:bCs/>
              </w:rPr>
              <w:t>Bug-fix</w:t>
            </w:r>
          </w:p>
        </w:tc>
      </w:tr>
      <w:tr w:rsidR="00AB717C" w14:paraId="3AFA4AC6" w14:textId="136F71A1" w:rsidTr="00AB717C">
        <w:trPr>
          <w:trHeight w:val="340"/>
        </w:trPr>
        <w:tc>
          <w:tcPr>
            <w:tcW w:w="2929" w:type="dxa"/>
            <w:vAlign w:val="center"/>
          </w:tcPr>
          <w:p w14:paraId="57513D25" w14:textId="4173CA33" w:rsidR="00AB717C" w:rsidRPr="00B91142" w:rsidRDefault="00AB717C" w:rsidP="00AB717C">
            <w:pPr>
              <w:jc w:val="center"/>
              <w:rPr>
                <w:rFonts w:ascii="Times New Roman" w:hAnsi="Times New Roman"/>
                <w:color w:val="000000"/>
              </w:rPr>
            </w:pPr>
            <w:r>
              <w:rPr>
                <w:rFonts w:ascii="Times New Roman" w:hAnsi="Times New Roman"/>
                <w:color w:val="000000"/>
              </w:rPr>
              <w:t>Ruční určení křižovatek</w:t>
            </w:r>
          </w:p>
        </w:tc>
        <w:tc>
          <w:tcPr>
            <w:tcW w:w="2930" w:type="dxa"/>
            <w:vAlign w:val="center"/>
          </w:tcPr>
          <w:p w14:paraId="62A3A4E8" w14:textId="29B221E2" w:rsidR="00AB717C" w:rsidRPr="00B91142" w:rsidRDefault="00AB717C" w:rsidP="00AB717C">
            <w:pPr>
              <w:jc w:val="center"/>
              <w:rPr>
                <w:rFonts w:ascii="Times New Roman" w:hAnsi="Times New Roman"/>
                <w:color w:val="000000"/>
              </w:rPr>
            </w:pPr>
            <w:r>
              <w:rPr>
                <w:rFonts w:ascii="Times New Roman" w:hAnsi="Times New Roman"/>
                <w:color w:val="000000"/>
              </w:rPr>
              <w:t>Rozdělení trasy automobily/tramvaje</w:t>
            </w:r>
          </w:p>
        </w:tc>
        <w:tc>
          <w:tcPr>
            <w:tcW w:w="2930" w:type="dxa"/>
            <w:vAlign w:val="center"/>
          </w:tcPr>
          <w:p w14:paraId="3566EF0D" w14:textId="232FA7EC" w:rsidR="00AB717C" w:rsidRDefault="0095444B" w:rsidP="00AB717C">
            <w:pPr>
              <w:jc w:val="center"/>
              <w:rPr>
                <w:rFonts w:ascii="Times New Roman" w:hAnsi="Times New Roman"/>
                <w:color w:val="000000"/>
              </w:rPr>
            </w:pPr>
            <w:r>
              <w:rPr>
                <w:rFonts w:ascii="Times New Roman" w:hAnsi="Times New Roman"/>
                <w:color w:val="000000"/>
              </w:rPr>
              <w:t>Oprava chyby synchronizace JavaFX</w:t>
            </w:r>
          </w:p>
        </w:tc>
      </w:tr>
      <w:tr w:rsidR="00AB717C" w14:paraId="234BC13B" w14:textId="48ED9D17" w:rsidTr="00AB717C">
        <w:trPr>
          <w:trHeight w:val="340"/>
        </w:trPr>
        <w:tc>
          <w:tcPr>
            <w:tcW w:w="2929" w:type="dxa"/>
            <w:vAlign w:val="center"/>
          </w:tcPr>
          <w:p w14:paraId="0D055D21" w14:textId="3A43CB4E" w:rsidR="00AB717C" w:rsidRPr="00B91142" w:rsidRDefault="00AB717C" w:rsidP="00AB717C">
            <w:pPr>
              <w:jc w:val="center"/>
              <w:rPr>
                <w:rFonts w:ascii="Times New Roman" w:hAnsi="Times New Roman"/>
                <w:color w:val="000000"/>
              </w:rPr>
            </w:pPr>
            <w:r>
              <w:rPr>
                <w:rFonts w:ascii="Times New Roman" w:hAnsi="Times New Roman"/>
                <w:color w:val="000000"/>
              </w:rPr>
              <w:t>Signalizace směru jízdy</w:t>
            </w:r>
          </w:p>
        </w:tc>
        <w:tc>
          <w:tcPr>
            <w:tcW w:w="2930" w:type="dxa"/>
            <w:vAlign w:val="center"/>
          </w:tcPr>
          <w:p w14:paraId="21D27E80" w14:textId="54710ED6" w:rsidR="00AB717C" w:rsidRPr="00B91142" w:rsidRDefault="00AB717C" w:rsidP="00AB717C">
            <w:pPr>
              <w:jc w:val="center"/>
              <w:rPr>
                <w:rFonts w:ascii="Times New Roman" w:hAnsi="Times New Roman"/>
                <w:color w:val="000000"/>
              </w:rPr>
            </w:pPr>
            <w:r>
              <w:rPr>
                <w:rFonts w:ascii="Times New Roman" w:hAnsi="Times New Roman"/>
                <w:color w:val="000000"/>
              </w:rPr>
              <w:t>Statistiky při jízdě</w:t>
            </w:r>
          </w:p>
        </w:tc>
        <w:tc>
          <w:tcPr>
            <w:tcW w:w="2930" w:type="dxa"/>
            <w:vAlign w:val="center"/>
          </w:tcPr>
          <w:p w14:paraId="5EB04D40" w14:textId="2FDB9194" w:rsidR="00AB717C" w:rsidRDefault="0095444B" w:rsidP="00AB717C">
            <w:pPr>
              <w:jc w:val="center"/>
              <w:rPr>
                <w:rFonts w:ascii="Times New Roman" w:hAnsi="Times New Roman"/>
                <w:color w:val="000000"/>
              </w:rPr>
            </w:pPr>
            <w:r>
              <w:rPr>
                <w:rFonts w:ascii="Times New Roman" w:hAnsi="Times New Roman"/>
                <w:color w:val="000000"/>
              </w:rPr>
              <w:t>Chyba pozadí</w:t>
            </w:r>
          </w:p>
        </w:tc>
      </w:tr>
      <w:tr w:rsidR="00AB717C" w14:paraId="74D880EA" w14:textId="2C907E8C" w:rsidTr="00AB717C">
        <w:trPr>
          <w:trHeight w:val="340"/>
        </w:trPr>
        <w:tc>
          <w:tcPr>
            <w:tcW w:w="2929" w:type="dxa"/>
            <w:vAlign w:val="center"/>
          </w:tcPr>
          <w:p w14:paraId="2F135663" w14:textId="24D2EBFF" w:rsidR="00AB717C" w:rsidRPr="00B91142" w:rsidRDefault="00AB717C" w:rsidP="00AB717C">
            <w:pPr>
              <w:jc w:val="center"/>
              <w:rPr>
                <w:rFonts w:ascii="Times New Roman" w:hAnsi="Times New Roman"/>
                <w:color w:val="000000"/>
              </w:rPr>
            </w:pPr>
            <w:r>
              <w:rPr>
                <w:rFonts w:ascii="Times New Roman" w:hAnsi="Times New Roman"/>
                <w:color w:val="000000"/>
              </w:rPr>
              <w:t>Editace pozadí</w:t>
            </w:r>
          </w:p>
        </w:tc>
        <w:tc>
          <w:tcPr>
            <w:tcW w:w="2930" w:type="dxa"/>
            <w:vAlign w:val="center"/>
          </w:tcPr>
          <w:p w14:paraId="13E5E03F" w14:textId="7A27C5D3" w:rsidR="00AB717C" w:rsidRPr="00B91142" w:rsidRDefault="00AB717C" w:rsidP="00AB717C">
            <w:pPr>
              <w:jc w:val="center"/>
              <w:rPr>
                <w:rFonts w:ascii="Times New Roman" w:hAnsi="Times New Roman"/>
                <w:color w:val="000000"/>
              </w:rPr>
            </w:pPr>
            <w:r>
              <w:rPr>
                <w:rFonts w:ascii="Times New Roman" w:hAnsi="Times New Roman"/>
                <w:color w:val="000000"/>
              </w:rPr>
              <w:t>Vypnutí/zapnutí semaforů</w:t>
            </w:r>
          </w:p>
        </w:tc>
        <w:tc>
          <w:tcPr>
            <w:tcW w:w="2930" w:type="dxa"/>
            <w:vAlign w:val="center"/>
          </w:tcPr>
          <w:p w14:paraId="3E5382B9" w14:textId="4CE14B19" w:rsidR="00AB717C" w:rsidRDefault="0095444B" w:rsidP="00AB717C">
            <w:pPr>
              <w:jc w:val="center"/>
              <w:rPr>
                <w:rFonts w:ascii="Times New Roman" w:hAnsi="Times New Roman"/>
                <w:color w:val="000000"/>
              </w:rPr>
            </w:pPr>
            <w:r>
              <w:rPr>
                <w:rFonts w:ascii="Times New Roman" w:hAnsi="Times New Roman"/>
                <w:color w:val="000000"/>
              </w:rPr>
              <w:t>Chyba indexování segmentů</w:t>
            </w:r>
          </w:p>
        </w:tc>
      </w:tr>
      <w:tr w:rsidR="00AB717C" w14:paraId="22C11017" w14:textId="24CAC016" w:rsidTr="00AB717C">
        <w:trPr>
          <w:trHeight w:val="340"/>
        </w:trPr>
        <w:tc>
          <w:tcPr>
            <w:tcW w:w="2929" w:type="dxa"/>
            <w:vAlign w:val="center"/>
          </w:tcPr>
          <w:p w14:paraId="30D67B68" w14:textId="7683C400" w:rsidR="00AB717C" w:rsidRPr="00B91142" w:rsidRDefault="00AB717C" w:rsidP="00AB717C">
            <w:pPr>
              <w:jc w:val="center"/>
              <w:rPr>
                <w:rFonts w:ascii="Times New Roman" w:hAnsi="Times New Roman"/>
                <w:color w:val="000000"/>
              </w:rPr>
            </w:pPr>
            <w:r>
              <w:rPr>
                <w:rFonts w:ascii="Times New Roman" w:hAnsi="Times New Roman"/>
                <w:color w:val="000000"/>
              </w:rPr>
              <w:t>Vyhlazení jedné křivky</w:t>
            </w:r>
          </w:p>
        </w:tc>
        <w:tc>
          <w:tcPr>
            <w:tcW w:w="2930" w:type="dxa"/>
            <w:vAlign w:val="center"/>
          </w:tcPr>
          <w:p w14:paraId="2F491BED" w14:textId="7FFB096A" w:rsidR="00AB717C" w:rsidRPr="00B91142" w:rsidRDefault="00AB717C" w:rsidP="00AB717C">
            <w:pPr>
              <w:jc w:val="center"/>
              <w:rPr>
                <w:rFonts w:ascii="Times New Roman" w:hAnsi="Times New Roman"/>
                <w:color w:val="000000"/>
              </w:rPr>
            </w:pPr>
            <w:r>
              <w:rPr>
                <w:rFonts w:ascii="Times New Roman" w:hAnsi="Times New Roman"/>
                <w:color w:val="000000"/>
              </w:rPr>
              <w:t>Řízení dopravy policistou</w:t>
            </w:r>
          </w:p>
        </w:tc>
        <w:tc>
          <w:tcPr>
            <w:tcW w:w="2930" w:type="dxa"/>
            <w:vAlign w:val="center"/>
          </w:tcPr>
          <w:p w14:paraId="1137CD68" w14:textId="70FBC3AE" w:rsidR="00AB717C" w:rsidRDefault="00090FEC" w:rsidP="00AB717C">
            <w:pPr>
              <w:jc w:val="center"/>
              <w:rPr>
                <w:rFonts w:ascii="Times New Roman" w:hAnsi="Times New Roman"/>
                <w:color w:val="000000"/>
              </w:rPr>
            </w:pPr>
            <w:r>
              <w:rPr>
                <w:rFonts w:ascii="Times New Roman" w:hAnsi="Times New Roman"/>
                <w:color w:val="000000"/>
              </w:rPr>
              <w:t>Vozidla jezdí přes sebe při připojení silnice</w:t>
            </w:r>
          </w:p>
        </w:tc>
      </w:tr>
      <w:tr w:rsidR="00AB717C" w14:paraId="4319FE39" w14:textId="24CFD837" w:rsidTr="00AB717C">
        <w:trPr>
          <w:trHeight w:val="340"/>
        </w:trPr>
        <w:tc>
          <w:tcPr>
            <w:tcW w:w="2929" w:type="dxa"/>
            <w:vAlign w:val="center"/>
          </w:tcPr>
          <w:p w14:paraId="639316A6" w14:textId="77E96BD6" w:rsidR="00AB717C" w:rsidRPr="00B91142" w:rsidRDefault="00AB717C" w:rsidP="00AB717C">
            <w:pPr>
              <w:jc w:val="center"/>
              <w:rPr>
                <w:rFonts w:ascii="Times New Roman" w:hAnsi="Times New Roman"/>
                <w:color w:val="000000"/>
              </w:rPr>
            </w:pPr>
            <w:r>
              <w:rPr>
                <w:rFonts w:ascii="Times New Roman" w:hAnsi="Times New Roman"/>
                <w:color w:val="000000"/>
              </w:rPr>
              <w:t>Řízení dopravy semafory</w:t>
            </w:r>
          </w:p>
        </w:tc>
        <w:tc>
          <w:tcPr>
            <w:tcW w:w="2930" w:type="dxa"/>
            <w:vAlign w:val="center"/>
          </w:tcPr>
          <w:p w14:paraId="1CD8C569" w14:textId="26DD1C40" w:rsidR="00AB717C" w:rsidRPr="00B91142" w:rsidRDefault="00AB717C" w:rsidP="00AB717C">
            <w:pPr>
              <w:jc w:val="center"/>
              <w:rPr>
                <w:rFonts w:ascii="Times New Roman" w:hAnsi="Times New Roman"/>
                <w:color w:val="000000"/>
              </w:rPr>
            </w:pPr>
            <w:r>
              <w:rPr>
                <w:rFonts w:ascii="Times New Roman" w:hAnsi="Times New Roman"/>
                <w:color w:val="000000"/>
              </w:rPr>
              <w:t>Automatické nalezení křižovatek</w:t>
            </w:r>
          </w:p>
        </w:tc>
        <w:tc>
          <w:tcPr>
            <w:tcW w:w="2930" w:type="dxa"/>
            <w:vAlign w:val="center"/>
          </w:tcPr>
          <w:p w14:paraId="54A669C1" w14:textId="77777777" w:rsidR="00AB717C" w:rsidRDefault="00AB717C" w:rsidP="00AB717C">
            <w:pPr>
              <w:jc w:val="center"/>
              <w:rPr>
                <w:rFonts w:ascii="Times New Roman" w:hAnsi="Times New Roman"/>
                <w:color w:val="000000"/>
              </w:rPr>
            </w:pPr>
          </w:p>
        </w:tc>
      </w:tr>
      <w:tr w:rsidR="00AB717C" w14:paraId="03AE7039" w14:textId="0F33FEA9" w:rsidTr="00AB717C">
        <w:trPr>
          <w:trHeight w:val="340"/>
        </w:trPr>
        <w:tc>
          <w:tcPr>
            <w:tcW w:w="2929" w:type="dxa"/>
            <w:vAlign w:val="center"/>
          </w:tcPr>
          <w:p w14:paraId="573AA992" w14:textId="7EF09D17" w:rsidR="00AB717C" w:rsidRPr="00B91142" w:rsidRDefault="00AB717C" w:rsidP="00AB717C">
            <w:pPr>
              <w:jc w:val="center"/>
              <w:rPr>
                <w:rFonts w:ascii="Times New Roman" w:hAnsi="Times New Roman"/>
                <w:color w:val="000000"/>
              </w:rPr>
            </w:pPr>
            <w:r>
              <w:rPr>
                <w:rFonts w:ascii="Times New Roman" w:hAnsi="Times New Roman"/>
                <w:color w:val="000000"/>
              </w:rPr>
              <w:t>Uložení a načtení mapy</w:t>
            </w:r>
          </w:p>
        </w:tc>
        <w:tc>
          <w:tcPr>
            <w:tcW w:w="2930" w:type="dxa"/>
            <w:vAlign w:val="center"/>
          </w:tcPr>
          <w:p w14:paraId="00883037" w14:textId="5C4F0C6A" w:rsidR="00AB717C" w:rsidRPr="00B91142" w:rsidRDefault="00AB717C" w:rsidP="00AB717C">
            <w:pPr>
              <w:jc w:val="center"/>
              <w:rPr>
                <w:rFonts w:ascii="Times New Roman" w:hAnsi="Times New Roman"/>
                <w:color w:val="000000"/>
              </w:rPr>
            </w:pPr>
            <w:r>
              <w:rPr>
                <w:rFonts w:ascii="Times New Roman" w:hAnsi="Times New Roman"/>
                <w:color w:val="000000"/>
              </w:rPr>
              <w:t>Tři režimy aplikace</w:t>
            </w:r>
          </w:p>
        </w:tc>
        <w:tc>
          <w:tcPr>
            <w:tcW w:w="2930" w:type="dxa"/>
            <w:vAlign w:val="center"/>
          </w:tcPr>
          <w:p w14:paraId="58BD624C" w14:textId="77777777" w:rsidR="00AB717C" w:rsidRDefault="00AB717C" w:rsidP="00AB717C">
            <w:pPr>
              <w:jc w:val="center"/>
              <w:rPr>
                <w:rFonts w:ascii="Times New Roman" w:hAnsi="Times New Roman"/>
                <w:color w:val="000000"/>
              </w:rPr>
            </w:pPr>
          </w:p>
        </w:tc>
      </w:tr>
      <w:tr w:rsidR="00AB717C" w14:paraId="7F9A5102" w14:textId="7470F3B2" w:rsidTr="00AB717C">
        <w:trPr>
          <w:trHeight w:val="340"/>
        </w:trPr>
        <w:tc>
          <w:tcPr>
            <w:tcW w:w="2929" w:type="dxa"/>
            <w:vAlign w:val="center"/>
          </w:tcPr>
          <w:p w14:paraId="5613DDB3" w14:textId="18F76C1A" w:rsidR="00AB717C" w:rsidRPr="00B91142" w:rsidRDefault="00AB717C" w:rsidP="00AB717C">
            <w:pPr>
              <w:jc w:val="center"/>
              <w:rPr>
                <w:rFonts w:ascii="Times New Roman" w:hAnsi="Times New Roman"/>
                <w:color w:val="000000"/>
              </w:rPr>
            </w:pPr>
            <w:r>
              <w:rPr>
                <w:rFonts w:ascii="Times New Roman" w:hAnsi="Times New Roman"/>
                <w:color w:val="000000"/>
              </w:rPr>
              <w:t>Editace celého návrhu</w:t>
            </w:r>
          </w:p>
        </w:tc>
        <w:tc>
          <w:tcPr>
            <w:tcW w:w="2930" w:type="dxa"/>
            <w:vAlign w:val="center"/>
          </w:tcPr>
          <w:p w14:paraId="532CFAB2" w14:textId="5424AEC0" w:rsidR="00AB717C" w:rsidRPr="00B91142" w:rsidRDefault="00AB717C" w:rsidP="00AB717C">
            <w:pPr>
              <w:jc w:val="center"/>
              <w:rPr>
                <w:rFonts w:ascii="Times New Roman" w:hAnsi="Times New Roman"/>
                <w:color w:val="000000"/>
              </w:rPr>
            </w:pPr>
            <w:r>
              <w:rPr>
                <w:rFonts w:ascii="Times New Roman" w:hAnsi="Times New Roman"/>
                <w:color w:val="000000"/>
              </w:rPr>
              <w:t>Architektura aplikace</w:t>
            </w:r>
          </w:p>
        </w:tc>
        <w:tc>
          <w:tcPr>
            <w:tcW w:w="2930" w:type="dxa"/>
            <w:vAlign w:val="center"/>
          </w:tcPr>
          <w:p w14:paraId="2C41D7B2" w14:textId="77777777" w:rsidR="00AB717C" w:rsidRDefault="00AB717C" w:rsidP="00AB717C">
            <w:pPr>
              <w:jc w:val="center"/>
              <w:rPr>
                <w:rFonts w:ascii="Times New Roman" w:hAnsi="Times New Roman"/>
                <w:color w:val="000000"/>
              </w:rPr>
            </w:pPr>
          </w:p>
        </w:tc>
      </w:tr>
      <w:tr w:rsidR="00AB717C" w14:paraId="2995FDBC" w14:textId="74FC8E05" w:rsidTr="00AB717C">
        <w:trPr>
          <w:trHeight w:val="340"/>
        </w:trPr>
        <w:tc>
          <w:tcPr>
            <w:tcW w:w="2929" w:type="dxa"/>
            <w:vAlign w:val="center"/>
          </w:tcPr>
          <w:p w14:paraId="627CB232" w14:textId="3E94CE98" w:rsidR="00AB717C" w:rsidRPr="00B91142" w:rsidRDefault="00AB717C" w:rsidP="00AB717C">
            <w:pPr>
              <w:jc w:val="center"/>
              <w:rPr>
                <w:rFonts w:ascii="Times New Roman" w:hAnsi="Times New Roman"/>
                <w:color w:val="000000"/>
              </w:rPr>
            </w:pPr>
            <w:r>
              <w:rPr>
                <w:rFonts w:ascii="Times New Roman" w:hAnsi="Times New Roman"/>
                <w:color w:val="000000"/>
              </w:rPr>
              <w:t>Signalizace brzd</w:t>
            </w:r>
          </w:p>
        </w:tc>
        <w:tc>
          <w:tcPr>
            <w:tcW w:w="2930" w:type="dxa"/>
            <w:vAlign w:val="center"/>
          </w:tcPr>
          <w:p w14:paraId="64CD0DC4" w14:textId="63C71656" w:rsidR="00AB717C" w:rsidRPr="00B91142" w:rsidRDefault="00AB717C" w:rsidP="00AB717C">
            <w:pPr>
              <w:jc w:val="center"/>
              <w:rPr>
                <w:rFonts w:ascii="Times New Roman" w:hAnsi="Times New Roman"/>
                <w:color w:val="000000"/>
              </w:rPr>
            </w:pPr>
            <w:r>
              <w:rPr>
                <w:rFonts w:ascii="Times New Roman" w:hAnsi="Times New Roman"/>
                <w:color w:val="000000"/>
              </w:rPr>
              <w:t>Uživatelsky přívětivé rozhraní</w:t>
            </w:r>
          </w:p>
        </w:tc>
        <w:tc>
          <w:tcPr>
            <w:tcW w:w="2930" w:type="dxa"/>
            <w:vAlign w:val="center"/>
          </w:tcPr>
          <w:p w14:paraId="17E1452A" w14:textId="77777777" w:rsidR="00AB717C" w:rsidRDefault="00AB717C" w:rsidP="00AB717C">
            <w:pPr>
              <w:jc w:val="center"/>
              <w:rPr>
                <w:rFonts w:ascii="Times New Roman" w:hAnsi="Times New Roman"/>
                <w:color w:val="000000"/>
              </w:rPr>
            </w:pPr>
          </w:p>
        </w:tc>
      </w:tr>
      <w:tr w:rsidR="00AB717C" w14:paraId="55FE4C7C" w14:textId="38270CBD" w:rsidTr="00AB717C">
        <w:trPr>
          <w:trHeight w:val="340"/>
        </w:trPr>
        <w:tc>
          <w:tcPr>
            <w:tcW w:w="2929" w:type="dxa"/>
            <w:vAlign w:val="center"/>
          </w:tcPr>
          <w:p w14:paraId="50C56D85" w14:textId="4063D85C" w:rsidR="00AB717C" w:rsidRPr="00B91142" w:rsidRDefault="00AB717C" w:rsidP="00AB717C">
            <w:pPr>
              <w:jc w:val="center"/>
              <w:rPr>
                <w:rFonts w:ascii="Times New Roman" w:hAnsi="Times New Roman"/>
                <w:color w:val="000000"/>
              </w:rPr>
            </w:pPr>
            <w:r>
              <w:rPr>
                <w:rFonts w:ascii="Times New Roman" w:hAnsi="Times New Roman"/>
                <w:color w:val="000000"/>
              </w:rPr>
              <w:t>Statistiky pro měření</w:t>
            </w:r>
          </w:p>
        </w:tc>
        <w:tc>
          <w:tcPr>
            <w:tcW w:w="2930" w:type="dxa"/>
            <w:vAlign w:val="center"/>
          </w:tcPr>
          <w:p w14:paraId="4107741D" w14:textId="77777777" w:rsidR="00AB717C" w:rsidRPr="00B91142" w:rsidRDefault="00AB717C" w:rsidP="00AB717C">
            <w:pPr>
              <w:jc w:val="center"/>
              <w:rPr>
                <w:rFonts w:ascii="Times New Roman" w:hAnsi="Times New Roman"/>
                <w:color w:val="000000"/>
              </w:rPr>
            </w:pPr>
          </w:p>
        </w:tc>
        <w:tc>
          <w:tcPr>
            <w:tcW w:w="2930" w:type="dxa"/>
            <w:vAlign w:val="center"/>
          </w:tcPr>
          <w:p w14:paraId="4D207624" w14:textId="77777777" w:rsidR="00AB717C" w:rsidRPr="00B91142" w:rsidRDefault="00AB717C" w:rsidP="00AB717C">
            <w:pPr>
              <w:jc w:val="center"/>
              <w:rPr>
                <w:rFonts w:ascii="Times New Roman" w:hAnsi="Times New Roman"/>
                <w:color w:val="000000"/>
              </w:rPr>
            </w:pPr>
          </w:p>
        </w:tc>
      </w:tr>
      <w:tr w:rsidR="00AB717C" w14:paraId="01C5EC3C" w14:textId="716127DB" w:rsidTr="00AB717C">
        <w:trPr>
          <w:trHeight w:val="340"/>
        </w:trPr>
        <w:tc>
          <w:tcPr>
            <w:tcW w:w="2929" w:type="dxa"/>
            <w:vAlign w:val="center"/>
          </w:tcPr>
          <w:p w14:paraId="356690B6" w14:textId="73D31970" w:rsidR="00AB717C" w:rsidRPr="00B91142" w:rsidRDefault="00AB717C" w:rsidP="00AB717C">
            <w:pPr>
              <w:jc w:val="center"/>
              <w:rPr>
                <w:rFonts w:ascii="Times New Roman" w:hAnsi="Times New Roman"/>
                <w:color w:val="000000"/>
              </w:rPr>
            </w:pPr>
            <w:r>
              <w:rPr>
                <w:rFonts w:ascii="Times New Roman" w:hAnsi="Times New Roman"/>
                <w:color w:val="000000"/>
              </w:rPr>
              <w:t>Nastavení simulace</w:t>
            </w:r>
          </w:p>
        </w:tc>
        <w:tc>
          <w:tcPr>
            <w:tcW w:w="2930" w:type="dxa"/>
            <w:vAlign w:val="center"/>
          </w:tcPr>
          <w:p w14:paraId="3ACA665E" w14:textId="77777777" w:rsidR="00AB717C" w:rsidRPr="00B91142" w:rsidRDefault="00AB717C" w:rsidP="00AB717C">
            <w:pPr>
              <w:jc w:val="center"/>
              <w:rPr>
                <w:rFonts w:ascii="Times New Roman" w:hAnsi="Times New Roman"/>
                <w:color w:val="000000"/>
              </w:rPr>
            </w:pPr>
          </w:p>
        </w:tc>
        <w:tc>
          <w:tcPr>
            <w:tcW w:w="2930" w:type="dxa"/>
            <w:vAlign w:val="center"/>
          </w:tcPr>
          <w:p w14:paraId="3742E22A" w14:textId="77777777" w:rsidR="00AB717C" w:rsidRPr="00B91142" w:rsidRDefault="00AB717C" w:rsidP="00AB717C">
            <w:pPr>
              <w:jc w:val="center"/>
              <w:rPr>
                <w:rFonts w:ascii="Times New Roman" w:hAnsi="Times New Roman"/>
                <w:color w:val="000000"/>
              </w:rPr>
            </w:pPr>
          </w:p>
        </w:tc>
      </w:tr>
      <w:tr w:rsidR="00AB717C" w14:paraId="7EE8EFD5" w14:textId="1BEB246D" w:rsidTr="00AB717C">
        <w:trPr>
          <w:trHeight w:val="340"/>
        </w:trPr>
        <w:tc>
          <w:tcPr>
            <w:tcW w:w="2929" w:type="dxa"/>
            <w:vAlign w:val="center"/>
          </w:tcPr>
          <w:p w14:paraId="3359B07D" w14:textId="6188CD3B" w:rsidR="00AB717C" w:rsidRPr="00B91142" w:rsidRDefault="00AB717C" w:rsidP="00AB717C">
            <w:pPr>
              <w:jc w:val="center"/>
              <w:rPr>
                <w:rFonts w:ascii="Times New Roman" w:hAnsi="Times New Roman"/>
                <w:color w:val="000000"/>
              </w:rPr>
            </w:pPr>
            <w:r>
              <w:rPr>
                <w:rFonts w:ascii="Times New Roman" w:hAnsi="Times New Roman"/>
                <w:color w:val="000000"/>
              </w:rPr>
              <w:t>Ovládání vlastního vozidla</w:t>
            </w:r>
          </w:p>
        </w:tc>
        <w:tc>
          <w:tcPr>
            <w:tcW w:w="2930" w:type="dxa"/>
            <w:vAlign w:val="center"/>
          </w:tcPr>
          <w:p w14:paraId="12D48B19" w14:textId="77777777" w:rsidR="00AB717C" w:rsidRPr="00B91142" w:rsidRDefault="00AB717C" w:rsidP="00AB717C">
            <w:pPr>
              <w:jc w:val="center"/>
              <w:rPr>
                <w:rFonts w:ascii="Times New Roman" w:hAnsi="Times New Roman"/>
                <w:color w:val="000000"/>
              </w:rPr>
            </w:pPr>
          </w:p>
        </w:tc>
        <w:tc>
          <w:tcPr>
            <w:tcW w:w="2930" w:type="dxa"/>
            <w:vAlign w:val="center"/>
          </w:tcPr>
          <w:p w14:paraId="26E121CC" w14:textId="77777777" w:rsidR="00AB717C" w:rsidRPr="00B91142" w:rsidRDefault="00AB717C" w:rsidP="00AB717C">
            <w:pPr>
              <w:jc w:val="center"/>
              <w:rPr>
                <w:rFonts w:ascii="Times New Roman" w:hAnsi="Times New Roman"/>
                <w:color w:val="000000"/>
              </w:rPr>
            </w:pPr>
          </w:p>
        </w:tc>
      </w:tr>
      <w:tr w:rsidR="00AB717C" w14:paraId="0A880740" w14:textId="25DA4B6E" w:rsidTr="00AB717C">
        <w:trPr>
          <w:trHeight w:val="340"/>
        </w:trPr>
        <w:tc>
          <w:tcPr>
            <w:tcW w:w="2929" w:type="dxa"/>
            <w:vAlign w:val="center"/>
          </w:tcPr>
          <w:p w14:paraId="4BC95254" w14:textId="3303A877" w:rsidR="00AB717C" w:rsidRPr="00586DCF" w:rsidRDefault="00AB717C" w:rsidP="00AB717C">
            <w:pPr>
              <w:jc w:val="center"/>
              <w:rPr>
                <w:rFonts w:ascii="Times New Roman" w:hAnsi="Times New Roman"/>
              </w:rPr>
            </w:pPr>
            <w:r>
              <w:t>Detekce souběžných silnic</w:t>
            </w:r>
          </w:p>
        </w:tc>
        <w:tc>
          <w:tcPr>
            <w:tcW w:w="2930" w:type="dxa"/>
            <w:vAlign w:val="center"/>
          </w:tcPr>
          <w:p w14:paraId="05683A0F" w14:textId="77777777" w:rsidR="00AB717C" w:rsidRPr="00B91142" w:rsidRDefault="00AB717C" w:rsidP="00AB717C">
            <w:pPr>
              <w:keepNext/>
              <w:jc w:val="center"/>
              <w:rPr>
                <w:rFonts w:ascii="Times New Roman" w:hAnsi="Times New Roman"/>
                <w:color w:val="000000"/>
              </w:rPr>
            </w:pPr>
          </w:p>
        </w:tc>
        <w:tc>
          <w:tcPr>
            <w:tcW w:w="2930" w:type="dxa"/>
            <w:vAlign w:val="center"/>
          </w:tcPr>
          <w:p w14:paraId="428C76E7" w14:textId="77777777" w:rsidR="00AB717C" w:rsidRPr="00B91142" w:rsidRDefault="00AB717C" w:rsidP="00AB717C">
            <w:pPr>
              <w:keepNext/>
              <w:jc w:val="center"/>
              <w:rPr>
                <w:rFonts w:ascii="Times New Roman" w:hAnsi="Times New Roman"/>
                <w:color w:val="000000"/>
              </w:rPr>
            </w:pPr>
          </w:p>
        </w:tc>
      </w:tr>
    </w:tbl>
    <w:p w14:paraId="36B3A8A6" w14:textId="6E6C24B5" w:rsidR="002172B9" w:rsidRPr="002172B9" w:rsidRDefault="002172B9" w:rsidP="00992D00">
      <w:pPr>
        <w:pStyle w:val="NadpisB"/>
      </w:pPr>
      <w:r>
        <w:br w:type="page"/>
      </w:r>
      <w:bookmarkStart w:id="37" w:name="_Toc61859771"/>
      <w:r>
        <w:lastRenderedPageBreak/>
        <w:t xml:space="preserve">Priorita </w:t>
      </w:r>
      <w:r w:rsidRPr="00992D00">
        <w:t>dokončení</w:t>
      </w:r>
      <w:r>
        <w:t xml:space="preserve"> požadavků</w:t>
      </w:r>
      <w:bookmarkEnd w:id="37"/>
    </w:p>
    <w:p w14:paraId="251C57BA" w14:textId="26D51C09" w:rsidR="00386597" w:rsidRPr="00386597" w:rsidRDefault="00386597" w:rsidP="00386597">
      <w:pPr>
        <w:pStyle w:val="normlntext"/>
      </w:pPr>
      <w:r>
        <w:t>Jednotlivé požadavky jsou seřazeny podle priority. Čím větší číslo, tím požadavek důležitější a na jeho dokončení může záviset funkčnost jiných funkcí. U každého požadavku je také předpokládaná doba dokončení.</w:t>
      </w:r>
      <w:r w:rsidR="008A3DD3">
        <w:t xml:space="preserve"> V tabulce 2 se nachází prvotní odhady dokončení požadavků.</w:t>
      </w:r>
    </w:p>
    <w:p w14:paraId="409E096B" w14:textId="16ED2689" w:rsidR="00195479" w:rsidRDefault="00155802" w:rsidP="00563E0B">
      <w:pPr>
        <w:pStyle w:val="Titulek"/>
        <w:keepNext/>
        <w:rPr>
          <w:noProof/>
        </w:rPr>
      </w:pPr>
      <w:r>
        <w:rPr>
          <w:noProof/>
        </w:rPr>
        <w:fldChar w:fldCharType="begin"/>
      </w:r>
      <w:r>
        <w:rPr>
          <w:noProof/>
        </w:rPr>
        <w:instrText xml:space="preserve"> SEQ Tabulka \* ARABIC </w:instrText>
      </w:r>
      <w:r>
        <w:rPr>
          <w:noProof/>
        </w:rPr>
        <w:fldChar w:fldCharType="separate"/>
      </w:r>
      <w:bookmarkStart w:id="38" w:name="_Toc61805815"/>
      <w:r w:rsidR="0086119E">
        <w:rPr>
          <w:noProof/>
        </w:rPr>
        <w:t>2</w:t>
      </w:r>
      <w:r>
        <w:rPr>
          <w:noProof/>
        </w:rPr>
        <w:fldChar w:fldCharType="end"/>
      </w:r>
      <w:r w:rsidR="00195479">
        <w:rPr>
          <w:noProof/>
        </w:rPr>
        <w:t xml:space="preserve"> </w:t>
      </w:r>
      <w:r w:rsidR="00195479" w:rsidRPr="00C576D4">
        <w:rPr>
          <w:noProof/>
        </w:rPr>
        <w:t>Předpoklad dokončení požadavků</w:t>
      </w:r>
      <w:bookmarkEnd w:id="38"/>
    </w:p>
    <w:tbl>
      <w:tblPr>
        <w:tblW w:w="8527" w:type="dxa"/>
        <w:tblInd w:w="55" w:type="dxa"/>
        <w:tblCellMar>
          <w:left w:w="70" w:type="dxa"/>
          <w:right w:w="70" w:type="dxa"/>
        </w:tblCellMar>
        <w:tblLook w:val="04A0" w:firstRow="1" w:lastRow="0" w:firstColumn="1" w:lastColumn="0" w:noHBand="0" w:noVBand="1"/>
      </w:tblPr>
      <w:tblGrid>
        <w:gridCol w:w="1194"/>
        <w:gridCol w:w="4276"/>
        <w:gridCol w:w="3057"/>
      </w:tblGrid>
      <w:tr w:rsidR="00D27FCE" w:rsidRPr="00B709F3" w14:paraId="31F14601" w14:textId="77777777" w:rsidTr="00A43CDE">
        <w:trPr>
          <w:trHeight w:val="340"/>
        </w:trPr>
        <w:tc>
          <w:tcPr>
            <w:tcW w:w="119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5E3B62" w14:textId="77777777" w:rsidR="00D27FCE" w:rsidRPr="001173B9" w:rsidRDefault="00D27FCE" w:rsidP="001173B9">
            <w:pPr>
              <w:jc w:val="center"/>
              <w:rPr>
                <w:rFonts w:ascii="Times New Roman" w:hAnsi="Times New Roman"/>
                <w:b/>
                <w:bCs/>
              </w:rPr>
            </w:pPr>
            <w:r w:rsidRPr="001173B9">
              <w:rPr>
                <w:rFonts w:ascii="Times New Roman" w:hAnsi="Times New Roman"/>
                <w:b/>
                <w:bCs/>
              </w:rPr>
              <w:t>Priorita</w:t>
            </w:r>
          </w:p>
        </w:tc>
        <w:tc>
          <w:tcPr>
            <w:tcW w:w="4276" w:type="dxa"/>
            <w:tcBorders>
              <w:top w:val="single" w:sz="8" w:space="0" w:color="auto"/>
              <w:left w:val="nil"/>
              <w:bottom w:val="single" w:sz="8" w:space="0" w:color="auto"/>
              <w:right w:val="single" w:sz="8" w:space="0" w:color="auto"/>
            </w:tcBorders>
            <w:shd w:val="clear" w:color="auto" w:fill="auto"/>
            <w:noWrap/>
            <w:vAlign w:val="bottom"/>
            <w:hideMark/>
          </w:tcPr>
          <w:p w14:paraId="7918FD02" w14:textId="77777777" w:rsidR="00D27FCE" w:rsidRPr="001173B9" w:rsidRDefault="00D27FCE" w:rsidP="001173B9">
            <w:pPr>
              <w:jc w:val="center"/>
              <w:rPr>
                <w:rFonts w:ascii="Times New Roman" w:hAnsi="Times New Roman"/>
                <w:b/>
                <w:bCs/>
              </w:rPr>
            </w:pPr>
            <w:r w:rsidRPr="001173B9">
              <w:rPr>
                <w:rFonts w:ascii="Times New Roman" w:hAnsi="Times New Roman"/>
                <w:b/>
                <w:bCs/>
              </w:rPr>
              <w:t>Název</w:t>
            </w:r>
          </w:p>
        </w:tc>
        <w:tc>
          <w:tcPr>
            <w:tcW w:w="3057" w:type="dxa"/>
            <w:tcBorders>
              <w:top w:val="single" w:sz="8" w:space="0" w:color="auto"/>
              <w:left w:val="nil"/>
              <w:bottom w:val="single" w:sz="8" w:space="0" w:color="auto"/>
              <w:right w:val="single" w:sz="8" w:space="0" w:color="auto"/>
            </w:tcBorders>
            <w:vAlign w:val="bottom"/>
          </w:tcPr>
          <w:p w14:paraId="4EAF30D5" w14:textId="77777777" w:rsidR="00D27FCE" w:rsidRPr="001173B9" w:rsidRDefault="00386597" w:rsidP="001173B9">
            <w:pPr>
              <w:jc w:val="center"/>
              <w:rPr>
                <w:rFonts w:ascii="Times New Roman" w:hAnsi="Times New Roman"/>
                <w:b/>
                <w:bCs/>
              </w:rPr>
            </w:pPr>
            <w:r w:rsidRPr="001173B9">
              <w:rPr>
                <w:rFonts w:ascii="Times New Roman" w:hAnsi="Times New Roman"/>
                <w:b/>
                <w:bCs/>
              </w:rPr>
              <w:t>Předpoklad dokončení</w:t>
            </w:r>
          </w:p>
        </w:tc>
      </w:tr>
      <w:tr w:rsidR="00D27FCE" w:rsidRPr="00B709F3" w14:paraId="4266BC1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10175A0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6AE65559"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Fuzzy logika</w:t>
            </w:r>
          </w:p>
        </w:tc>
        <w:tc>
          <w:tcPr>
            <w:tcW w:w="3057" w:type="dxa"/>
            <w:tcBorders>
              <w:top w:val="nil"/>
              <w:left w:val="nil"/>
              <w:bottom w:val="single" w:sz="4" w:space="0" w:color="auto"/>
              <w:right w:val="single" w:sz="8" w:space="0" w:color="auto"/>
            </w:tcBorders>
            <w:vAlign w:val="center"/>
          </w:tcPr>
          <w:p w14:paraId="2165331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9. 2019</w:t>
            </w:r>
          </w:p>
        </w:tc>
      </w:tr>
      <w:tr w:rsidR="00D27FCE" w:rsidRPr="00B709F3" w14:paraId="2B85C4C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282C546"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2DD6E24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Určení přednosti v jízdě</w:t>
            </w:r>
          </w:p>
        </w:tc>
        <w:tc>
          <w:tcPr>
            <w:tcW w:w="3057" w:type="dxa"/>
            <w:tcBorders>
              <w:top w:val="nil"/>
              <w:left w:val="nil"/>
              <w:bottom w:val="single" w:sz="4" w:space="0" w:color="auto"/>
              <w:right w:val="single" w:sz="8" w:space="0" w:color="auto"/>
            </w:tcBorders>
            <w:vAlign w:val="center"/>
          </w:tcPr>
          <w:p w14:paraId="27B37B16"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73E4BAA0"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5DB9CB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5186483"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Návrh silnic</w:t>
            </w:r>
          </w:p>
        </w:tc>
        <w:tc>
          <w:tcPr>
            <w:tcW w:w="3057" w:type="dxa"/>
            <w:tcBorders>
              <w:top w:val="nil"/>
              <w:left w:val="nil"/>
              <w:bottom w:val="single" w:sz="4" w:space="0" w:color="auto"/>
              <w:right w:val="single" w:sz="8" w:space="0" w:color="auto"/>
            </w:tcBorders>
            <w:vAlign w:val="center"/>
          </w:tcPr>
          <w:p w14:paraId="63D4C05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242E3DA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8D87C38"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4223FF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Řízení dopravy semafory</w:t>
            </w:r>
          </w:p>
        </w:tc>
        <w:tc>
          <w:tcPr>
            <w:tcW w:w="3057" w:type="dxa"/>
            <w:tcBorders>
              <w:top w:val="nil"/>
              <w:left w:val="nil"/>
              <w:bottom w:val="single" w:sz="4" w:space="0" w:color="auto"/>
              <w:right w:val="single" w:sz="8" w:space="0" w:color="auto"/>
            </w:tcBorders>
            <w:vAlign w:val="center"/>
          </w:tcPr>
          <w:p w14:paraId="00FDD05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1. 2019</w:t>
            </w:r>
          </w:p>
        </w:tc>
      </w:tr>
      <w:tr w:rsidR="00D27FCE" w:rsidRPr="00B709F3" w14:paraId="128D0F0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0E12FDD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09A1229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Uložení/načtení návrhu</w:t>
            </w:r>
          </w:p>
        </w:tc>
        <w:tc>
          <w:tcPr>
            <w:tcW w:w="3057" w:type="dxa"/>
            <w:tcBorders>
              <w:top w:val="nil"/>
              <w:left w:val="nil"/>
              <w:bottom w:val="single" w:sz="4" w:space="0" w:color="auto"/>
              <w:right w:val="single" w:sz="8" w:space="0" w:color="auto"/>
            </w:tcBorders>
            <w:vAlign w:val="center"/>
          </w:tcPr>
          <w:p w14:paraId="05B8832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11</w:t>
            </w:r>
            <w:r w:rsidR="00386597" w:rsidRPr="001173B9">
              <w:rPr>
                <w:rFonts w:ascii="Times New Roman" w:hAnsi="Times New Roman"/>
                <w:color w:val="000000"/>
              </w:rPr>
              <w:t>. 2019</w:t>
            </w:r>
          </w:p>
        </w:tc>
      </w:tr>
      <w:tr w:rsidR="00D27FCE" w:rsidRPr="00B709F3" w14:paraId="760B3BA8"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886ED97"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7B5596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celého návrhu</w:t>
            </w:r>
          </w:p>
        </w:tc>
        <w:tc>
          <w:tcPr>
            <w:tcW w:w="3057" w:type="dxa"/>
            <w:tcBorders>
              <w:top w:val="nil"/>
              <w:left w:val="nil"/>
              <w:bottom w:val="single" w:sz="4" w:space="0" w:color="auto"/>
              <w:right w:val="single" w:sz="8" w:space="0" w:color="auto"/>
            </w:tcBorders>
            <w:vAlign w:val="center"/>
          </w:tcPr>
          <w:p w14:paraId="1D7A408E"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7FD6857D"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7FCA574"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2640BB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Rozlišení trasy pro auta/tramvaje</w:t>
            </w:r>
          </w:p>
        </w:tc>
        <w:tc>
          <w:tcPr>
            <w:tcW w:w="3057" w:type="dxa"/>
            <w:tcBorders>
              <w:top w:val="nil"/>
              <w:left w:val="nil"/>
              <w:bottom w:val="single" w:sz="4" w:space="0" w:color="auto"/>
              <w:right w:val="single" w:sz="8" w:space="0" w:color="auto"/>
            </w:tcBorders>
            <w:vAlign w:val="center"/>
          </w:tcPr>
          <w:p w14:paraId="7322244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4823D24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3CC1A8C"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8235CB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pozadí</w:t>
            </w:r>
          </w:p>
        </w:tc>
        <w:tc>
          <w:tcPr>
            <w:tcW w:w="3057" w:type="dxa"/>
            <w:tcBorders>
              <w:top w:val="nil"/>
              <w:left w:val="nil"/>
              <w:bottom w:val="single" w:sz="4" w:space="0" w:color="auto"/>
              <w:right w:val="single" w:sz="8" w:space="0" w:color="auto"/>
            </w:tcBorders>
            <w:vAlign w:val="center"/>
          </w:tcPr>
          <w:p w14:paraId="6FA92CA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7CD65D5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14690C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B2D423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Signalizace odbočení vozidel</w:t>
            </w:r>
          </w:p>
        </w:tc>
        <w:tc>
          <w:tcPr>
            <w:tcW w:w="3057" w:type="dxa"/>
            <w:tcBorders>
              <w:top w:val="nil"/>
              <w:left w:val="nil"/>
              <w:bottom w:val="single" w:sz="4" w:space="0" w:color="auto"/>
              <w:right w:val="single" w:sz="8" w:space="0" w:color="auto"/>
            </w:tcBorders>
            <w:vAlign w:val="center"/>
          </w:tcPr>
          <w:p w14:paraId="02511D1C"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4CF8146B"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6C7A5D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743285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Ovládání vlastního vozidla</w:t>
            </w:r>
          </w:p>
        </w:tc>
        <w:tc>
          <w:tcPr>
            <w:tcW w:w="3057" w:type="dxa"/>
            <w:tcBorders>
              <w:top w:val="nil"/>
              <w:left w:val="nil"/>
              <w:bottom w:val="single" w:sz="4" w:space="0" w:color="auto"/>
              <w:right w:val="single" w:sz="8" w:space="0" w:color="auto"/>
            </w:tcBorders>
            <w:vAlign w:val="center"/>
          </w:tcPr>
          <w:p w14:paraId="51372E4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0E077EF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4341B8B"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3E11990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Statistické údaje</w:t>
            </w:r>
          </w:p>
        </w:tc>
        <w:tc>
          <w:tcPr>
            <w:tcW w:w="3057" w:type="dxa"/>
            <w:tcBorders>
              <w:top w:val="nil"/>
              <w:left w:val="nil"/>
              <w:bottom w:val="single" w:sz="4" w:space="0" w:color="auto"/>
              <w:right w:val="single" w:sz="8" w:space="0" w:color="auto"/>
            </w:tcBorders>
            <w:vAlign w:val="center"/>
          </w:tcPr>
          <w:p w14:paraId="4429AE1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7B09DECA"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509DC94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4" w:space="0" w:color="auto"/>
              <w:right w:val="single" w:sz="8" w:space="0" w:color="auto"/>
            </w:tcBorders>
            <w:shd w:val="clear" w:color="auto" w:fill="auto"/>
            <w:noWrap/>
            <w:vAlign w:val="center"/>
            <w:hideMark/>
          </w:tcPr>
          <w:p w14:paraId="5040827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Nastavení simulace</w:t>
            </w:r>
          </w:p>
        </w:tc>
        <w:tc>
          <w:tcPr>
            <w:tcW w:w="3057" w:type="dxa"/>
            <w:tcBorders>
              <w:top w:val="nil"/>
              <w:left w:val="nil"/>
              <w:bottom w:val="single" w:sz="4" w:space="0" w:color="auto"/>
              <w:right w:val="single" w:sz="8" w:space="0" w:color="auto"/>
            </w:tcBorders>
            <w:vAlign w:val="center"/>
          </w:tcPr>
          <w:p w14:paraId="55D8D90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559BCD50" w14:textId="77777777" w:rsidTr="00A43CDE">
        <w:trPr>
          <w:trHeight w:val="340"/>
        </w:trPr>
        <w:tc>
          <w:tcPr>
            <w:tcW w:w="1194" w:type="dxa"/>
            <w:tcBorders>
              <w:top w:val="nil"/>
              <w:left w:val="single" w:sz="8" w:space="0" w:color="auto"/>
              <w:bottom w:val="single" w:sz="8" w:space="0" w:color="auto"/>
              <w:right w:val="single" w:sz="8" w:space="0" w:color="auto"/>
            </w:tcBorders>
            <w:shd w:val="clear" w:color="auto" w:fill="auto"/>
            <w:noWrap/>
            <w:vAlign w:val="center"/>
            <w:hideMark/>
          </w:tcPr>
          <w:p w14:paraId="44B4ED02"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8" w:space="0" w:color="auto"/>
              <w:right w:val="single" w:sz="8" w:space="0" w:color="auto"/>
            </w:tcBorders>
            <w:shd w:val="clear" w:color="auto" w:fill="auto"/>
            <w:noWrap/>
            <w:vAlign w:val="center"/>
            <w:hideMark/>
          </w:tcPr>
          <w:p w14:paraId="6BF548D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Režimy aplikace</w:t>
            </w:r>
          </w:p>
        </w:tc>
        <w:tc>
          <w:tcPr>
            <w:tcW w:w="3057" w:type="dxa"/>
            <w:tcBorders>
              <w:top w:val="nil"/>
              <w:left w:val="nil"/>
              <w:bottom w:val="single" w:sz="8" w:space="0" w:color="auto"/>
              <w:right w:val="single" w:sz="8" w:space="0" w:color="auto"/>
            </w:tcBorders>
            <w:vAlign w:val="center"/>
          </w:tcPr>
          <w:p w14:paraId="3BF8DF50" w14:textId="77777777" w:rsidR="00D27FCE" w:rsidRPr="001173B9" w:rsidRDefault="00386597" w:rsidP="00277D1D">
            <w:pPr>
              <w:keepNext/>
              <w:rPr>
                <w:rFonts w:ascii="Times New Roman" w:hAnsi="Times New Roman"/>
                <w:color w:val="000000"/>
              </w:rPr>
            </w:pPr>
            <w:r w:rsidRPr="001173B9">
              <w:rPr>
                <w:rFonts w:ascii="Times New Roman" w:hAnsi="Times New Roman"/>
                <w:color w:val="000000"/>
              </w:rPr>
              <w:t>2. 2020</w:t>
            </w:r>
          </w:p>
        </w:tc>
      </w:tr>
    </w:tbl>
    <w:p w14:paraId="67428039" w14:textId="77777777" w:rsidR="00277D1D" w:rsidRPr="00277D1D" w:rsidRDefault="00277D1D" w:rsidP="00277D1D"/>
    <w:p w14:paraId="5D152CB1" w14:textId="05F50B5E" w:rsidR="003973C1" w:rsidRDefault="003973C1" w:rsidP="003973C1">
      <w:pPr>
        <w:pStyle w:val="normlntext"/>
      </w:pPr>
      <w:r>
        <w:t>Ze začátku bylo cílem dokončit práci začátkem léta 2020, avšak kvůli nastalým vládním opatřením se práce na delší dobu přerušila. Od této doby se další termíny dokončení a záznamy nevedly, jelikož byla práce na projektu individuální a největší část byla dokončena až na podzim roku 2020.</w:t>
      </w:r>
    </w:p>
    <w:p w14:paraId="55205A51" w14:textId="48DCE39F" w:rsidR="0092160D" w:rsidRDefault="0092160D" w:rsidP="00905445">
      <w:pPr>
        <w:pStyle w:val="NadpisA"/>
      </w:pPr>
      <w:r>
        <w:br w:type="page"/>
      </w:r>
      <w:bookmarkStart w:id="39" w:name="_Toc61859772"/>
      <w:r w:rsidR="003F26FD">
        <w:lastRenderedPageBreak/>
        <w:t>Fuzzy logika</w:t>
      </w:r>
      <w:bookmarkEnd w:id="39"/>
    </w:p>
    <w:p w14:paraId="5535B09D" w14:textId="77777777" w:rsidR="00F339C8" w:rsidRPr="0062462C" w:rsidRDefault="00F339C8" w:rsidP="0062462C">
      <w:pPr>
        <w:pStyle w:val="normlntext"/>
      </w:pPr>
      <w:r w:rsidRPr="0062462C">
        <w:t>Práce se zabývá implementací fuzzy logiky do simulace silniční dopravy. V této kapitole jsou základní informace o tom, co je fuzzy logika, proč a jak je využita. Také je zde popsána samotná implementace v aplikaci ukázán rozdíl oproti původní aplikaci, kde fuzzy logika implementována nebyla.</w:t>
      </w:r>
    </w:p>
    <w:p w14:paraId="07C5530D" w14:textId="77777777" w:rsidR="00F339C8" w:rsidRDefault="003F26FD" w:rsidP="0092160D">
      <w:pPr>
        <w:pStyle w:val="NadpisB"/>
      </w:pPr>
      <w:bookmarkStart w:id="40" w:name="_Toc61859773"/>
      <w:r>
        <w:t>Co je fuzzy logika</w:t>
      </w:r>
      <w:bookmarkEnd w:id="40"/>
    </w:p>
    <w:p w14:paraId="380FCF4C" w14:textId="77777777" w:rsidR="00010F7F" w:rsidRDefault="00F339C8" w:rsidP="0092160D">
      <w:pPr>
        <w:pStyle w:val="normlntext"/>
      </w:pPr>
      <w:r>
        <w:t xml:space="preserve">Fuzzy logika se zabývá, jak již název napovídá, </w:t>
      </w:r>
      <w:r w:rsidR="00975FC8">
        <w:t xml:space="preserve">prací </w:t>
      </w:r>
      <w:r>
        <w:t xml:space="preserve">s nepřesnými daty. </w:t>
      </w:r>
      <w:r w:rsidR="00975FC8">
        <w:t xml:space="preserve">Lze tedy na základě pouze několika hodnot vyvodit závěry, což by při jiném způsobu řešení bylo mnohem složitější, nebo nepřesné. </w:t>
      </w:r>
    </w:p>
    <w:p w14:paraId="51906B94" w14:textId="133093DA" w:rsidR="004A0BAC" w:rsidRDefault="00F339C8" w:rsidP="0092160D">
      <w:pPr>
        <w:pStyle w:val="normlntext"/>
      </w:pPr>
      <w:r>
        <w:t xml:space="preserve">Pro příklad řekněme, </w:t>
      </w:r>
      <w:r w:rsidR="0062462C">
        <w:t>že chceme automatizovaně na základě teploty určovat účinnost klimatizace. Při běžném přístupu by musely být určeny parametry nebo hranice pro jednotlivé teploty, na jejichž základě by se klimatizace spustila nebo vypnula. Díky fuzzy logice tyto hranice nemusí být přesně definovány a určeny budou jen základní podmínky.</w:t>
      </w:r>
    </w:p>
    <w:p w14:paraId="49A4BE1A" w14:textId="6976C892" w:rsidR="006C1430" w:rsidRDefault="006C1430" w:rsidP="0092160D">
      <w:pPr>
        <w:pStyle w:val="normlntext"/>
      </w:pPr>
      <w:r>
        <w:t xml:space="preserve">K práci s fuzzy logikou jsou využity fuzzy proměnné, což jsou vstupní </w:t>
      </w:r>
      <w:r w:rsidR="00345AC7">
        <w:t>a výstupní parametry</w:t>
      </w:r>
      <w:r>
        <w:t xml:space="preserve"> logiky</w:t>
      </w:r>
      <w:r w:rsidR="00345AC7">
        <w:t xml:space="preserve">. Tyto proměnné jsou rozděleny na fuzzy výrazy, </w:t>
      </w:r>
      <w:r>
        <w:t xml:space="preserve">které znázorňují rozdělení rozsahu vstupních a výstupních </w:t>
      </w:r>
      <w:r w:rsidR="00345AC7">
        <w:t xml:space="preserve">proměnné </w:t>
      </w:r>
      <w:r>
        <w:t xml:space="preserve">na „skupiny“, pomocí kterých se následně tvoří fuzzy pravidla. Fuzzy pravidla </w:t>
      </w:r>
      <w:r w:rsidR="00345AC7">
        <w:t xml:space="preserve">tvoří kombinace jednotlivých fuzzy výrazů pro dané </w:t>
      </w:r>
      <w:r>
        <w:t>fuzzy proměn</w:t>
      </w:r>
      <w:r w:rsidR="00345AC7">
        <w:t>né</w:t>
      </w:r>
      <w:r w:rsidR="00CF2709">
        <w:t xml:space="preserve">. Pro výpočet výsledné hodnoty je na vstupní hodnoty aplikována aproximace a následně </w:t>
      </w:r>
      <w:r w:rsidR="00B35B83">
        <w:t>defuzzyfikace.</w:t>
      </w:r>
      <w:r w:rsidR="000A273E">
        <w:t xml:space="preserve"> </w:t>
      </w:r>
      <w:r w:rsidR="00B35B83">
        <w:t xml:space="preserve">Detailněji jsou tyto pojmy popsány </w:t>
      </w:r>
      <w:r w:rsidR="000A273E">
        <w:t xml:space="preserve">v odborných textech zabývajících se umělou inteligencí </w:t>
      </w:r>
      <w:hyperlink w:anchor="Novak" w:history="1">
        <w:r w:rsidR="00BB456D" w:rsidRPr="00460093">
          <w:rPr>
            <w:rStyle w:val="Hypertextovodkaz"/>
            <w:color w:val="000000" w:themeColor="text1"/>
          </w:rPr>
          <w:t>[4]</w:t>
        </w:r>
      </w:hyperlink>
      <w:hyperlink w:anchor="JanosekFarana" w:history="1">
        <w:r w:rsidR="00BB456D" w:rsidRPr="00460093">
          <w:rPr>
            <w:rStyle w:val="Hypertextovodkaz"/>
            <w:color w:val="000000" w:themeColor="text1"/>
          </w:rPr>
          <w:t>[6]</w:t>
        </w:r>
      </w:hyperlink>
      <w:r w:rsidR="000A273E" w:rsidRPr="00460093">
        <w:rPr>
          <w:color w:val="000000" w:themeColor="text1"/>
        </w:rPr>
        <w:t>.</w:t>
      </w:r>
    </w:p>
    <w:p w14:paraId="2C7BE5DB" w14:textId="77777777" w:rsidR="00F339C8" w:rsidRDefault="004A0BAC" w:rsidP="0092160D">
      <w:pPr>
        <w:pStyle w:val="normlntext"/>
      </w:pPr>
      <w:r>
        <w:br w:type="page"/>
      </w:r>
    </w:p>
    <w:p w14:paraId="282DDB47" w14:textId="77777777" w:rsidR="009B68E9" w:rsidRDefault="003F26FD" w:rsidP="009B68E9">
      <w:pPr>
        <w:pStyle w:val="NadpisC"/>
      </w:pPr>
      <w:bookmarkStart w:id="41" w:name="_Toc61859774"/>
      <w:r>
        <w:lastRenderedPageBreak/>
        <w:t xml:space="preserve">Fuzzy </w:t>
      </w:r>
      <w:r w:rsidR="009B68E9">
        <w:t>proměnn</w:t>
      </w:r>
      <w:r w:rsidR="00F87C17">
        <w:t>á</w:t>
      </w:r>
      <w:bookmarkEnd w:id="41"/>
    </w:p>
    <w:p w14:paraId="0241E8AC" w14:textId="77777777" w:rsidR="00F87C17" w:rsidRDefault="00F87C17" w:rsidP="0062462C">
      <w:pPr>
        <w:pStyle w:val="normlntext"/>
      </w:pPr>
      <w:r>
        <w:t>Pro využití fuzzy logiky musí být definovány proměnné. Tyto proměnné obsahují hodnoty, se kterými se pracuje. Proměnné jsou rozděleny na vstupní, kterých může být více a jednu výstupní.</w:t>
      </w:r>
    </w:p>
    <w:p w14:paraId="3587B29A" w14:textId="77777777" w:rsidR="00F87C17" w:rsidRDefault="00F87C17" w:rsidP="0062462C">
      <w:pPr>
        <w:pStyle w:val="normlntext"/>
      </w:pPr>
      <w:r>
        <w:t>Proměnná má definovanou svou minimální a maximální hodnotu, a její střední hodnotu, které ovšem určuje rozložení proměnné, nikoliv její střed.</w:t>
      </w:r>
    </w:p>
    <w:p w14:paraId="2C982853" w14:textId="1AE6333D" w:rsidR="00011B2C" w:rsidRPr="00011B2C" w:rsidRDefault="00F87C17" w:rsidP="005F6800">
      <w:pPr>
        <w:pStyle w:val="normlntext"/>
      </w:pPr>
      <w:r>
        <w:t>Každá proměnná má své výrazy, které definují jistou množinu, mezi minimální a maximální hodnotou.</w:t>
      </w:r>
      <w:r w:rsidR="004A0BAC" w:rsidRPr="004A0BAC">
        <w:t xml:space="preserve"> </w:t>
      </w:r>
    </w:p>
    <w:p w14:paraId="644FC82D" w14:textId="77777777" w:rsidR="00916FB7" w:rsidRDefault="009549A6" w:rsidP="00916FB7">
      <w:pPr>
        <w:pStyle w:val="NadpisC"/>
      </w:pPr>
      <w:bookmarkStart w:id="42" w:name="_Toc61859775"/>
      <w:r>
        <w:t>Fuzzy v</w:t>
      </w:r>
      <w:r w:rsidR="009B68E9">
        <w:t>ýrazy</w:t>
      </w:r>
      <w:bookmarkEnd w:id="42"/>
    </w:p>
    <w:p w14:paraId="63BF3FE3" w14:textId="77777777" w:rsidR="0036741F" w:rsidRDefault="00F87C17" w:rsidP="0062462C">
      <w:pPr>
        <w:pStyle w:val="normlntext"/>
      </w:pPr>
      <w:r>
        <w:t xml:space="preserve">Výrazy </w:t>
      </w:r>
      <w:r w:rsidR="00A10E56">
        <w:t xml:space="preserve">jsou parametry, které </w:t>
      </w:r>
      <w:r w:rsidR="0036741F">
        <w:t>rozdělují proměnnou na menší množiny,</w:t>
      </w:r>
      <w:r w:rsidR="00A10E56">
        <w:t xml:space="preserve"> a jednotlivým hodnotám přiřazuje stupe</w:t>
      </w:r>
      <w:r w:rsidR="0036741F">
        <w:t>ň příslušnosti.</w:t>
      </w:r>
    </w:p>
    <w:p w14:paraId="3B02C3A1" w14:textId="4839330F" w:rsidR="0036741F" w:rsidRDefault="00A10E56" w:rsidP="0062462C">
      <w:pPr>
        <w:pStyle w:val="normlntext"/>
      </w:pPr>
      <w:r>
        <w:t xml:space="preserve">Stupeň příslušnosti určuje, jak moc hodnota náleží do </w:t>
      </w:r>
      <w:r w:rsidR="0036741F">
        <w:t xml:space="preserve">dané množiny. Tento stupeň má hodnotu mezi 0 a 1, </w:t>
      </w:r>
      <w:r w:rsidR="00195479">
        <w:t>kde</w:t>
      </w:r>
      <w:r w:rsidR="0036741F">
        <w:t xml:space="preserve"> 0 znamená, že do množiny nepatří a 1 že do množiny</w:t>
      </w:r>
      <w:r w:rsidR="00D11729">
        <w:t xml:space="preserve"> zcela</w:t>
      </w:r>
      <w:r w:rsidR="0036741F">
        <w:t xml:space="preserve"> náleží.</w:t>
      </w:r>
    </w:p>
    <w:p w14:paraId="7D7F322E" w14:textId="70BACB76" w:rsidR="00B12440" w:rsidRDefault="00A10E56" w:rsidP="00530A1B">
      <w:pPr>
        <w:pStyle w:val="normlntext"/>
      </w:pPr>
      <w:r>
        <w:t xml:space="preserve">Pro jednodušší práci má každý výraz také svůj název, s nímž se pracuje při určování pravidel. </w:t>
      </w:r>
      <w:r w:rsidR="00D11729">
        <w:t>Například na výše uvedeném obr 1. je označen fuzzy výraz „</w:t>
      </w:r>
      <w:proofErr w:type="spellStart"/>
      <w:r w:rsidR="00D11729">
        <w:t>too</w:t>
      </w:r>
      <w:proofErr w:type="spellEnd"/>
      <w:r w:rsidR="00D11729">
        <w:t xml:space="preserve"> </w:t>
      </w:r>
      <w:proofErr w:type="spellStart"/>
      <w:r w:rsidR="00D11729">
        <w:t>close</w:t>
      </w:r>
      <w:proofErr w:type="spellEnd"/>
      <w:r w:rsidR="00D11729">
        <w:t>“, který označuje část</w:t>
      </w:r>
      <w:r w:rsidR="00D10397">
        <w:t xml:space="preserve"> fuzzy proměnné v jistém rozsahu. Namísto práce s hodnotami tohoto rozsahu je dále pracováno pouze s názvem.</w:t>
      </w:r>
    </w:p>
    <w:p w14:paraId="0F1E385B" w14:textId="77777777" w:rsidR="00B12440" w:rsidRDefault="0036741F" w:rsidP="0062462C">
      <w:pPr>
        <w:pStyle w:val="normlntext"/>
      </w:pPr>
      <w:r>
        <w:t xml:space="preserve">Množiny a stupně příslušnosti jsou pro jednoduchou práci </w:t>
      </w:r>
      <w:r w:rsidR="006C388E">
        <w:t>tvořeny</w:t>
      </w:r>
      <w:r>
        <w:t xml:space="preserve"> grafy, které mají </w:t>
      </w:r>
      <w:r w:rsidR="006A3102">
        <w:t>základní tvary. Tyto tvary jsou trojúhelník, čtyřhran a křivka.</w:t>
      </w:r>
      <w:r w:rsidR="005F6800">
        <w:t xml:space="preserve"> </w:t>
      </w:r>
    </w:p>
    <w:p w14:paraId="4D6DBBBA" w14:textId="67CD7DF3" w:rsidR="00A10E56" w:rsidRDefault="005F6800" w:rsidP="0062462C">
      <w:pPr>
        <w:pStyle w:val="normlntext"/>
      </w:pPr>
      <w:r>
        <w:t xml:space="preserve">Každý fuzzy výraz má několik základních parametrů. Základním parametrem je „Support“, tedy základna, která </w:t>
      </w:r>
      <w:r w:rsidR="00B12440">
        <w:t xml:space="preserve">zahrnuje rozsah proměnní, kde je stupeň příslušnosti daného výrazu větší než 0. Tato základna má svou minimální (levou) a maximální (pravou) hranici. Na obrázku </w:t>
      </w:r>
      <w:r w:rsidR="008A3DD3">
        <w:t>3</w:t>
      </w:r>
      <w:r w:rsidR="00B12440">
        <w:t xml:space="preserve"> to jsou sloupce „</w:t>
      </w:r>
      <w:proofErr w:type="spellStart"/>
      <w:r w:rsidR="00B12440">
        <w:t>Left</w:t>
      </w:r>
      <w:proofErr w:type="spellEnd"/>
      <w:r w:rsidR="00B12440">
        <w:t xml:space="preserve"> </w:t>
      </w:r>
      <w:proofErr w:type="spellStart"/>
      <w:r w:rsidR="00B12440">
        <w:t>Supp</w:t>
      </w:r>
      <w:proofErr w:type="spellEnd"/>
      <w:r w:rsidR="00B12440">
        <w:t>“ a „</w:t>
      </w:r>
      <w:proofErr w:type="spellStart"/>
      <w:r w:rsidR="00B12440">
        <w:t>Right</w:t>
      </w:r>
      <w:proofErr w:type="spellEnd"/>
      <w:r w:rsidR="00B12440">
        <w:t xml:space="preserve"> </w:t>
      </w:r>
      <w:proofErr w:type="spellStart"/>
      <w:r w:rsidR="00B12440">
        <w:t>Supp</w:t>
      </w:r>
      <w:proofErr w:type="spellEnd"/>
      <w:r w:rsidR="00B12440">
        <w:t xml:space="preserve">“. </w:t>
      </w:r>
    </w:p>
    <w:p w14:paraId="5F170F85" w14:textId="77777777" w:rsidR="00530A1B" w:rsidRDefault="00530A1B">
      <w:pPr>
        <w:rPr>
          <w:rFonts w:ascii="Times New Roman" w:hAnsi="Times New Roman"/>
        </w:rPr>
      </w:pPr>
      <w:r>
        <w:br w:type="page"/>
      </w:r>
    </w:p>
    <w:p w14:paraId="54C1B5D5" w14:textId="491C55DE" w:rsidR="00B12440" w:rsidRDefault="00B12440" w:rsidP="0062462C">
      <w:pPr>
        <w:pStyle w:val="normlntext"/>
      </w:pPr>
      <w:r>
        <w:lastRenderedPageBreak/>
        <w:t>Druhým parametrem je Kernel, což je jádro fuzzy výrazu. Jádro označuje rozsah, kde je stupeň příslušnosti 1. Stejně jako základna, i jádro je určeno dvěma parametry, tedy minimální a maximální hranicí. V LFLC jsou pojmenovány „</w:t>
      </w:r>
      <w:proofErr w:type="spellStart"/>
      <w:r>
        <w:t>Left</w:t>
      </w:r>
      <w:proofErr w:type="spellEnd"/>
      <w:r>
        <w:t xml:space="preserve"> Ker“ a „</w:t>
      </w:r>
      <w:proofErr w:type="spellStart"/>
      <w:r>
        <w:t>Right</w:t>
      </w:r>
      <w:proofErr w:type="spellEnd"/>
      <w:r>
        <w:t xml:space="preserve"> Ker“.</w:t>
      </w:r>
    </w:p>
    <w:p w14:paraId="15966191" w14:textId="77777777" w:rsidR="005F6800" w:rsidRDefault="005F6800" w:rsidP="007878DB">
      <w:pPr>
        <w:pStyle w:val="normlntext"/>
        <w:keepNext/>
        <w:spacing w:after="0"/>
      </w:pPr>
      <w:r>
        <w:rPr>
          <w:noProof/>
        </w:rPr>
        <w:drawing>
          <wp:inline distT="0" distB="0" distL="0" distR="0" wp14:anchorId="0EDCE08A" wp14:editId="19BD6CBD">
            <wp:extent cx="3991555" cy="1791571"/>
            <wp:effectExtent l="0" t="0" r="9525"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015" cy="1795817"/>
                    </a:xfrm>
                    <a:prstGeom prst="rect">
                      <a:avLst/>
                    </a:prstGeom>
                    <a:noFill/>
                    <a:ln>
                      <a:noFill/>
                    </a:ln>
                  </pic:spPr>
                </pic:pic>
              </a:graphicData>
            </a:graphic>
          </wp:inline>
        </w:drawing>
      </w:r>
    </w:p>
    <w:p w14:paraId="380E4EB0" w14:textId="36526AEA" w:rsidR="005F6800" w:rsidRDefault="00E318D1" w:rsidP="005F6800">
      <w:pPr>
        <w:pStyle w:val="Titulek"/>
        <w:jc w:val="both"/>
      </w:pPr>
      <w:fldSimple w:instr=" SEQ Obrázek \* ARABIC ">
        <w:bookmarkStart w:id="43" w:name="_Toc61805793"/>
        <w:r w:rsidR="003C72B6">
          <w:rPr>
            <w:noProof/>
          </w:rPr>
          <w:t>3</w:t>
        </w:r>
      </w:fldSimple>
      <w:r w:rsidR="005F6800">
        <w:t xml:space="preserve"> </w:t>
      </w:r>
      <w:r w:rsidR="007878DB">
        <w:t>Obrázek f</w:t>
      </w:r>
      <w:r w:rsidR="005F6800">
        <w:t>uzzy proměnné</w:t>
      </w:r>
      <w:bookmarkEnd w:id="43"/>
    </w:p>
    <w:p w14:paraId="05C7A86A" w14:textId="12BB5469" w:rsidR="00B12440" w:rsidRDefault="00B12440">
      <w:pPr>
        <w:rPr>
          <w:rFonts w:ascii="Times New Roman" w:hAnsi="Times New Roman"/>
        </w:rPr>
      </w:pPr>
    </w:p>
    <w:p w14:paraId="579495D1" w14:textId="77777777" w:rsidR="003F26FD" w:rsidRDefault="006A3102" w:rsidP="003F26FD">
      <w:pPr>
        <w:pStyle w:val="NadpisC"/>
      </w:pPr>
      <w:bookmarkStart w:id="44" w:name="_Toc61859776"/>
      <w:r>
        <w:t>Fuzzy p</w:t>
      </w:r>
      <w:r w:rsidR="003F26FD">
        <w:t>ravidla</w:t>
      </w:r>
      <w:bookmarkEnd w:id="44"/>
    </w:p>
    <w:p w14:paraId="7A444C50" w14:textId="60F02BB4" w:rsidR="004A0BAC" w:rsidRDefault="006A3102" w:rsidP="0062462C">
      <w:pPr>
        <w:pStyle w:val="normlntext"/>
      </w:pPr>
      <w:r>
        <w:t>Pravidla určují vztahy mezi vstupními a výstupními proměnnými</w:t>
      </w:r>
      <w:r w:rsidR="00DA60B9">
        <w:t>,</w:t>
      </w:r>
      <w:r>
        <w:t xml:space="preserve"> </w:t>
      </w:r>
      <w:r w:rsidR="00DA60B9">
        <w:t>t</w:t>
      </w:r>
      <w:r>
        <w:t>edy vztahy jednotlivých výrazů</w:t>
      </w:r>
      <w:r w:rsidR="006C388E">
        <w:t>.</w:t>
      </w:r>
      <w:r w:rsidR="00443CC6">
        <w:t xml:space="preserve"> </w:t>
      </w:r>
      <w:r w:rsidR="00DA60B9">
        <w:t xml:space="preserve">K tvorbě slouží základní podmiňovací zápis, což je IF podmínka THEN výsledek. Na obrázku </w:t>
      </w:r>
      <w:r w:rsidR="008A3DD3">
        <w:t>4</w:t>
      </w:r>
      <w:r w:rsidR="00DA60B9">
        <w:t xml:space="preserve"> lze vidět dvě vstupní fuzzy proměnné a jednu výstupní. Podmínku pro každé pravidlo tedy tvoří kombinace obou vstupních proměnných. Výsledek je určen výstupní proměnnou. </w:t>
      </w:r>
    </w:p>
    <w:p w14:paraId="29308DA7" w14:textId="40F0D3FB" w:rsidR="00011B2C" w:rsidRDefault="006C388E" w:rsidP="008A3DD3">
      <w:pPr>
        <w:pStyle w:val="normlntext"/>
        <w:keepNext/>
        <w:spacing w:after="0"/>
      </w:pPr>
      <w:r>
        <w:t xml:space="preserve"> </w:t>
      </w:r>
      <w:r w:rsidR="00B706C3">
        <w:rPr>
          <w:rFonts w:ascii="Times New (W1)" w:hAnsi="Times New (W1)"/>
          <w:b/>
          <w:bCs/>
          <w:noProof/>
        </w:rPr>
        <w:drawing>
          <wp:inline distT="0" distB="0" distL="0" distR="0" wp14:anchorId="12DBD30D" wp14:editId="5CA4FFA9">
            <wp:extent cx="5181600" cy="313182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131820"/>
                    </a:xfrm>
                    <a:prstGeom prst="rect">
                      <a:avLst/>
                    </a:prstGeom>
                    <a:noFill/>
                    <a:ln>
                      <a:noFill/>
                    </a:ln>
                  </pic:spPr>
                </pic:pic>
              </a:graphicData>
            </a:graphic>
          </wp:inline>
        </w:drawing>
      </w:r>
    </w:p>
    <w:p w14:paraId="6DF6F867" w14:textId="61206E4A" w:rsidR="00974308" w:rsidRPr="00530A1B" w:rsidRDefault="002205E1" w:rsidP="00530A1B">
      <w:pPr>
        <w:pStyle w:val="Titulek"/>
        <w:jc w:val="both"/>
      </w:pPr>
      <w:r>
        <w:rPr>
          <w:noProof/>
        </w:rPr>
        <w:fldChar w:fldCharType="begin"/>
      </w:r>
      <w:r>
        <w:rPr>
          <w:noProof/>
        </w:rPr>
        <w:instrText xml:space="preserve"> SEQ Obrázek \* ARABIC </w:instrText>
      </w:r>
      <w:r>
        <w:rPr>
          <w:noProof/>
        </w:rPr>
        <w:fldChar w:fldCharType="separate"/>
      </w:r>
      <w:bookmarkStart w:id="45" w:name="_Toc61805794"/>
      <w:r w:rsidR="003C72B6">
        <w:rPr>
          <w:noProof/>
        </w:rPr>
        <w:t>4</w:t>
      </w:r>
      <w:r>
        <w:rPr>
          <w:noProof/>
        </w:rPr>
        <w:fldChar w:fldCharType="end"/>
      </w:r>
      <w:r w:rsidR="00E876AD">
        <w:t xml:space="preserve"> </w:t>
      </w:r>
      <w:r w:rsidR="00011B2C">
        <w:t>Příklad fuzzy pravidel</w:t>
      </w:r>
      <w:bookmarkEnd w:id="45"/>
    </w:p>
    <w:p w14:paraId="773DFA35" w14:textId="56CC12B8" w:rsidR="009B68E9" w:rsidRDefault="00C26FC5" w:rsidP="009B68E9">
      <w:pPr>
        <w:pStyle w:val="NadpisC"/>
      </w:pPr>
      <w:bookmarkStart w:id="46" w:name="_Toc61859777"/>
      <w:r>
        <w:lastRenderedPageBreak/>
        <w:t>Výpočet výsledné hodnoty</w:t>
      </w:r>
      <w:bookmarkEnd w:id="46"/>
    </w:p>
    <w:p w14:paraId="3CF2525B" w14:textId="21CC4158" w:rsidR="00836751" w:rsidRDefault="004911C9" w:rsidP="00004848">
      <w:pPr>
        <w:pStyle w:val="normlntext"/>
      </w:pPr>
      <w:r>
        <w:t>Pro získání výsledné hodnoty je potřeba provézt dva základní kroky. Prvním krokem je transform</w:t>
      </w:r>
      <w:r w:rsidR="0059767A">
        <w:t>ace</w:t>
      </w:r>
      <w:r>
        <w:t xml:space="preserve"> dan</w:t>
      </w:r>
      <w:r w:rsidR="0059767A">
        <w:t>ých</w:t>
      </w:r>
      <w:r>
        <w:t xml:space="preserve"> fuzzy pravid</w:t>
      </w:r>
      <w:r w:rsidR="0059767A">
        <w:t>el</w:t>
      </w:r>
      <w:r>
        <w:t xml:space="preserve"> do funkce vysvětlující dané závislosti. Pro vytvoření této funkce je použita aproximace. Každé pravidlo charakterizuje výslednou funkci lokálně v nějakém vhodném okolí, </w:t>
      </w:r>
      <w:r w:rsidR="00195479">
        <w:t>kde</w:t>
      </w:r>
      <w:r>
        <w:t xml:space="preserve"> každému pravidlu je přiřazena fuzzy relace. </w:t>
      </w:r>
      <w:r w:rsidR="00932003">
        <w:t xml:space="preserve">V tomto případě je jako relace použita disjunktivní normální forma, dále jen DNF. </w:t>
      </w:r>
      <w:r w:rsidR="00004848">
        <w:t xml:space="preserve">V DNF je použita jedna ze tří t-norem, zde tedy t-norma minimum. </w:t>
      </w:r>
      <w:r w:rsidR="00932003">
        <w:t>Celá báze fuzzy pravidel je poté interpretována fuzzy relací</w:t>
      </w:r>
      <w:r w:rsidR="00836751">
        <w:t xml:space="preserve"> dle rovnice 1.</w:t>
      </w:r>
    </w:p>
    <w:p w14:paraId="2BFECD23" w14:textId="60BFF2D6" w:rsidR="00974308" w:rsidRDefault="00836751" w:rsidP="00974308">
      <w:pPr>
        <w:pStyle w:val="normlntext"/>
        <w:tabs>
          <w:tab w:val="left" w:pos="2694"/>
          <w:tab w:val="left" w:pos="8222"/>
        </w:tabs>
      </w:pPr>
      <w:r>
        <w:tab/>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DNF</m:t>
            </m:r>
          </m:sub>
        </m:sSub>
        <m:d>
          <m:dPr>
            <m:ctrlPr>
              <w:rPr>
                <w:rFonts w:ascii="Cambria Math" w:hAnsi="Cambria Math"/>
                <w:i/>
                <w:sz w:val="28"/>
                <w:szCs w:val="28"/>
              </w:rPr>
            </m:ctrlPr>
          </m:dPr>
          <m:e>
            <m:r>
              <w:rPr>
                <w:rFonts w:ascii="Cambria Math" w:hAnsi="Cambria Math"/>
                <w:sz w:val="28"/>
                <w:szCs w:val="28"/>
              </w:rPr>
              <m:t>u,v</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r>
              <w:rPr>
                <w:rFonts w:ascii="Cambria Math" w:hAnsi="Cambria Math"/>
                <w:sz w:val="28"/>
                <w:szCs w:val="28"/>
              </w:rPr>
              <m:t>(</m:t>
            </m:r>
          </m:e>
        </m:nary>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u</m:t>
            </m:r>
          </m:e>
        </m:d>
        <m:r>
          <m:rPr>
            <m:sty m:val="bi"/>
          </m:rPr>
          <w:rPr>
            <w:rFonts w:ascii="Cambria Math" w:hAnsi="Cambria Math"/>
            <w:sz w:val="28"/>
            <w:szCs w:val="28"/>
          </w:rPr>
          <m:t xml:space="preserve"> 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(v))</m:t>
        </m:r>
      </m:oMath>
      <w:r w:rsidR="00004848">
        <w:t>.</w:t>
      </w:r>
      <w:r>
        <w:tab/>
        <w:t>(1)</w:t>
      </w:r>
    </w:p>
    <w:p w14:paraId="33152B64" w14:textId="2C77706F" w:rsidR="00836751" w:rsidRDefault="00004848" w:rsidP="00974308">
      <w:pPr>
        <w:pStyle w:val="normlntext"/>
      </w:pPr>
      <w:r>
        <w:t xml:space="preserve">Druhým krokem výpočtu je aplikace defuzzifikace na výslednou fuzzy relaci.  Společně s aproximací DNF je nejčastěji použita defuzzifikace </w:t>
      </w:r>
      <w:r w:rsidR="00836751">
        <w:t>c</w:t>
      </w:r>
      <w:r>
        <w:t xml:space="preserve">enter </w:t>
      </w:r>
      <w:proofErr w:type="spellStart"/>
      <w:r>
        <w:t>of</w:t>
      </w:r>
      <w:proofErr w:type="spellEnd"/>
      <w:r>
        <w:t xml:space="preserve"> </w:t>
      </w:r>
      <w:proofErr w:type="spellStart"/>
      <w:r>
        <w:t>gravity</w:t>
      </w:r>
      <w:proofErr w:type="spellEnd"/>
      <w:r>
        <w:t xml:space="preserve"> (COG). Výsledná hodnota je získána jako těžiště fuzzy množiny. Pro výpočet defuzzifikace COG je použit</w:t>
      </w:r>
      <w:r w:rsidR="009F1A39">
        <w:t>a</w:t>
      </w:r>
      <w:r>
        <w:t xml:space="preserve"> </w:t>
      </w:r>
      <w:r w:rsidR="009F1A39">
        <w:t>rovnice</w:t>
      </w:r>
      <w:r w:rsidR="00836751">
        <w:t xml:space="preserve"> 2</w:t>
      </w:r>
      <w:r>
        <w:t xml:space="preserve">. </w:t>
      </w:r>
    </w:p>
    <w:p w14:paraId="11948749" w14:textId="43EAE4AE" w:rsidR="004911C9" w:rsidRDefault="00836751" w:rsidP="00974308">
      <w:pPr>
        <w:pStyle w:val="normlntext"/>
        <w:tabs>
          <w:tab w:val="left" w:pos="3261"/>
          <w:tab w:val="left" w:pos="8222"/>
        </w:tabs>
      </w:pPr>
      <w:r>
        <w:tab/>
      </w:r>
      <m:oMath>
        <m:r>
          <w:rPr>
            <w:rFonts w:ascii="Cambria Math" w:hAnsi="Cambria Math"/>
            <w:sz w:val="28"/>
            <w:szCs w:val="28"/>
          </w:rPr>
          <m:t>COG</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e>
            </m:nary>
          </m:den>
        </m:f>
      </m:oMath>
      <w:r>
        <w:tab/>
      </w:r>
      <w:bookmarkStart w:id="47" w:name="COG"/>
      <w:r>
        <w:t>(2)</w:t>
      </w:r>
      <w:bookmarkEnd w:id="47"/>
    </w:p>
    <w:p w14:paraId="03CBDDD5" w14:textId="452694AD" w:rsidR="00DD0595" w:rsidRDefault="00DD0595" w:rsidP="00974308">
      <w:pPr>
        <w:pStyle w:val="normlntext"/>
      </w:pPr>
      <w:r>
        <w:t xml:space="preserve">Rovnice pro tyto výpočty jsou obecně dostupné na internetu, avšak pro zajištění jejich správnosti byly ověřeny také z jiných zdrojů </w:t>
      </w:r>
      <w:hyperlink w:anchor="Novak" w:history="1">
        <w:r w:rsidRPr="00460093">
          <w:rPr>
            <w:rStyle w:val="Hypertextovodkaz"/>
            <w:color w:val="000000" w:themeColor="text1"/>
          </w:rPr>
          <w:t>[4]</w:t>
        </w:r>
      </w:hyperlink>
      <w:r>
        <w:t>. Zde jsou rovnice také více vysvětleny pro neznalé čtenáře.</w:t>
      </w:r>
    </w:p>
    <w:p w14:paraId="634440E3" w14:textId="42AD0CAB" w:rsidR="00DD6D0C" w:rsidRDefault="00974308" w:rsidP="00974308">
      <w:pPr>
        <w:pStyle w:val="normlntext"/>
      </w:pPr>
      <w:r>
        <w:t>Výsledkem defuzzifikace je hledaná hodnota, spočítána na základě vstupních hodnot.</w:t>
      </w:r>
      <w:r w:rsidR="006C736D">
        <w:t xml:space="preserve"> </w:t>
      </w:r>
    </w:p>
    <w:p w14:paraId="033339B5" w14:textId="77777777" w:rsidR="006C736D" w:rsidRDefault="006C736D">
      <w:pPr>
        <w:rPr>
          <w:rFonts w:ascii="Times New Roman" w:hAnsi="Times New Roman" w:cs="Arial"/>
          <w:b/>
          <w:bCs/>
          <w:iCs/>
          <w:sz w:val="32"/>
          <w:szCs w:val="28"/>
        </w:rPr>
      </w:pPr>
      <w:r>
        <w:br w:type="page"/>
      </w:r>
    </w:p>
    <w:p w14:paraId="21F23CE6" w14:textId="3B6A9718" w:rsidR="006C388E" w:rsidRDefault="003F26FD" w:rsidP="006C388E">
      <w:pPr>
        <w:pStyle w:val="NadpisB"/>
      </w:pPr>
      <w:bookmarkStart w:id="48" w:name="_Toc61859778"/>
      <w:r>
        <w:lastRenderedPageBreak/>
        <w:t>Implementace v</w:t>
      </w:r>
      <w:r w:rsidR="006C388E">
        <w:t> </w:t>
      </w:r>
      <w:r>
        <w:t>aplikaci</w:t>
      </w:r>
      <w:bookmarkEnd w:id="48"/>
    </w:p>
    <w:p w14:paraId="1705B551" w14:textId="7785910E" w:rsidR="00B805B1" w:rsidRDefault="00B805B1" w:rsidP="0062462C">
      <w:pPr>
        <w:pStyle w:val="normlntext"/>
      </w:pPr>
      <w:r>
        <w:t>Hlavním důvodem využití fuzzy logiky v aplikaci je zlepšení řízení rychlosti vozidel. V aplikaci, které byla dříve vytvořena v rámci BP, je rychlost vozidel řízena jednoduchým, ne moc spolehlivým výpočtem, což způsobuje, že je rychlost měněna skokově a nepravidelně. Vozidla se při jízdě tedy v určitých případech mohou zastavit na místě bez zpomalení, nebo během okamžiku zrychlit z nuly na maximální rychlost.</w:t>
      </w:r>
    </w:p>
    <w:p w14:paraId="01250D3B" w14:textId="2C6C2A2F" w:rsidR="00B805B1" w:rsidRDefault="00B805B1" w:rsidP="0062462C">
      <w:pPr>
        <w:pStyle w:val="normlntext"/>
      </w:pPr>
      <w:r>
        <w:t>Cílem nasazení fuzzy logiky je tedy odstranění těchto skokových změn rychlosti a zaručení, že se vozidla budou pohybovat plynule. Kromě řízení rychlosti vozidel je fuzzy logika také částečně použita k určení předností v jízdě.</w:t>
      </w:r>
    </w:p>
    <w:p w14:paraId="0638F57E" w14:textId="5E332E35" w:rsidR="00B805B1" w:rsidRDefault="00AC533D" w:rsidP="0062462C">
      <w:pPr>
        <w:pStyle w:val="normlntext"/>
      </w:pPr>
      <w:r>
        <w:t>Fuzzy logika v aplikaci je</w:t>
      </w:r>
      <w:r w:rsidR="00B805B1">
        <w:t xml:space="preserve"> tedy</w:t>
      </w:r>
      <w:r>
        <w:t xml:space="preserve"> využita pro dvě části, </w:t>
      </w:r>
      <w:r w:rsidR="00CB7884">
        <w:t>které</w:t>
      </w:r>
      <w:r>
        <w:t xml:space="preserve"> jsou jízda vozidel za sebou a rozhodování, zda dát přednost v jízdě či nikoliv.</w:t>
      </w:r>
      <w:r w:rsidR="00AB717C">
        <w:t xml:space="preserve"> </w:t>
      </w:r>
    </w:p>
    <w:p w14:paraId="0A47B61C" w14:textId="3FAEF690" w:rsidR="00B12440" w:rsidRDefault="00AC533D" w:rsidP="006C736D">
      <w:pPr>
        <w:pStyle w:val="normlntext"/>
      </w:pPr>
      <w:r>
        <w:t xml:space="preserve">K vytvoření dané logiky </w:t>
      </w:r>
      <w:r w:rsidR="00B805B1">
        <w:t>je</w:t>
      </w:r>
      <w:r>
        <w:t xml:space="preserve"> použit nástroj LFLC, který nabízí mnoho možností při práci s fuzzy </w:t>
      </w:r>
      <w:r w:rsidR="00975FC8">
        <w:t>logikou</w:t>
      </w:r>
      <w:r>
        <w:t>.</w:t>
      </w:r>
    </w:p>
    <w:p w14:paraId="3F7D76ED" w14:textId="77777777" w:rsidR="006C388E" w:rsidRDefault="006C388E" w:rsidP="006C388E">
      <w:pPr>
        <w:pStyle w:val="NadpisC"/>
      </w:pPr>
      <w:bookmarkStart w:id="49" w:name="_Toc61859779"/>
      <w:proofErr w:type="spellStart"/>
      <w:r>
        <w:t>LFLC</w:t>
      </w:r>
      <w:r w:rsidR="0062462C">
        <w:t>ontroller</w:t>
      </w:r>
      <w:bookmarkEnd w:id="49"/>
      <w:proofErr w:type="spellEnd"/>
    </w:p>
    <w:p w14:paraId="4B48374A" w14:textId="6CF254AE" w:rsidR="00FD0B9C" w:rsidRDefault="00AC533D" w:rsidP="0062462C">
      <w:pPr>
        <w:pStyle w:val="normlntext"/>
      </w:pPr>
      <w:proofErr w:type="spellStart"/>
      <w:r>
        <w:t>Linguistic</w:t>
      </w:r>
      <w:proofErr w:type="spellEnd"/>
      <w:r>
        <w:t xml:space="preserve"> Fuzzy </w:t>
      </w:r>
      <w:proofErr w:type="spellStart"/>
      <w:r>
        <w:t>Logic</w:t>
      </w:r>
      <w:proofErr w:type="spellEnd"/>
      <w:r>
        <w:t xml:space="preserve"> </w:t>
      </w:r>
      <w:proofErr w:type="spellStart"/>
      <w:r>
        <w:t>Controller</w:t>
      </w:r>
      <w:proofErr w:type="spellEnd"/>
      <w:r>
        <w:t xml:space="preserve"> je specializovaný nástroj </w:t>
      </w:r>
      <w:r w:rsidR="0062462C">
        <w:t xml:space="preserve">založen na teorii fuzzy logiky. </w:t>
      </w:r>
      <w:r>
        <w:t xml:space="preserve">Slouží pro </w:t>
      </w:r>
      <w:r w:rsidR="00C111C6">
        <w:t xml:space="preserve">práci s fuzzy logikou, modelování a testování pravidel. </w:t>
      </w:r>
      <w:r w:rsidR="003620A9">
        <w:t xml:space="preserve">Obrázek </w:t>
      </w:r>
      <w:r w:rsidR="008A3DD3">
        <w:t>5</w:t>
      </w:r>
      <w:r w:rsidR="003620A9">
        <w:t xml:space="preserve"> zobrazuje příklad testování vytvořených pravidel pro určité hodnoty. </w:t>
      </w:r>
    </w:p>
    <w:p w14:paraId="2C7DFFE1" w14:textId="55F2766B" w:rsidR="00011B2C" w:rsidRDefault="00320BE2" w:rsidP="00657817">
      <w:pPr>
        <w:pStyle w:val="normlntext"/>
        <w:keepNext/>
        <w:spacing w:after="0"/>
      </w:pPr>
      <w:r w:rsidRPr="00320BE2">
        <w:rPr>
          <w:noProof/>
        </w:rPr>
        <w:drawing>
          <wp:inline distT="0" distB="0" distL="0" distR="0" wp14:anchorId="51B5DBE9" wp14:editId="4D304DFE">
            <wp:extent cx="5579745" cy="2388235"/>
            <wp:effectExtent l="19050" t="19050" r="20955" b="12065"/>
            <wp:docPr id="8" name="Obrázek 7">
              <a:extLst xmlns:a="http://schemas.openxmlformats.org/drawingml/2006/main">
                <a:ext uri="{FF2B5EF4-FFF2-40B4-BE49-F238E27FC236}">
                  <a16:creationId xmlns:a16="http://schemas.microsoft.com/office/drawing/2014/main" id="{79A415C1-559A-4A4E-9D2E-432546E51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7">
                      <a:extLst>
                        <a:ext uri="{FF2B5EF4-FFF2-40B4-BE49-F238E27FC236}">
                          <a16:creationId xmlns:a16="http://schemas.microsoft.com/office/drawing/2014/main" id="{79A415C1-559A-4A4E-9D2E-432546E51453}"/>
                        </a:ext>
                      </a:extLst>
                    </pic:cNvPr>
                    <pic:cNvPicPr>
                      <a:picLocks noChangeAspect="1"/>
                    </pic:cNvPicPr>
                  </pic:nvPicPr>
                  <pic:blipFill>
                    <a:blip r:embed="rId15"/>
                    <a:stretch>
                      <a:fillRect/>
                    </a:stretch>
                  </pic:blipFill>
                  <pic:spPr>
                    <a:xfrm>
                      <a:off x="0" y="0"/>
                      <a:ext cx="5579745" cy="2388235"/>
                    </a:xfrm>
                    <a:prstGeom prst="rect">
                      <a:avLst/>
                    </a:prstGeom>
                    <a:ln>
                      <a:solidFill>
                        <a:schemeClr val="tx1"/>
                      </a:solidFill>
                    </a:ln>
                  </pic:spPr>
                </pic:pic>
              </a:graphicData>
            </a:graphic>
          </wp:inline>
        </w:drawing>
      </w:r>
    </w:p>
    <w:p w14:paraId="78CE2716" w14:textId="071B6196" w:rsidR="00FD0B9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0" w:name="_Toc61805795"/>
      <w:r w:rsidR="003C72B6">
        <w:rPr>
          <w:noProof/>
        </w:rPr>
        <w:t>5</w:t>
      </w:r>
      <w:r>
        <w:rPr>
          <w:noProof/>
        </w:rPr>
        <w:fldChar w:fldCharType="end"/>
      </w:r>
      <w:r w:rsidR="00E876AD">
        <w:t xml:space="preserve"> </w:t>
      </w:r>
      <w:r w:rsidR="00011B2C">
        <w:t>Testování fuzzy logiky</w:t>
      </w:r>
      <w:bookmarkEnd w:id="50"/>
    </w:p>
    <w:p w14:paraId="17BE7AB8" w14:textId="77777777" w:rsidR="00011B2C" w:rsidRPr="00011B2C" w:rsidRDefault="00011B2C" w:rsidP="00011B2C"/>
    <w:p w14:paraId="20B5C56E" w14:textId="5FCDD981" w:rsidR="00997690" w:rsidRDefault="00C111C6" w:rsidP="0062462C">
      <w:pPr>
        <w:pStyle w:val="normlntext"/>
      </w:pPr>
      <w:r>
        <w:t xml:space="preserve">Nástroj byl vytvořen na Ostravské univerzitě, v institutu pro výzkum a aplikaci fuzzy modelování – </w:t>
      </w:r>
      <w:r w:rsidRPr="00460093">
        <w:rPr>
          <w:color w:val="000000" w:themeColor="text1"/>
        </w:rPr>
        <w:t>IRAFM</w:t>
      </w:r>
      <w:r w:rsidR="00ED0522" w:rsidRPr="00460093">
        <w:rPr>
          <w:color w:val="000000" w:themeColor="text1"/>
        </w:rPr>
        <w:t xml:space="preserve"> </w:t>
      </w:r>
      <w:hyperlink w:anchor="irafm" w:history="1">
        <w:r w:rsidR="00ED0522" w:rsidRPr="00460093">
          <w:rPr>
            <w:rStyle w:val="Hypertextovodkaz"/>
            <w:color w:val="000000" w:themeColor="text1"/>
          </w:rPr>
          <w:t>[</w:t>
        </w:r>
        <w:r w:rsidR="00B10E33" w:rsidRPr="00460093">
          <w:rPr>
            <w:rStyle w:val="Hypertextovodkaz"/>
            <w:color w:val="000000" w:themeColor="text1"/>
          </w:rPr>
          <w:t>9</w:t>
        </w:r>
        <w:r w:rsidR="00ED0522" w:rsidRPr="00460093">
          <w:rPr>
            <w:rStyle w:val="Hypertextovodkaz"/>
            <w:color w:val="000000" w:themeColor="text1"/>
          </w:rPr>
          <w:t>]</w:t>
        </w:r>
      </w:hyperlink>
      <w:r w:rsidR="005170B7" w:rsidRPr="00460093">
        <w:rPr>
          <w:color w:val="000000" w:themeColor="text1"/>
        </w:rPr>
        <w:t>.</w:t>
      </w:r>
    </w:p>
    <w:p w14:paraId="3FA13DBC" w14:textId="77777777" w:rsidR="00E26F93" w:rsidRPr="00E26F93" w:rsidRDefault="00E17ED4" w:rsidP="00E26F93">
      <w:pPr>
        <w:pStyle w:val="NadpisC"/>
      </w:pPr>
      <w:r>
        <w:br w:type="page"/>
      </w:r>
      <w:bookmarkStart w:id="51" w:name="_Toc61859780"/>
      <w:r w:rsidR="00190FEE">
        <w:lastRenderedPageBreak/>
        <w:t>Použití dat z LFLC v</w:t>
      </w:r>
      <w:r w:rsidR="00E26F93">
        <w:t> </w:t>
      </w:r>
      <w:r w:rsidR="00190FEE">
        <w:t>aplikaci</w:t>
      </w:r>
      <w:bookmarkEnd w:id="51"/>
    </w:p>
    <w:p w14:paraId="27CA2CE4" w14:textId="22164BC9" w:rsidR="001861B8" w:rsidRDefault="001861B8" w:rsidP="00E26F93">
      <w:pPr>
        <w:pStyle w:val="normlntext"/>
      </w:pPr>
      <w:r>
        <w:t>Pro modelování fuzzy logiky, jak je výše zmíněno, byla použita aplikace LFLC. Vytvořený model lze uložit do souboru s</w:t>
      </w:r>
      <w:r w:rsidR="003620A9">
        <w:t xml:space="preserve"> koncovkou </w:t>
      </w:r>
      <w:proofErr w:type="gramStart"/>
      <w:r w:rsidR="003620A9">
        <w:t>*.</w:t>
      </w:r>
      <w:proofErr w:type="spellStart"/>
      <w:r w:rsidR="003620A9">
        <w:t>rb</w:t>
      </w:r>
      <w:proofErr w:type="spellEnd"/>
      <w:proofErr w:type="gramEnd"/>
      <w:r>
        <w:t>, který je možno zobrazit v klasických textových editorech, díky čemuž jej lze jednoduše použít i v jiných aplikacích.</w:t>
      </w:r>
    </w:p>
    <w:p w14:paraId="1228F2BC" w14:textId="77777777" w:rsidR="001861B8" w:rsidRDefault="001861B8" w:rsidP="00E26F93">
      <w:pPr>
        <w:pStyle w:val="normlntext"/>
      </w:pPr>
      <w:r>
        <w:t xml:space="preserve">Data uložená v tomto souboru určují všechny parametry modelované logiky. </w:t>
      </w:r>
      <w:r w:rsidR="00E26F93">
        <w:t xml:space="preserve">Pro vlastní použití jsou ovšem nejdůležitější data, která určují vstupní a výstupní proměnné a také pravidla, která tyto proměnné používají. </w:t>
      </w:r>
    </w:p>
    <w:p w14:paraId="47F4C9D9" w14:textId="640559D1" w:rsidR="00E26F93" w:rsidRDefault="00E26F93" w:rsidP="00E26F93">
      <w:pPr>
        <w:pStyle w:val="normlntext"/>
      </w:pPr>
      <w:r>
        <w:t xml:space="preserve">Formát uložení proměnných v souboru lze vidět na obrázku </w:t>
      </w:r>
      <w:r w:rsidR="00984C03">
        <w:t xml:space="preserve">č. </w:t>
      </w:r>
      <w:r w:rsidR="008A3DD3">
        <w:t>6</w:t>
      </w:r>
      <w:r>
        <w:t xml:space="preserve">, seznam pravidel dále na obrázku </w:t>
      </w:r>
      <w:r w:rsidR="00984C03">
        <w:t xml:space="preserve">č. </w:t>
      </w:r>
      <w:r w:rsidR="008A3DD3">
        <w:t>7</w:t>
      </w:r>
      <w:r>
        <w:t>.</w:t>
      </w:r>
    </w:p>
    <w:p w14:paraId="14F0627A" w14:textId="70F42E46" w:rsidR="00E17ED4" w:rsidRDefault="00B706C3" w:rsidP="008A3DD3">
      <w:pPr>
        <w:pStyle w:val="normlntext"/>
        <w:keepNext/>
        <w:spacing w:after="0"/>
      </w:pPr>
      <w:r>
        <w:rPr>
          <w:noProof/>
        </w:rPr>
        <w:drawing>
          <wp:inline distT="0" distB="0" distL="0" distR="0" wp14:anchorId="2105FF3D" wp14:editId="57C72EF6">
            <wp:extent cx="2827020" cy="5036820"/>
            <wp:effectExtent l="19050" t="19050" r="11430" b="1143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l="8873" t="11111"/>
                    <a:stretch>
                      <a:fillRect/>
                    </a:stretch>
                  </pic:blipFill>
                  <pic:spPr bwMode="auto">
                    <a:xfrm>
                      <a:off x="0" y="0"/>
                      <a:ext cx="2827020" cy="5036820"/>
                    </a:xfrm>
                    <a:prstGeom prst="rect">
                      <a:avLst/>
                    </a:prstGeom>
                    <a:noFill/>
                    <a:ln>
                      <a:solidFill>
                        <a:schemeClr val="tx1"/>
                      </a:solidFill>
                    </a:ln>
                  </pic:spPr>
                </pic:pic>
              </a:graphicData>
            </a:graphic>
          </wp:inline>
        </w:drawing>
      </w:r>
    </w:p>
    <w:p w14:paraId="64FE9139" w14:textId="06A165E5" w:rsidR="00011B2C" w:rsidRPr="00011B2C" w:rsidRDefault="002205E1" w:rsidP="00011B2C">
      <w:pPr>
        <w:pStyle w:val="Titulek"/>
        <w:jc w:val="both"/>
        <w:rPr>
          <w:noProof/>
        </w:rPr>
      </w:pPr>
      <w:r>
        <w:rPr>
          <w:noProof/>
        </w:rPr>
        <w:fldChar w:fldCharType="begin"/>
      </w:r>
      <w:r>
        <w:rPr>
          <w:noProof/>
        </w:rPr>
        <w:instrText xml:space="preserve"> SEQ Obrázek \* ARABIC </w:instrText>
      </w:r>
      <w:r>
        <w:rPr>
          <w:noProof/>
        </w:rPr>
        <w:fldChar w:fldCharType="separate"/>
      </w:r>
      <w:bookmarkStart w:id="52" w:name="_Toc61805796"/>
      <w:r w:rsidR="003C72B6">
        <w:rPr>
          <w:noProof/>
        </w:rPr>
        <w:t>6</w:t>
      </w:r>
      <w:r>
        <w:rPr>
          <w:noProof/>
        </w:rPr>
        <w:fldChar w:fldCharType="end"/>
      </w:r>
      <w:r w:rsidR="00E17ED4">
        <w:rPr>
          <w:noProof/>
        </w:rPr>
        <w:t xml:space="preserve"> Příklad struktury proměnné</w:t>
      </w:r>
      <w:bookmarkEnd w:id="52"/>
    </w:p>
    <w:p w14:paraId="15162CAC" w14:textId="77777777" w:rsidR="00E17ED4" w:rsidRDefault="00E17ED4" w:rsidP="00E17ED4"/>
    <w:p w14:paraId="0EBC8AB8" w14:textId="77777777" w:rsidR="00E17ED4" w:rsidRPr="00E17ED4" w:rsidRDefault="00E17ED4" w:rsidP="00E17ED4"/>
    <w:p w14:paraId="72226C37" w14:textId="4C19C413" w:rsidR="00E17ED4" w:rsidRDefault="00B706C3" w:rsidP="008A3DD3">
      <w:pPr>
        <w:pStyle w:val="normlntext"/>
        <w:keepNext/>
        <w:spacing w:after="0"/>
      </w:pPr>
      <w:r>
        <w:rPr>
          <w:noProof/>
        </w:rPr>
        <w:lastRenderedPageBreak/>
        <w:drawing>
          <wp:inline distT="0" distB="0" distL="0" distR="0" wp14:anchorId="7E1D8679" wp14:editId="0F8C11B6">
            <wp:extent cx="2499360" cy="3048000"/>
            <wp:effectExtent l="19050" t="19050" r="15240" b="190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l="6915" r="17911"/>
                    <a:stretch>
                      <a:fillRect/>
                    </a:stretch>
                  </pic:blipFill>
                  <pic:spPr bwMode="auto">
                    <a:xfrm>
                      <a:off x="0" y="0"/>
                      <a:ext cx="2499360" cy="3048000"/>
                    </a:xfrm>
                    <a:prstGeom prst="rect">
                      <a:avLst/>
                    </a:prstGeom>
                    <a:noFill/>
                    <a:ln>
                      <a:solidFill>
                        <a:schemeClr val="tx1"/>
                      </a:solidFill>
                    </a:ln>
                  </pic:spPr>
                </pic:pic>
              </a:graphicData>
            </a:graphic>
          </wp:inline>
        </w:drawing>
      </w:r>
    </w:p>
    <w:p w14:paraId="2D9E5CBD" w14:textId="6A1FD750" w:rsidR="00D67162" w:rsidRDefault="002205E1" w:rsidP="00E17ED4">
      <w:pPr>
        <w:pStyle w:val="Titulek"/>
        <w:jc w:val="both"/>
      </w:pPr>
      <w:r>
        <w:rPr>
          <w:noProof/>
        </w:rPr>
        <w:fldChar w:fldCharType="begin"/>
      </w:r>
      <w:r>
        <w:rPr>
          <w:noProof/>
        </w:rPr>
        <w:instrText xml:space="preserve"> SEQ Obrázek \* ARABIC </w:instrText>
      </w:r>
      <w:r>
        <w:rPr>
          <w:noProof/>
        </w:rPr>
        <w:fldChar w:fldCharType="separate"/>
      </w:r>
      <w:bookmarkStart w:id="53" w:name="_Toc61805797"/>
      <w:r w:rsidR="003C72B6">
        <w:rPr>
          <w:noProof/>
        </w:rPr>
        <w:t>7</w:t>
      </w:r>
      <w:r>
        <w:rPr>
          <w:noProof/>
        </w:rPr>
        <w:fldChar w:fldCharType="end"/>
      </w:r>
      <w:r w:rsidR="00E876AD">
        <w:t xml:space="preserve"> </w:t>
      </w:r>
      <w:r w:rsidR="00E17ED4">
        <w:t>Příklad fuzzy pravidel</w:t>
      </w:r>
      <w:bookmarkEnd w:id="53"/>
    </w:p>
    <w:p w14:paraId="2F5881B9" w14:textId="77777777" w:rsidR="00D67162" w:rsidRDefault="00D67162" w:rsidP="00190FEE"/>
    <w:p w14:paraId="71755F7C" w14:textId="3067FE3D" w:rsidR="00D67162" w:rsidRDefault="00776A01" w:rsidP="003920F6">
      <w:pPr>
        <w:pStyle w:val="normlntext"/>
      </w:pPr>
      <w:r>
        <w:t>O načtení d</w:t>
      </w:r>
      <w:r w:rsidR="00D67162">
        <w:t>at do aplikace</w:t>
      </w:r>
      <w:r>
        <w:t xml:space="preserve"> se stará třída </w:t>
      </w:r>
      <w:proofErr w:type="spellStart"/>
      <w:r>
        <w:t>RuleBaseReader</w:t>
      </w:r>
      <w:proofErr w:type="spellEnd"/>
      <w:r>
        <w:t>, kde jsou data</w:t>
      </w:r>
      <w:r w:rsidR="00D67162">
        <w:t xml:space="preserve"> načítány jednoduchým procházením řádků soubor</w:t>
      </w:r>
      <w:r w:rsidR="003920F6">
        <w:t>u</w:t>
      </w:r>
      <w:r w:rsidR="00D67162">
        <w:t xml:space="preserve">. Díky </w:t>
      </w:r>
      <w:r w:rsidR="003920F6">
        <w:t xml:space="preserve">neměnné </w:t>
      </w:r>
      <w:r w:rsidR="00D67162">
        <w:t xml:space="preserve">struktuře dat je poté podle klíčových </w:t>
      </w:r>
      <w:r w:rsidR="003920F6">
        <w:t>slov</w:t>
      </w:r>
      <w:r w:rsidR="00D67162">
        <w:t xml:space="preserve"> rozpoznáno, o které parametry modelu se jedná.</w:t>
      </w:r>
    </w:p>
    <w:p w14:paraId="771AF621" w14:textId="604DDFF2" w:rsidR="00B87FAD" w:rsidRDefault="00D67162" w:rsidP="003920F6">
      <w:pPr>
        <w:pStyle w:val="normlntext"/>
      </w:pPr>
      <w:r>
        <w:t>Jakmile jsou data načtena v</w:t>
      </w:r>
      <w:r w:rsidR="003920F6">
        <w:t> </w:t>
      </w:r>
      <w:r>
        <w:t>aplikaci</w:t>
      </w:r>
      <w:r w:rsidR="003920F6">
        <w:t>, je vytvořen objekt</w:t>
      </w:r>
      <w:r w:rsidR="00776A01">
        <w:t xml:space="preserve"> třídy </w:t>
      </w:r>
      <w:proofErr w:type="spellStart"/>
      <w:proofErr w:type="gramStart"/>
      <w:r w:rsidR="00776A01">
        <w:t>RuleBaseCalculator</w:t>
      </w:r>
      <w:proofErr w:type="spellEnd"/>
      <w:r w:rsidR="00776A01">
        <w:t xml:space="preserve"> </w:t>
      </w:r>
      <w:r w:rsidR="003920F6">
        <w:t>,</w:t>
      </w:r>
      <w:proofErr w:type="gramEnd"/>
      <w:r w:rsidR="003920F6">
        <w:t xml:space="preserve"> který tvoří celou logiku</w:t>
      </w:r>
      <w:r w:rsidR="00860597">
        <w:t>, tedy výše zmíněnou aproximaci DNF</w:t>
      </w:r>
      <w:r w:rsidR="00B87FAD">
        <w:t xml:space="preserve"> a </w:t>
      </w:r>
      <w:proofErr w:type="spellStart"/>
      <w:r w:rsidR="00B87FAD">
        <w:t>defuzz</w:t>
      </w:r>
      <w:r w:rsidR="00974308">
        <w:t>i</w:t>
      </w:r>
      <w:r w:rsidR="00B87FAD">
        <w:t>fikacie</w:t>
      </w:r>
      <w:proofErr w:type="spellEnd"/>
      <w:r w:rsidR="00B87FAD">
        <w:t xml:space="preserve"> COG</w:t>
      </w:r>
      <w:r w:rsidR="00776A01">
        <w:t>. Parametry této třídy jsou výstupní fuzzy proměnná, a fuzzy pravidla</w:t>
      </w:r>
      <w:r w:rsidR="00BB4CE2">
        <w:t>, jež</w:t>
      </w:r>
      <w:r w:rsidR="00B87FAD">
        <w:t xml:space="preserve"> byly již dříve načteny třídou </w:t>
      </w:r>
      <w:proofErr w:type="spellStart"/>
      <w:r w:rsidR="00B87FAD">
        <w:t>RuleBaseReader</w:t>
      </w:r>
      <w:proofErr w:type="spellEnd"/>
      <w:r w:rsidR="00B87FAD">
        <w:t>.</w:t>
      </w:r>
    </w:p>
    <w:p w14:paraId="3EDD0A9D" w14:textId="7F389781" w:rsidR="00860597" w:rsidRDefault="00B87FAD" w:rsidP="00B87FAD">
      <w:pPr>
        <w:pStyle w:val="normlntext"/>
      </w:pPr>
      <w:r>
        <w:t>Požadovaná hodnota se z vytvořeného objektu získá zavoláním metody „</w:t>
      </w:r>
      <w:proofErr w:type="spellStart"/>
      <w:r>
        <w:t>calculateByValues</w:t>
      </w:r>
      <w:proofErr w:type="spellEnd"/>
      <w:r>
        <w:t>“ s parametrem všech vstupních hodnot. Jakmile je tato metoda použita, vypočte se výsledná hodnota výpočtem defuzz</w:t>
      </w:r>
      <w:r w:rsidR="00974308">
        <w:t>i</w:t>
      </w:r>
      <w:r>
        <w:t>fikace COG</w:t>
      </w:r>
      <w:r w:rsidR="00F72F45">
        <w:t>.</w:t>
      </w:r>
      <w:r w:rsidR="00860597">
        <w:t xml:space="preserve"> </w:t>
      </w:r>
    </w:p>
    <w:p w14:paraId="40ECF889" w14:textId="77777777" w:rsidR="00D67162" w:rsidRDefault="00D67162" w:rsidP="003920F6">
      <w:pPr>
        <w:pStyle w:val="normlntext"/>
      </w:pPr>
    </w:p>
    <w:p w14:paraId="5E076EE4" w14:textId="77777777" w:rsidR="00860597" w:rsidRDefault="00860597" w:rsidP="00190FEE">
      <w:pPr>
        <w:pStyle w:val="NadpisC"/>
      </w:pPr>
      <w:r>
        <w:br w:type="page"/>
      </w:r>
      <w:bookmarkStart w:id="54" w:name="_Toc61859781"/>
      <w:r w:rsidR="009B68E9">
        <w:lastRenderedPageBreak/>
        <w:t>Pohyb vozidel za sebou</w:t>
      </w:r>
      <w:bookmarkEnd w:id="54"/>
    </w:p>
    <w:p w14:paraId="5D99ABA6" w14:textId="5C022E70" w:rsidR="00887EF9" w:rsidRDefault="00E973AF" w:rsidP="00106D3A">
      <w:pPr>
        <w:pStyle w:val="normlntext"/>
      </w:pPr>
      <w:r>
        <w:t xml:space="preserve">Jak již název napovídá, jedna z vytvořených logik se stará o určování rychlosti jízdy jedoucího vozidla, které jede za vozidlem druhým. </w:t>
      </w:r>
      <w:r w:rsidR="00297CEC">
        <w:t>Vozidlo přizpůsobuje svou rychlost podle dané situace, pokud hrozí kolize vozidlo začne brzdit, naopak pokud je cesta volná</w:t>
      </w:r>
      <w:r w:rsidR="00B50DD5">
        <w:t>, tedy se před vozidlem nenachází žádné jiné auto ani úsek určený pro dání přednosti</w:t>
      </w:r>
      <w:r w:rsidR="00297CEC">
        <w:t>, může jet rychlostí stanovenou parametry daného vozidla.</w:t>
      </w:r>
      <w:r w:rsidR="00887EF9">
        <w:t xml:space="preserve"> </w:t>
      </w:r>
    </w:p>
    <w:p w14:paraId="5E3619D6" w14:textId="334AF4AF" w:rsidR="00E973AF" w:rsidRDefault="00887EF9" w:rsidP="00106D3A">
      <w:pPr>
        <w:pStyle w:val="normlntext"/>
      </w:pPr>
      <w:r>
        <w:t xml:space="preserve">Důvodem k vytvoření této logiky je nalezení způsobu řízení rychlosti, který zaručí, aby byl pohyb plynulý, tedy bez velkých skokových změn rychlosti. </w:t>
      </w:r>
    </w:p>
    <w:p w14:paraId="5C8A0DFE" w14:textId="070DBB27" w:rsidR="00297CEC" w:rsidRDefault="00297CEC" w:rsidP="00106D3A">
      <w:pPr>
        <w:pStyle w:val="normlntext"/>
      </w:pPr>
      <w:r>
        <w:t>Rychlost vozidla je měněna zrychlením, což je výsledek výpočtu. Zrychlení může být kladné, při kterém vozidlo zrychluje, až záporné, kdy naopak zpomaluje. Pokud je zrychlení rovno nule, vozidlo rychlost nemění. Vstupními hodnotami jsou vzdálenost od druhého vozidla a rozdíl jejich rychlostí</w:t>
      </w:r>
      <w:r w:rsidR="00E17ED4">
        <w:t>.</w:t>
      </w:r>
      <w:r w:rsidR="001676BE">
        <w:t xml:space="preserve"> Na obrázku </w:t>
      </w:r>
      <w:r w:rsidR="008A3DD3">
        <w:t>8</w:t>
      </w:r>
      <w:r w:rsidR="001676BE">
        <w:t xml:space="preserve"> lze vidět vstupní fuzzy proměnnou vzdálenost</w:t>
      </w:r>
      <w:r w:rsidR="00CE2AE6">
        <w:t>,</w:t>
      </w:r>
      <w:r w:rsidR="001676BE">
        <w:t xml:space="preserve"> a její rozdělení na fuzzy výrazy, což je rozdělení na vzdálenosti </w:t>
      </w:r>
      <w:r w:rsidR="00E95C85">
        <w:t>„</w:t>
      </w:r>
      <w:proofErr w:type="spellStart"/>
      <w:r w:rsidR="001676BE">
        <w:t>to</w:t>
      </w:r>
      <w:r w:rsidR="00887EF9">
        <w:t>o</w:t>
      </w:r>
      <w:proofErr w:type="spellEnd"/>
      <w:r w:rsidR="001676BE">
        <w:t xml:space="preserve"> </w:t>
      </w:r>
      <w:proofErr w:type="spellStart"/>
      <w:r w:rsidR="001676BE">
        <w:t>close</w:t>
      </w:r>
      <w:proofErr w:type="spellEnd"/>
      <w:r w:rsidR="00E95C85">
        <w:t>“</w:t>
      </w:r>
      <w:r w:rsidR="001676BE">
        <w:t xml:space="preserve">, </w:t>
      </w:r>
      <w:r w:rsidR="00E95C85">
        <w:t>„</w:t>
      </w:r>
      <w:proofErr w:type="spellStart"/>
      <w:r w:rsidR="001676BE">
        <w:t>close</w:t>
      </w:r>
      <w:proofErr w:type="spellEnd"/>
      <w:r w:rsidR="00E95C85">
        <w:t>“</w:t>
      </w:r>
      <w:r w:rsidR="001676BE">
        <w:t xml:space="preserve">, </w:t>
      </w:r>
      <w:r w:rsidR="00E95C85">
        <w:t>„</w:t>
      </w:r>
      <w:proofErr w:type="spellStart"/>
      <w:r w:rsidR="001676BE">
        <w:t>medi</w:t>
      </w:r>
      <w:proofErr w:type="spellEnd"/>
      <w:r w:rsidR="00E95C85">
        <w:t>“</w:t>
      </w:r>
      <w:r w:rsidR="001676BE">
        <w:t xml:space="preserve">, </w:t>
      </w:r>
      <w:r w:rsidR="00E95C85">
        <w:t>„</w:t>
      </w:r>
      <w:r w:rsidR="001676BE">
        <w:t>far</w:t>
      </w:r>
      <w:r w:rsidR="00E95C85">
        <w:t>“</w:t>
      </w:r>
      <w:r w:rsidR="001676BE">
        <w:t>.</w:t>
      </w:r>
      <w:r w:rsidR="00CE2AE6">
        <w:t xml:space="preserve"> </w:t>
      </w:r>
      <w:r w:rsidR="00887EF9">
        <w:t xml:space="preserve">Každé vozidle se „dívá“ 10 úseků před sebe, což je také maximální hodnota fuzzy výrazu pro největší rozestup vozidel. </w:t>
      </w:r>
      <w:r w:rsidR="00646384">
        <w:t xml:space="preserve">Vzdálenost je určena počtem úseků mezi daným vozidlem a překážkou před ním, což může být jiné vozidlo nebo úsek pro udělení přednosti, s ohledem na velikost vozidla a jeho poloze na daném úseku. </w:t>
      </w:r>
      <w:r w:rsidR="00CE2AE6">
        <w:t>Tato fuzzy proměnná pro další použití byla označena jako distance.</w:t>
      </w:r>
      <w:r w:rsidR="00646384">
        <w:t xml:space="preserve"> </w:t>
      </w:r>
    </w:p>
    <w:p w14:paraId="3747AEA7" w14:textId="227EF9A3" w:rsidR="00011B2C" w:rsidRDefault="00B706C3" w:rsidP="008A3DD3">
      <w:pPr>
        <w:pStyle w:val="normlntext"/>
        <w:keepNext/>
        <w:spacing w:after="0"/>
      </w:pPr>
      <w:r>
        <w:rPr>
          <w:noProof/>
        </w:rPr>
        <w:drawing>
          <wp:inline distT="0" distB="0" distL="0" distR="0" wp14:anchorId="4DBCBC74" wp14:editId="609AF33B">
            <wp:extent cx="5419725" cy="2324985"/>
            <wp:effectExtent l="19050" t="19050" r="9525" b="1841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4005" cy="2395459"/>
                    </a:xfrm>
                    <a:prstGeom prst="rect">
                      <a:avLst/>
                    </a:prstGeom>
                    <a:noFill/>
                    <a:ln>
                      <a:solidFill>
                        <a:schemeClr val="tx1"/>
                      </a:solidFill>
                    </a:ln>
                  </pic:spPr>
                </pic:pic>
              </a:graphicData>
            </a:graphic>
          </wp:inline>
        </w:drawing>
      </w:r>
    </w:p>
    <w:p w14:paraId="54040D4A" w14:textId="671F1A7E"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5" w:name="_Toc61805798"/>
      <w:r w:rsidR="003C72B6">
        <w:rPr>
          <w:noProof/>
        </w:rPr>
        <w:t>8</w:t>
      </w:r>
      <w:r>
        <w:rPr>
          <w:noProof/>
        </w:rPr>
        <w:fldChar w:fldCharType="end"/>
      </w:r>
      <w:r w:rsidR="00E876AD">
        <w:t xml:space="preserve"> </w:t>
      </w:r>
      <w:r w:rsidR="00011B2C">
        <w:t>Vstupní proměnná vzdálenost</w:t>
      </w:r>
      <w:bookmarkEnd w:id="55"/>
    </w:p>
    <w:p w14:paraId="2BD8AE1A" w14:textId="77777777" w:rsidR="006B3758" w:rsidRDefault="006B3758"/>
    <w:p w14:paraId="66A335CF" w14:textId="17DE25C1" w:rsidR="006B3758" w:rsidRDefault="006B3758" w:rsidP="000F458E">
      <w:pPr>
        <w:pStyle w:val="normlntext"/>
      </w:pPr>
      <w:r>
        <w:t xml:space="preserve">Tvary fuzzy množin byly prvně vytvořeny na základě odhadu. Poté se testovaly vizuálně, tedy přímo v aplikaci při pohybu vozidel. </w:t>
      </w:r>
      <w:r w:rsidR="000F458E">
        <w:t>Podle potřeby byly fuzzy množiny společně s fuzzy pravidly upraveny tak, aby pohyb byl plynulý.</w:t>
      </w:r>
    </w:p>
    <w:p w14:paraId="6EA2EF60" w14:textId="77777777" w:rsidR="000F458E" w:rsidRDefault="006B3758" w:rsidP="000F458E">
      <w:pPr>
        <w:pStyle w:val="normlntext"/>
      </w:pPr>
      <w:r>
        <w:lastRenderedPageBreak/>
        <w:t xml:space="preserve">Následně byly zaznamenány údaje o </w:t>
      </w:r>
      <w:r w:rsidR="000F458E">
        <w:t>pohybu</w:t>
      </w:r>
      <w:r>
        <w:t xml:space="preserve"> a</w:t>
      </w:r>
      <w:r w:rsidR="000F458E">
        <w:t xml:space="preserve"> tyto hodnoty byly</w:t>
      </w:r>
      <w:r>
        <w:t xml:space="preserve"> přeneseny do grafu, podle kterého </w:t>
      </w:r>
      <w:r w:rsidR="000F458E">
        <w:t xml:space="preserve">se zhodnotilo, zda jsou změny plynulé a nedochází k velkým skokům. Výsledný graf pohybu je k vidění v kapitole 2.2, kde slouží k porovnání s daty získanými z BP. </w:t>
      </w:r>
    </w:p>
    <w:p w14:paraId="21648D5B" w14:textId="337203F6" w:rsidR="00E95C85" w:rsidRDefault="000F458E" w:rsidP="000F458E">
      <w:pPr>
        <w:pStyle w:val="normlntext"/>
      </w:pPr>
      <w:r>
        <w:t xml:space="preserve">Podobný postup byl použit také při způsobu udělení přednosti, který je popsán níže. </w:t>
      </w:r>
    </w:p>
    <w:p w14:paraId="3A7EBACE" w14:textId="1BA9E42D" w:rsidR="00011B2C" w:rsidRPr="00011B2C" w:rsidRDefault="001676BE" w:rsidP="003B14C1">
      <w:pPr>
        <w:pStyle w:val="normlntext"/>
      </w:pPr>
      <w:r>
        <w:t xml:space="preserve">Stejně jako </w:t>
      </w:r>
      <w:r w:rsidR="00E95C85">
        <w:t>předchozí</w:t>
      </w:r>
      <w:r>
        <w:t xml:space="preserve">, i </w:t>
      </w:r>
      <w:r w:rsidR="00E95C85">
        <w:t xml:space="preserve">druhá </w:t>
      </w:r>
      <w:r>
        <w:t xml:space="preserve">vstupní fuzzy proměnná určující </w:t>
      </w:r>
      <w:r w:rsidR="00D26933">
        <w:t xml:space="preserve">rozdíl rychlostí </w:t>
      </w:r>
      <w:r>
        <w:t>je rozdělena na fuzzy výraz</w:t>
      </w:r>
      <w:r w:rsidR="00D26933">
        <w:t>y</w:t>
      </w:r>
      <w:r w:rsidR="00E95C85">
        <w:t>.</w:t>
      </w:r>
      <w:r w:rsidR="00CE2AE6">
        <w:t xml:space="preserve"> </w:t>
      </w:r>
      <w:r w:rsidR="00D26933">
        <w:t>Tato fuzzy proměnná pracuje s rozdílem</w:t>
      </w:r>
      <w:r w:rsidR="00646384">
        <w:t xml:space="preserve"> rychlostí</w:t>
      </w:r>
      <w:r w:rsidR="00D26933">
        <w:t>, který</w:t>
      </w:r>
      <w:r w:rsidR="00646384">
        <w:t xml:space="preserve"> je určen rozdílem rychlostí daného vozidla a překážkou před ním, což může být jiné vozidlo</w:t>
      </w:r>
      <w:r w:rsidR="00D26933">
        <w:t>,</w:t>
      </w:r>
      <w:r w:rsidR="00646384">
        <w:t xml:space="preserve"> nebo úsek určující přednost pro který je hodnota rychlosti 0. </w:t>
      </w:r>
      <w:r w:rsidR="00CE2AE6">
        <w:t xml:space="preserve">Pro tuto fuzzy proměnnou bylo zvoleno označení </w:t>
      </w:r>
      <w:proofErr w:type="spellStart"/>
      <w:r w:rsidR="00CE2AE6">
        <w:t>d</w:t>
      </w:r>
      <w:r w:rsidR="00E16F5C">
        <w:t>S</w:t>
      </w:r>
      <w:r w:rsidR="00CE2AE6">
        <w:t>peed</w:t>
      </w:r>
      <w:proofErr w:type="spellEnd"/>
      <w:r w:rsidR="00CE2AE6">
        <w:t xml:space="preserve">. </w:t>
      </w:r>
      <w:r w:rsidR="00E95C85">
        <w:t xml:space="preserve">Fuzzy výrazy použity u této fuzzy proměnné jsou „very </w:t>
      </w:r>
      <w:proofErr w:type="spellStart"/>
      <w:r w:rsidR="00E95C85">
        <w:t>slow</w:t>
      </w:r>
      <w:proofErr w:type="spellEnd"/>
      <w:r w:rsidR="00E95C85">
        <w:t>“, „</w:t>
      </w:r>
      <w:proofErr w:type="spellStart"/>
      <w:r w:rsidR="00E95C85">
        <w:t>slow</w:t>
      </w:r>
      <w:proofErr w:type="spellEnd"/>
      <w:r w:rsidR="00E95C85">
        <w:t>“, „</w:t>
      </w:r>
      <w:proofErr w:type="spellStart"/>
      <w:r w:rsidR="00E95C85">
        <w:t>equal</w:t>
      </w:r>
      <w:proofErr w:type="spellEnd"/>
      <w:r w:rsidR="00E95C85">
        <w:t xml:space="preserve">“, „fast“, „very fast“. Samotné rozdělení lze vidět na obrázku </w:t>
      </w:r>
      <w:r w:rsidR="008A3DD3">
        <w:t>9</w:t>
      </w:r>
      <w:r w:rsidR="00E95C85">
        <w:t>.</w:t>
      </w:r>
      <w:r w:rsidR="00D26933">
        <w:t xml:space="preserve"> </w:t>
      </w:r>
      <w:r w:rsidR="00C343BB">
        <w:t xml:space="preserve">V aplikaci jsou hodnoty rychlosti, a tedy i rozdílů rychlosti v rozsahu setinných míst, ale pro přehlednější návrh fuzzy proměnných a práci s nimi jsou hodnoty vynásobeny. </w:t>
      </w:r>
    </w:p>
    <w:p w14:paraId="2AD15265" w14:textId="651882A2" w:rsidR="00011B2C" w:rsidRDefault="00B706C3" w:rsidP="008A3DD3">
      <w:pPr>
        <w:pStyle w:val="normlntext"/>
        <w:keepNext/>
        <w:spacing w:after="0"/>
      </w:pPr>
      <w:r>
        <w:rPr>
          <w:noProof/>
        </w:rPr>
        <w:drawing>
          <wp:inline distT="0" distB="0" distL="0" distR="0" wp14:anchorId="5C968894" wp14:editId="1761D239">
            <wp:extent cx="5234940" cy="2560320"/>
            <wp:effectExtent l="19050" t="19050" r="22860" b="1143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940" cy="2560320"/>
                    </a:xfrm>
                    <a:prstGeom prst="rect">
                      <a:avLst/>
                    </a:prstGeom>
                    <a:noFill/>
                    <a:ln>
                      <a:solidFill>
                        <a:schemeClr val="tx1"/>
                      </a:solidFill>
                    </a:ln>
                  </pic:spPr>
                </pic:pic>
              </a:graphicData>
            </a:graphic>
          </wp:inline>
        </w:drawing>
      </w:r>
    </w:p>
    <w:p w14:paraId="357A716C" w14:textId="4F4B297F" w:rsidR="005F4C58" w:rsidRDefault="00E318D1" w:rsidP="005F4C58">
      <w:pPr>
        <w:pStyle w:val="Titulek"/>
        <w:jc w:val="both"/>
      </w:pPr>
      <w:fldSimple w:instr=" SEQ Obrázek \* ARABIC ">
        <w:bookmarkStart w:id="56" w:name="_Toc61805799"/>
        <w:r w:rsidR="008A3DD3">
          <w:rPr>
            <w:noProof/>
          </w:rPr>
          <w:t>9</w:t>
        </w:r>
      </w:fldSimple>
      <w:r w:rsidR="00E876AD">
        <w:t xml:space="preserve"> </w:t>
      </w:r>
      <w:r w:rsidR="00011B2C">
        <w:t>Vstupní proměnná rychlost</w:t>
      </w:r>
      <w:bookmarkEnd w:id="56"/>
      <w:r w:rsidR="005F4C58" w:rsidRPr="005F4C58">
        <w:t xml:space="preserve"> </w:t>
      </w:r>
    </w:p>
    <w:p w14:paraId="29BAA657" w14:textId="77777777" w:rsidR="005F4C58" w:rsidRPr="005F4C58" w:rsidRDefault="005F4C58" w:rsidP="005F4C58"/>
    <w:p w14:paraId="3B52B333" w14:textId="606A97E8" w:rsidR="00011B2C" w:rsidRDefault="005F4C58" w:rsidP="003950AB">
      <w:pPr>
        <w:pStyle w:val="normlntext"/>
        <w:keepNext/>
      </w:pPr>
      <w:r>
        <w:t xml:space="preserve">Výstupní fuzzy proměnná, určující výsledné zrychlení, stejně jako vstupní fuzzy proměnné, je rozdělena na několik fuzzy výrazů. Na obrázku </w:t>
      </w:r>
      <w:r w:rsidR="008A3DD3">
        <w:t>10</w:t>
      </w:r>
      <w:r>
        <w:t xml:space="preserve"> je znázorněno toto rozdělení a použité výrazy, což jsou „rapid </w:t>
      </w:r>
      <w:proofErr w:type="spellStart"/>
      <w:r>
        <w:t>down</w:t>
      </w:r>
      <w:proofErr w:type="spellEnd"/>
      <w:r>
        <w:t>“, „</w:t>
      </w:r>
      <w:proofErr w:type="spellStart"/>
      <w:r>
        <w:t>zero</w:t>
      </w:r>
      <w:proofErr w:type="spellEnd"/>
      <w:r>
        <w:t xml:space="preserve"> </w:t>
      </w:r>
      <w:proofErr w:type="spellStart"/>
      <w:r>
        <w:t>acc</w:t>
      </w:r>
      <w:proofErr w:type="spellEnd"/>
      <w:r>
        <w:t>“, „</w:t>
      </w:r>
      <w:proofErr w:type="spellStart"/>
      <w:r>
        <w:t>down</w:t>
      </w:r>
      <w:proofErr w:type="spellEnd"/>
      <w:r>
        <w:t>“, „up“, „max up“, „</w:t>
      </w:r>
      <w:proofErr w:type="spellStart"/>
      <w:r>
        <w:t>light</w:t>
      </w:r>
      <w:proofErr w:type="spellEnd"/>
      <w:r>
        <w:t xml:space="preserve"> </w:t>
      </w:r>
      <w:proofErr w:type="spellStart"/>
      <w:r>
        <w:t>down</w:t>
      </w:r>
      <w:proofErr w:type="spellEnd"/>
      <w:r>
        <w:t xml:space="preserve">“. Pro tuto fuzzy proměnnou bylo použito označení </w:t>
      </w:r>
      <w:proofErr w:type="spellStart"/>
      <w:r>
        <w:t>acceleration</w:t>
      </w:r>
      <w:proofErr w:type="spellEnd"/>
      <w:r>
        <w:t>.</w:t>
      </w:r>
      <w:r w:rsidR="00C343BB">
        <w:t xml:space="preserve"> Hodnoty</w:t>
      </w:r>
      <w:r w:rsidR="003B14C1">
        <w:t>, podobně jako u rozdílu rychlostí,</w:t>
      </w:r>
      <w:r w:rsidR="00C343BB">
        <w:t xml:space="preserve"> </w:t>
      </w:r>
      <w:r w:rsidR="003B14C1">
        <w:t xml:space="preserve">jsou </w:t>
      </w:r>
      <w:r w:rsidR="003950AB">
        <w:t xml:space="preserve">pro přehlednější práci </w:t>
      </w:r>
      <w:r w:rsidR="003B14C1">
        <w:t>násobky požadovaných hodnot</w:t>
      </w:r>
      <w:r w:rsidR="003950AB">
        <w:t xml:space="preserve">. Výsledné hodnoty jsou </w:t>
      </w:r>
      <w:r w:rsidR="003950AB">
        <w:lastRenderedPageBreak/>
        <w:t xml:space="preserve">tedy po výpočtu v aplikaci </w:t>
      </w:r>
      <w:r w:rsidR="00C343BB">
        <w:t>vyděleny tisícem</w:t>
      </w:r>
      <w:r w:rsidR="003B14C1">
        <w:t xml:space="preserve">, díky čemu </w:t>
      </w:r>
      <w:r w:rsidR="003950AB">
        <w:t>se získají hodnoty použitelné pro určení zrychlení.</w:t>
      </w:r>
    </w:p>
    <w:p w14:paraId="6EB18271" w14:textId="28E66D7A" w:rsidR="00011B2C" w:rsidRDefault="00B706C3" w:rsidP="008A3DD3">
      <w:pPr>
        <w:pStyle w:val="normlntext"/>
        <w:keepNext/>
        <w:spacing w:after="0"/>
      </w:pPr>
      <w:r>
        <w:rPr>
          <w:noProof/>
        </w:rPr>
        <w:drawing>
          <wp:inline distT="0" distB="0" distL="0" distR="0" wp14:anchorId="160278D3" wp14:editId="55A0D692">
            <wp:extent cx="5090160" cy="2514600"/>
            <wp:effectExtent l="19050" t="19050" r="15240" b="190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0160" cy="2514600"/>
                    </a:xfrm>
                    <a:prstGeom prst="rect">
                      <a:avLst/>
                    </a:prstGeom>
                    <a:noFill/>
                    <a:ln>
                      <a:solidFill>
                        <a:schemeClr val="tx1"/>
                      </a:solidFill>
                    </a:ln>
                  </pic:spPr>
                </pic:pic>
              </a:graphicData>
            </a:graphic>
          </wp:inline>
        </w:drawing>
      </w:r>
    </w:p>
    <w:p w14:paraId="2AE61DDE" w14:textId="20407422"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7" w:name="_Toc61805800"/>
      <w:r w:rsidR="003C72B6">
        <w:rPr>
          <w:noProof/>
        </w:rPr>
        <w:t>10</w:t>
      </w:r>
      <w:r>
        <w:rPr>
          <w:noProof/>
        </w:rPr>
        <w:fldChar w:fldCharType="end"/>
      </w:r>
      <w:r w:rsidR="00E876AD">
        <w:t xml:space="preserve"> </w:t>
      </w:r>
      <w:r w:rsidR="00011B2C">
        <w:t>Výstupní fuzzy proměnná zrychlení</w:t>
      </w:r>
      <w:bookmarkEnd w:id="57"/>
    </w:p>
    <w:p w14:paraId="59148804" w14:textId="77777777" w:rsidR="00011B2C" w:rsidRPr="00011B2C" w:rsidRDefault="00011B2C" w:rsidP="00011B2C"/>
    <w:p w14:paraId="03B2EE67" w14:textId="58DA5AA9" w:rsidR="00E973AF" w:rsidRDefault="00297CEC" w:rsidP="00106D3A">
      <w:pPr>
        <w:pStyle w:val="normlntext"/>
      </w:pPr>
      <w:r>
        <w:t>Tento způsob určení rychlosti je také použit při zastavení před křižovatkou, pouze s</w:t>
      </w:r>
      <w:r w:rsidR="00106D3A">
        <w:t> </w:t>
      </w:r>
      <w:r>
        <w:t>úpravou</w:t>
      </w:r>
      <w:r w:rsidR="00106D3A">
        <w:t xml:space="preserve">, kde místo vozidla jedoucího vepředu je „pevný bod“, který nemá žádnou rychlost. </w:t>
      </w:r>
    </w:p>
    <w:p w14:paraId="25D82886" w14:textId="19527489" w:rsidR="00F03BBA" w:rsidRDefault="00E95C85" w:rsidP="00DD0671">
      <w:pPr>
        <w:pStyle w:val="normlntext"/>
      </w:pPr>
      <w:r>
        <w:t xml:space="preserve">V tabulce </w:t>
      </w:r>
      <w:r w:rsidR="003620A9">
        <w:t>3</w:t>
      </w:r>
      <w:r>
        <w:t xml:space="preserve"> lze vidět </w:t>
      </w:r>
      <w:r w:rsidR="00467970">
        <w:t>příklad výsledných</w:t>
      </w:r>
      <w:r>
        <w:t xml:space="preserve"> fuzzy pravid</w:t>
      </w:r>
      <w:r w:rsidR="00467970">
        <w:t>el</w:t>
      </w:r>
      <w:r w:rsidR="00CE2AE6">
        <w:t xml:space="preserve"> pro jízdu vozidel za sebou</w:t>
      </w:r>
      <w:r>
        <w:t>,</w:t>
      </w:r>
      <w:r w:rsidR="00CE2AE6">
        <w:t xml:space="preserve"> zahrnující obě vstupní fuzzy proměnné, </w:t>
      </w:r>
      <w:proofErr w:type="spellStart"/>
      <w:r w:rsidR="00CE2AE6">
        <w:t>dspeed</w:t>
      </w:r>
      <w:proofErr w:type="spellEnd"/>
      <w:r w:rsidR="00CE2AE6">
        <w:t xml:space="preserve"> a distance. Výstupem těchto pravidel je fuzzy proměnná </w:t>
      </w:r>
      <w:proofErr w:type="spellStart"/>
      <w:r w:rsidR="00CE2AE6">
        <w:t>acceleration</w:t>
      </w:r>
      <w:proofErr w:type="spellEnd"/>
      <w:r w:rsidR="00CE2AE6">
        <w:t>.</w:t>
      </w:r>
      <w:r>
        <w:t xml:space="preserve"> </w:t>
      </w:r>
    </w:p>
    <w:p w14:paraId="7E0D4591" w14:textId="32F4F038" w:rsidR="006B3758" w:rsidRDefault="00E318D1" w:rsidP="006B3758">
      <w:pPr>
        <w:pStyle w:val="Titulek"/>
        <w:keepNext/>
        <w:jc w:val="both"/>
      </w:pPr>
      <w:fldSimple w:instr=" SEQ Tabulka \* ARABIC ">
        <w:bookmarkStart w:id="58" w:name="_Toc61805816"/>
        <w:r w:rsidR="0086119E">
          <w:rPr>
            <w:noProof/>
          </w:rPr>
          <w:t>3</w:t>
        </w:r>
      </w:fldSimple>
      <w:r w:rsidR="00F03BBA">
        <w:t xml:space="preserve"> </w:t>
      </w:r>
      <w:r w:rsidR="00467970">
        <w:t xml:space="preserve">Příklad </w:t>
      </w:r>
      <w:proofErr w:type="spellStart"/>
      <w:r w:rsidR="00F03BBA">
        <w:t>ravid</w:t>
      </w:r>
      <w:r w:rsidR="00467970">
        <w:t>el</w:t>
      </w:r>
      <w:proofErr w:type="spellEnd"/>
      <w:r w:rsidR="00F03BBA">
        <w:t xml:space="preserve"> pro jízdu za sebou</w:t>
      </w:r>
      <w:bookmarkEnd w:id="58"/>
    </w:p>
    <w:tbl>
      <w:tblPr>
        <w:tblStyle w:val="Mkatabulky"/>
        <w:tblW w:w="0" w:type="auto"/>
        <w:tblLook w:val="04A0" w:firstRow="1" w:lastRow="0" w:firstColumn="1" w:lastColumn="0" w:noHBand="0" w:noVBand="1"/>
      </w:tblPr>
      <w:tblGrid>
        <w:gridCol w:w="1871"/>
        <w:gridCol w:w="1871"/>
        <w:gridCol w:w="1871"/>
      </w:tblGrid>
      <w:tr w:rsidR="00DD0671" w:rsidRPr="00467970" w14:paraId="130F3ADC" w14:textId="77777777" w:rsidTr="008A3DD3">
        <w:tc>
          <w:tcPr>
            <w:tcW w:w="1871" w:type="dxa"/>
            <w:vAlign w:val="center"/>
          </w:tcPr>
          <w:p w14:paraId="00465556" w14:textId="77777777" w:rsidR="00DD0671" w:rsidRPr="00467970" w:rsidRDefault="00DD0671" w:rsidP="008A3DD3">
            <w:pPr>
              <w:jc w:val="center"/>
              <w:rPr>
                <w:b/>
                <w:bCs/>
              </w:rPr>
            </w:pPr>
            <w:proofErr w:type="spellStart"/>
            <w:r w:rsidRPr="00467970">
              <w:rPr>
                <w:b/>
                <w:bCs/>
              </w:rPr>
              <w:t>dSpeed</w:t>
            </w:r>
            <w:proofErr w:type="spellEnd"/>
          </w:p>
        </w:tc>
        <w:tc>
          <w:tcPr>
            <w:tcW w:w="1871" w:type="dxa"/>
            <w:vAlign w:val="center"/>
          </w:tcPr>
          <w:p w14:paraId="25447D1D" w14:textId="77777777" w:rsidR="00DD0671" w:rsidRPr="00467970" w:rsidRDefault="00DD0671" w:rsidP="008A3DD3">
            <w:pPr>
              <w:jc w:val="center"/>
              <w:rPr>
                <w:b/>
                <w:bCs/>
              </w:rPr>
            </w:pPr>
            <w:r w:rsidRPr="00467970">
              <w:rPr>
                <w:b/>
                <w:bCs/>
              </w:rPr>
              <w:t>distance</w:t>
            </w:r>
          </w:p>
        </w:tc>
        <w:tc>
          <w:tcPr>
            <w:tcW w:w="1871" w:type="dxa"/>
            <w:vAlign w:val="center"/>
          </w:tcPr>
          <w:p w14:paraId="4F809634" w14:textId="77777777" w:rsidR="00DD0671" w:rsidRPr="00467970" w:rsidRDefault="00DD0671" w:rsidP="008A3DD3">
            <w:pPr>
              <w:jc w:val="center"/>
              <w:rPr>
                <w:b/>
                <w:bCs/>
              </w:rPr>
            </w:pPr>
            <w:proofErr w:type="spellStart"/>
            <w:r w:rsidRPr="00467970">
              <w:rPr>
                <w:b/>
                <w:bCs/>
              </w:rPr>
              <w:t>acceleration</w:t>
            </w:r>
            <w:proofErr w:type="spellEnd"/>
          </w:p>
        </w:tc>
      </w:tr>
      <w:tr w:rsidR="00DD0671" w:rsidRPr="00467970" w14:paraId="59D7CB2E" w14:textId="77777777" w:rsidTr="008A3DD3">
        <w:tc>
          <w:tcPr>
            <w:tcW w:w="1871" w:type="dxa"/>
            <w:vAlign w:val="center"/>
          </w:tcPr>
          <w:p w14:paraId="4A51C7F6" w14:textId="77777777" w:rsidR="00DD0671" w:rsidRPr="00467970" w:rsidRDefault="00DD0671" w:rsidP="008A3DD3">
            <w:r w:rsidRPr="00467970">
              <w:t>very fast</w:t>
            </w:r>
          </w:p>
        </w:tc>
        <w:tc>
          <w:tcPr>
            <w:tcW w:w="1871" w:type="dxa"/>
            <w:vAlign w:val="center"/>
          </w:tcPr>
          <w:p w14:paraId="3E71117E" w14:textId="77777777" w:rsidR="00DD0671" w:rsidRPr="00467970" w:rsidRDefault="00DD0671" w:rsidP="008A3DD3">
            <w:proofErr w:type="spellStart"/>
            <w:r w:rsidRPr="00467970">
              <w:t>close</w:t>
            </w:r>
            <w:proofErr w:type="spellEnd"/>
          </w:p>
        </w:tc>
        <w:tc>
          <w:tcPr>
            <w:tcW w:w="1871" w:type="dxa"/>
            <w:vAlign w:val="center"/>
          </w:tcPr>
          <w:p w14:paraId="12B8E28C" w14:textId="77777777" w:rsidR="00DD0671" w:rsidRPr="00467970" w:rsidRDefault="00DD0671" w:rsidP="008A3DD3">
            <w:proofErr w:type="spellStart"/>
            <w:r w:rsidRPr="00467970">
              <w:t>down</w:t>
            </w:r>
            <w:proofErr w:type="spellEnd"/>
          </w:p>
        </w:tc>
      </w:tr>
      <w:tr w:rsidR="00DD0671" w:rsidRPr="00467970" w14:paraId="0CB96EEF" w14:textId="77777777" w:rsidTr="008A3DD3">
        <w:tc>
          <w:tcPr>
            <w:tcW w:w="1871" w:type="dxa"/>
            <w:vAlign w:val="center"/>
          </w:tcPr>
          <w:p w14:paraId="469A9800" w14:textId="77777777" w:rsidR="00DD0671" w:rsidRPr="00467970" w:rsidRDefault="00DD0671" w:rsidP="008A3DD3">
            <w:r w:rsidRPr="00467970">
              <w:t>fast</w:t>
            </w:r>
          </w:p>
        </w:tc>
        <w:tc>
          <w:tcPr>
            <w:tcW w:w="1871" w:type="dxa"/>
            <w:vAlign w:val="center"/>
          </w:tcPr>
          <w:p w14:paraId="33C60E3E" w14:textId="77777777" w:rsidR="00DD0671" w:rsidRPr="00467970" w:rsidRDefault="00DD0671" w:rsidP="008A3DD3">
            <w:proofErr w:type="spellStart"/>
            <w:r w:rsidRPr="00467970">
              <w:t>close</w:t>
            </w:r>
            <w:proofErr w:type="spellEnd"/>
          </w:p>
        </w:tc>
        <w:tc>
          <w:tcPr>
            <w:tcW w:w="1871" w:type="dxa"/>
            <w:vAlign w:val="center"/>
          </w:tcPr>
          <w:p w14:paraId="501D3CFC" w14:textId="77777777" w:rsidR="00DD0671" w:rsidRPr="00467970" w:rsidRDefault="00DD0671" w:rsidP="008A3DD3">
            <w:proofErr w:type="spellStart"/>
            <w:r w:rsidRPr="00467970">
              <w:t>light</w:t>
            </w:r>
            <w:proofErr w:type="spellEnd"/>
            <w:r w:rsidRPr="00467970">
              <w:t xml:space="preserve"> </w:t>
            </w:r>
            <w:proofErr w:type="spellStart"/>
            <w:r w:rsidRPr="00467970">
              <w:t>down</w:t>
            </w:r>
            <w:proofErr w:type="spellEnd"/>
          </w:p>
        </w:tc>
      </w:tr>
      <w:tr w:rsidR="00DD0671" w:rsidRPr="00467970" w14:paraId="2D786ED4" w14:textId="77777777" w:rsidTr="008A3DD3">
        <w:tc>
          <w:tcPr>
            <w:tcW w:w="1871" w:type="dxa"/>
            <w:vAlign w:val="center"/>
          </w:tcPr>
          <w:p w14:paraId="40E18311" w14:textId="77777777" w:rsidR="00DD0671" w:rsidRPr="00467970" w:rsidRDefault="00DD0671" w:rsidP="008A3DD3">
            <w:proofErr w:type="spellStart"/>
            <w:r w:rsidRPr="00467970">
              <w:t>equal</w:t>
            </w:r>
            <w:proofErr w:type="spellEnd"/>
          </w:p>
        </w:tc>
        <w:tc>
          <w:tcPr>
            <w:tcW w:w="1871" w:type="dxa"/>
            <w:vAlign w:val="center"/>
          </w:tcPr>
          <w:p w14:paraId="266DFE84" w14:textId="77777777" w:rsidR="00DD0671" w:rsidRPr="00467970" w:rsidRDefault="00DD0671" w:rsidP="008A3DD3">
            <w:proofErr w:type="spellStart"/>
            <w:r w:rsidRPr="00467970">
              <w:t>close</w:t>
            </w:r>
            <w:proofErr w:type="spellEnd"/>
          </w:p>
        </w:tc>
        <w:tc>
          <w:tcPr>
            <w:tcW w:w="1871" w:type="dxa"/>
            <w:vAlign w:val="center"/>
          </w:tcPr>
          <w:p w14:paraId="64C9D189" w14:textId="77777777" w:rsidR="00DD0671" w:rsidRPr="00467970" w:rsidRDefault="00DD0671" w:rsidP="008A3DD3">
            <w:proofErr w:type="spellStart"/>
            <w:r w:rsidRPr="00467970">
              <w:t>zero</w:t>
            </w:r>
            <w:proofErr w:type="spellEnd"/>
            <w:r w:rsidRPr="00467970">
              <w:t xml:space="preserve"> </w:t>
            </w:r>
            <w:proofErr w:type="spellStart"/>
            <w:r w:rsidRPr="00467970">
              <w:t>acc</w:t>
            </w:r>
            <w:proofErr w:type="spellEnd"/>
          </w:p>
        </w:tc>
      </w:tr>
      <w:tr w:rsidR="00DD0671" w:rsidRPr="00467970" w14:paraId="0AD70F1D" w14:textId="77777777" w:rsidTr="008A3DD3">
        <w:tc>
          <w:tcPr>
            <w:tcW w:w="1871" w:type="dxa"/>
            <w:vAlign w:val="center"/>
          </w:tcPr>
          <w:p w14:paraId="004090BD" w14:textId="77777777" w:rsidR="00DD0671" w:rsidRPr="00467970" w:rsidRDefault="00DD0671" w:rsidP="008A3DD3">
            <w:proofErr w:type="spellStart"/>
            <w:r w:rsidRPr="00467970">
              <w:t>slow</w:t>
            </w:r>
            <w:proofErr w:type="spellEnd"/>
          </w:p>
        </w:tc>
        <w:tc>
          <w:tcPr>
            <w:tcW w:w="1871" w:type="dxa"/>
            <w:vAlign w:val="center"/>
          </w:tcPr>
          <w:p w14:paraId="47FD4E58" w14:textId="77777777" w:rsidR="00DD0671" w:rsidRPr="00467970" w:rsidRDefault="00DD0671" w:rsidP="008A3DD3">
            <w:proofErr w:type="spellStart"/>
            <w:r w:rsidRPr="00467970">
              <w:t>close</w:t>
            </w:r>
            <w:proofErr w:type="spellEnd"/>
          </w:p>
        </w:tc>
        <w:tc>
          <w:tcPr>
            <w:tcW w:w="1871" w:type="dxa"/>
            <w:vAlign w:val="center"/>
          </w:tcPr>
          <w:p w14:paraId="5BB35BD6" w14:textId="77777777" w:rsidR="00DD0671" w:rsidRPr="00467970" w:rsidRDefault="00DD0671" w:rsidP="008A3DD3">
            <w:r w:rsidRPr="00467970">
              <w:t>up</w:t>
            </w:r>
          </w:p>
        </w:tc>
      </w:tr>
      <w:tr w:rsidR="00DD0671" w:rsidRPr="00467970" w14:paraId="25F23865" w14:textId="77777777" w:rsidTr="008A3DD3">
        <w:tc>
          <w:tcPr>
            <w:tcW w:w="1871" w:type="dxa"/>
            <w:vAlign w:val="center"/>
          </w:tcPr>
          <w:p w14:paraId="776B945D" w14:textId="77777777" w:rsidR="00DD0671" w:rsidRPr="00467970" w:rsidRDefault="00DD0671" w:rsidP="008A3DD3">
            <w:r w:rsidRPr="00467970">
              <w:t xml:space="preserve">very </w:t>
            </w:r>
            <w:proofErr w:type="spellStart"/>
            <w:r w:rsidRPr="00467970">
              <w:t>slow</w:t>
            </w:r>
            <w:proofErr w:type="spellEnd"/>
          </w:p>
        </w:tc>
        <w:tc>
          <w:tcPr>
            <w:tcW w:w="1871" w:type="dxa"/>
            <w:vAlign w:val="center"/>
          </w:tcPr>
          <w:p w14:paraId="7527A2E7" w14:textId="77777777" w:rsidR="00DD0671" w:rsidRPr="00467970" w:rsidRDefault="00DD0671" w:rsidP="008A3DD3">
            <w:proofErr w:type="spellStart"/>
            <w:r w:rsidRPr="00467970">
              <w:t>close</w:t>
            </w:r>
            <w:proofErr w:type="spellEnd"/>
          </w:p>
        </w:tc>
        <w:tc>
          <w:tcPr>
            <w:tcW w:w="1871" w:type="dxa"/>
            <w:vAlign w:val="center"/>
          </w:tcPr>
          <w:p w14:paraId="0CA16026" w14:textId="77777777" w:rsidR="00DD0671" w:rsidRPr="00467970" w:rsidRDefault="00DD0671" w:rsidP="008A3DD3">
            <w:r w:rsidRPr="00467970">
              <w:t>up</w:t>
            </w:r>
          </w:p>
        </w:tc>
      </w:tr>
      <w:tr w:rsidR="00DD0671" w:rsidRPr="00467970" w14:paraId="2DEE2303" w14:textId="77777777" w:rsidTr="008A3DD3">
        <w:tc>
          <w:tcPr>
            <w:tcW w:w="1871" w:type="dxa"/>
            <w:vAlign w:val="center"/>
          </w:tcPr>
          <w:p w14:paraId="586A4312" w14:textId="77777777" w:rsidR="00DD0671" w:rsidRPr="00467970" w:rsidRDefault="00DD0671" w:rsidP="008A3DD3">
            <w:r w:rsidRPr="00467970">
              <w:t>very fast</w:t>
            </w:r>
          </w:p>
        </w:tc>
        <w:tc>
          <w:tcPr>
            <w:tcW w:w="1871" w:type="dxa"/>
            <w:vAlign w:val="center"/>
          </w:tcPr>
          <w:p w14:paraId="7F9BF535" w14:textId="77777777" w:rsidR="00DD0671" w:rsidRPr="00467970" w:rsidRDefault="00DD0671" w:rsidP="008A3DD3">
            <w:r w:rsidRPr="00467970">
              <w:t>far</w:t>
            </w:r>
          </w:p>
        </w:tc>
        <w:tc>
          <w:tcPr>
            <w:tcW w:w="1871" w:type="dxa"/>
            <w:vAlign w:val="center"/>
          </w:tcPr>
          <w:p w14:paraId="1D1AF322" w14:textId="77777777" w:rsidR="00DD0671" w:rsidRPr="00467970" w:rsidRDefault="00DD0671" w:rsidP="008A3DD3">
            <w:proofErr w:type="spellStart"/>
            <w:r w:rsidRPr="00467970">
              <w:t>zero</w:t>
            </w:r>
            <w:proofErr w:type="spellEnd"/>
            <w:r w:rsidRPr="00467970">
              <w:t xml:space="preserve"> </w:t>
            </w:r>
            <w:proofErr w:type="spellStart"/>
            <w:r w:rsidRPr="00467970">
              <w:t>acc</w:t>
            </w:r>
            <w:proofErr w:type="spellEnd"/>
          </w:p>
        </w:tc>
      </w:tr>
      <w:tr w:rsidR="00DD0671" w:rsidRPr="00467970" w14:paraId="257AB17B" w14:textId="77777777" w:rsidTr="008A3DD3">
        <w:tc>
          <w:tcPr>
            <w:tcW w:w="1871" w:type="dxa"/>
            <w:vAlign w:val="center"/>
          </w:tcPr>
          <w:p w14:paraId="23C204C1" w14:textId="77777777" w:rsidR="00DD0671" w:rsidRPr="00467970" w:rsidRDefault="00DD0671" w:rsidP="008A3DD3">
            <w:r w:rsidRPr="00467970">
              <w:t>fast</w:t>
            </w:r>
          </w:p>
        </w:tc>
        <w:tc>
          <w:tcPr>
            <w:tcW w:w="1871" w:type="dxa"/>
            <w:vAlign w:val="center"/>
          </w:tcPr>
          <w:p w14:paraId="653D31B5" w14:textId="77777777" w:rsidR="00DD0671" w:rsidRPr="00467970" w:rsidRDefault="00DD0671" w:rsidP="008A3DD3">
            <w:r w:rsidRPr="00467970">
              <w:t>far</w:t>
            </w:r>
          </w:p>
        </w:tc>
        <w:tc>
          <w:tcPr>
            <w:tcW w:w="1871" w:type="dxa"/>
            <w:vAlign w:val="center"/>
          </w:tcPr>
          <w:p w14:paraId="77A8E589" w14:textId="77777777" w:rsidR="00DD0671" w:rsidRPr="00467970" w:rsidRDefault="00DD0671" w:rsidP="008A3DD3">
            <w:proofErr w:type="spellStart"/>
            <w:r w:rsidRPr="00467970">
              <w:t>zero</w:t>
            </w:r>
            <w:proofErr w:type="spellEnd"/>
            <w:r w:rsidRPr="00467970">
              <w:t xml:space="preserve"> </w:t>
            </w:r>
            <w:proofErr w:type="spellStart"/>
            <w:r w:rsidRPr="00467970">
              <w:t>acc</w:t>
            </w:r>
            <w:proofErr w:type="spellEnd"/>
          </w:p>
        </w:tc>
      </w:tr>
      <w:tr w:rsidR="00DD0671" w:rsidRPr="00467970" w14:paraId="7A0F7006" w14:textId="77777777" w:rsidTr="008A3DD3">
        <w:tc>
          <w:tcPr>
            <w:tcW w:w="1871" w:type="dxa"/>
            <w:vAlign w:val="center"/>
          </w:tcPr>
          <w:p w14:paraId="6EF78722" w14:textId="77777777" w:rsidR="00DD0671" w:rsidRPr="00467970" w:rsidRDefault="00DD0671" w:rsidP="008A3DD3">
            <w:proofErr w:type="spellStart"/>
            <w:r w:rsidRPr="00467970">
              <w:t>equal</w:t>
            </w:r>
            <w:proofErr w:type="spellEnd"/>
          </w:p>
        </w:tc>
        <w:tc>
          <w:tcPr>
            <w:tcW w:w="1871" w:type="dxa"/>
            <w:vAlign w:val="center"/>
          </w:tcPr>
          <w:p w14:paraId="2908202F" w14:textId="77777777" w:rsidR="00DD0671" w:rsidRPr="00467970" w:rsidRDefault="00DD0671" w:rsidP="008A3DD3">
            <w:r w:rsidRPr="00467970">
              <w:t>far</w:t>
            </w:r>
          </w:p>
        </w:tc>
        <w:tc>
          <w:tcPr>
            <w:tcW w:w="1871" w:type="dxa"/>
            <w:vAlign w:val="center"/>
          </w:tcPr>
          <w:p w14:paraId="37C7763A" w14:textId="77777777" w:rsidR="00DD0671" w:rsidRPr="00467970" w:rsidRDefault="00DD0671" w:rsidP="008A3DD3">
            <w:r w:rsidRPr="00467970">
              <w:t>up</w:t>
            </w:r>
          </w:p>
        </w:tc>
      </w:tr>
      <w:tr w:rsidR="00DD0671" w:rsidRPr="00467970" w14:paraId="47B509DE" w14:textId="77777777" w:rsidTr="008A3DD3">
        <w:tc>
          <w:tcPr>
            <w:tcW w:w="1871" w:type="dxa"/>
            <w:vAlign w:val="center"/>
          </w:tcPr>
          <w:p w14:paraId="3D499808" w14:textId="77777777" w:rsidR="00DD0671" w:rsidRPr="00467970" w:rsidRDefault="00DD0671" w:rsidP="008A3DD3">
            <w:proofErr w:type="spellStart"/>
            <w:r w:rsidRPr="00467970">
              <w:t>slow</w:t>
            </w:r>
            <w:proofErr w:type="spellEnd"/>
          </w:p>
        </w:tc>
        <w:tc>
          <w:tcPr>
            <w:tcW w:w="1871" w:type="dxa"/>
            <w:vAlign w:val="center"/>
          </w:tcPr>
          <w:p w14:paraId="4B5A3C81" w14:textId="77777777" w:rsidR="00DD0671" w:rsidRPr="00467970" w:rsidRDefault="00DD0671" w:rsidP="008A3DD3">
            <w:r w:rsidRPr="00467970">
              <w:t>far</w:t>
            </w:r>
          </w:p>
        </w:tc>
        <w:tc>
          <w:tcPr>
            <w:tcW w:w="1871" w:type="dxa"/>
            <w:vAlign w:val="center"/>
          </w:tcPr>
          <w:p w14:paraId="5FCFF348" w14:textId="77777777" w:rsidR="00DD0671" w:rsidRPr="00467970" w:rsidRDefault="00DD0671" w:rsidP="008A3DD3">
            <w:r w:rsidRPr="00467970">
              <w:t>max up</w:t>
            </w:r>
          </w:p>
        </w:tc>
      </w:tr>
      <w:tr w:rsidR="00DD0671" w:rsidRPr="00467970" w14:paraId="67CF5DE8" w14:textId="77777777" w:rsidTr="008A3DD3">
        <w:tc>
          <w:tcPr>
            <w:tcW w:w="1871" w:type="dxa"/>
            <w:vAlign w:val="center"/>
          </w:tcPr>
          <w:p w14:paraId="07485508" w14:textId="77777777" w:rsidR="00DD0671" w:rsidRPr="00467970" w:rsidRDefault="00DD0671" w:rsidP="008A3DD3">
            <w:r w:rsidRPr="00467970">
              <w:t xml:space="preserve">very </w:t>
            </w:r>
            <w:proofErr w:type="spellStart"/>
            <w:r w:rsidRPr="00467970">
              <w:t>slow</w:t>
            </w:r>
            <w:proofErr w:type="spellEnd"/>
          </w:p>
        </w:tc>
        <w:tc>
          <w:tcPr>
            <w:tcW w:w="1871" w:type="dxa"/>
            <w:vAlign w:val="center"/>
          </w:tcPr>
          <w:p w14:paraId="7CF2BD0A" w14:textId="77777777" w:rsidR="00DD0671" w:rsidRPr="00467970" w:rsidRDefault="00DD0671" w:rsidP="008A3DD3">
            <w:r w:rsidRPr="00467970">
              <w:t>far</w:t>
            </w:r>
          </w:p>
        </w:tc>
        <w:tc>
          <w:tcPr>
            <w:tcW w:w="1871" w:type="dxa"/>
            <w:vAlign w:val="center"/>
          </w:tcPr>
          <w:p w14:paraId="074B1E20" w14:textId="77777777" w:rsidR="00DD0671" w:rsidRPr="00467970" w:rsidRDefault="00DD0671" w:rsidP="008A3DD3">
            <w:r w:rsidRPr="00467970">
              <w:t>max up</w:t>
            </w:r>
          </w:p>
        </w:tc>
      </w:tr>
    </w:tbl>
    <w:p w14:paraId="79B06CAE" w14:textId="77777777" w:rsidR="00DD0671" w:rsidRPr="00DD0671" w:rsidRDefault="00DD0671" w:rsidP="00DD0671"/>
    <w:p w14:paraId="4CAB2206" w14:textId="77777777" w:rsidR="009B68E9" w:rsidRDefault="00011B2C" w:rsidP="009B68E9">
      <w:pPr>
        <w:pStyle w:val="NadpisC"/>
      </w:pPr>
      <w:r>
        <w:br w:type="page"/>
      </w:r>
      <w:bookmarkStart w:id="59" w:name="_Toc61859782"/>
      <w:r w:rsidR="009B68E9">
        <w:lastRenderedPageBreak/>
        <w:t xml:space="preserve">Rozhodnutí </w:t>
      </w:r>
      <w:r w:rsidR="005B7A52">
        <w:t>udělení přednosti</w:t>
      </w:r>
      <w:bookmarkEnd w:id="59"/>
    </w:p>
    <w:p w14:paraId="5C452AE0" w14:textId="77777777" w:rsidR="00106D3A" w:rsidRDefault="00106D3A" w:rsidP="00E17ED4">
      <w:pPr>
        <w:pStyle w:val="normlntext"/>
      </w:pPr>
      <w:r>
        <w:t xml:space="preserve">Druhá vytvořená logika zajišťuje rozhodování, zda při jízdě přes křižovatku vozidlo má zastavit, nebo stihne křižovatkou projet, aniž by došlo ke kolizi. </w:t>
      </w:r>
    </w:p>
    <w:p w14:paraId="23DE7B4F" w14:textId="08B9197B" w:rsidR="00EB7D74" w:rsidRDefault="00106D3A" w:rsidP="00E17ED4">
      <w:pPr>
        <w:pStyle w:val="normlntext"/>
      </w:pPr>
      <w:r>
        <w:t xml:space="preserve">Ve srovnání s předchozí logikou je tato složitější, neboť pracuje se čtyřmi vstupními proměnnými. </w:t>
      </w:r>
      <w:r w:rsidR="00F06B60">
        <w:t xml:space="preserve">Parametry jsou podobné, tedy vzdálenost od křižovatky a rychlost vozidla, avšak dvojnásobné, neboť musí být zvlášť pro vozidlo které je na hlavní silnici i pro vozidlo jedoucí po silnici vedlejší. </w:t>
      </w:r>
      <w:r w:rsidR="00E17ED4">
        <w:t xml:space="preserve">Výsledkem je naopak pouze hodnota 0 nebo 1, tedy zda jet, nebo ne.  </w:t>
      </w:r>
    </w:p>
    <w:p w14:paraId="40134B8A" w14:textId="1FF212B7" w:rsidR="00EB7D74" w:rsidRDefault="00EB7D74" w:rsidP="00E17ED4">
      <w:pPr>
        <w:pStyle w:val="normlntext"/>
      </w:pPr>
      <w:r>
        <w:t>Tato fuzzy logika je řízena parametry dvou vozidel</w:t>
      </w:r>
      <w:r w:rsidR="007D337E">
        <w:t xml:space="preserve">. Pro práci byly zvoleny označení vozidel vozidlo A </w:t>
      </w:r>
      <w:proofErr w:type="spellStart"/>
      <w:r w:rsidR="007D337E">
        <w:t>a</w:t>
      </w:r>
      <w:proofErr w:type="spellEnd"/>
      <w:r w:rsidR="007D337E">
        <w:t xml:space="preserve"> B, </w:t>
      </w:r>
      <w:r w:rsidR="00195479">
        <w:t>kde</w:t>
      </w:r>
      <w:r w:rsidR="007D337E">
        <w:t xml:space="preserve"> vozidlo B je aktuální čili jedoucí po vedlejší silnici, pro které se určuje, zda zpomalí, či projede. Vozidlo A je tedy vozidlo jedoucí na hlavní silnici.</w:t>
      </w:r>
    </w:p>
    <w:p w14:paraId="0AAAE016" w14:textId="265E5CE7" w:rsidR="00EB7D74" w:rsidRDefault="00EB7D74" w:rsidP="00E17ED4">
      <w:pPr>
        <w:pStyle w:val="normlntext"/>
      </w:pPr>
      <w:r>
        <w:t xml:space="preserve">První použitou fuzzy proměnnou zvolenou v této logice je </w:t>
      </w:r>
      <w:proofErr w:type="spellStart"/>
      <w:r>
        <w:t>distanceB</w:t>
      </w:r>
      <w:proofErr w:type="spellEnd"/>
      <w:r>
        <w:t xml:space="preserve">, tedy </w:t>
      </w:r>
      <w:r w:rsidR="007D337E">
        <w:t xml:space="preserve">vzdálenost vozidla B od křižovatky. </w:t>
      </w:r>
      <w:r>
        <w:t>Proměnná je rozdělena na tři fuzzy výrazy, což jsou „</w:t>
      </w:r>
      <w:proofErr w:type="spellStart"/>
      <w:r>
        <w:t>to</w:t>
      </w:r>
      <w:r w:rsidR="00887EF9">
        <w:t>o</w:t>
      </w:r>
      <w:proofErr w:type="spellEnd"/>
      <w:r>
        <w:t xml:space="preserve"> </w:t>
      </w:r>
      <w:proofErr w:type="spellStart"/>
      <w:r>
        <w:t>close</w:t>
      </w:r>
      <w:proofErr w:type="spellEnd"/>
      <w:r>
        <w:t>“, „</w:t>
      </w:r>
      <w:proofErr w:type="spellStart"/>
      <w:r>
        <w:t>close</w:t>
      </w:r>
      <w:proofErr w:type="spellEnd"/>
      <w:r>
        <w:t xml:space="preserve">“ a „far“. Přesné hodnoty této fuzzy proměnné lze vidět na obrázku </w:t>
      </w:r>
      <w:r w:rsidR="005F4C58">
        <w:t>1</w:t>
      </w:r>
      <w:r w:rsidR="008A3DD3">
        <w:t>1</w:t>
      </w:r>
      <w:r>
        <w:t>.</w:t>
      </w:r>
    </w:p>
    <w:p w14:paraId="04056440" w14:textId="77777777" w:rsidR="00EB7D74" w:rsidRDefault="00EB7D74" w:rsidP="008A3DD3">
      <w:pPr>
        <w:pStyle w:val="normlntext"/>
        <w:keepNext/>
        <w:spacing w:after="0"/>
      </w:pPr>
      <w:r>
        <w:rPr>
          <w:noProof/>
        </w:rPr>
        <w:drawing>
          <wp:inline distT="0" distB="0" distL="0" distR="0" wp14:anchorId="22342F91" wp14:editId="44016E67">
            <wp:extent cx="4785756" cy="1820189"/>
            <wp:effectExtent l="19050" t="19050" r="15240" b="279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593" cy="1828114"/>
                    </a:xfrm>
                    <a:prstGeom prst="rect">
                      <a:avLst/>
                    </a:prstGeom>
                    <a:noFill/>
                    <a:ln>
                      <a:solidFill>
                        <a:schemeClr val="tx1"/>
                      </a:solidFill>
                    </a:ln>
                  </pic:spPr>
                </pic:pic>
              </a:graphicData>
            </a:graphic>
          </wp:inline>
        </w:drawing>
      </w:r>
    </w:p>
    <w:p w14:paraId="78ED21EC" w14:textId="67ED31A2" w:rsidR="00EB7D74" w:rsidRDefault="00E318D1" w:rsidP="00EB7D74">
      <w:pPr>
        <w:pStyle w:val="Titulek"/>
        <w:jc w:val="both"/>
      </w:pPr>
      <w:fldSimple w:instr=" SEQ Obrázek \* ARABIC ">
        <w:bookmarkStart w:id="60" w:name="_Toc61805801"/>
        <w:r w:rsidR="003C72B6">
          <w:rPr>
            <w:noProof/>
          </w:rPr>
          <w:t>11</w:t>
        </w:r>
      </w:fldSimple>
      <w:r w:rsidR="00EB7D74">
        <w:t xml:space="preserve"> </w:t>
      </w:r>
      <w:r w:rsidR="009F0006">
        <w:t xml:space="preserve">Vstupní fuzzy proměnné </w:t>
      </w:r>
      <w:proofErr w:type="spellStart"/>
      <w:r w:rsidR="00EB7D74">
        <w:t>distanceB</w:t>
      </w:r>
      <w:bookmarkEnd w:id="60"/>
      <w:proofErr w:type="spellEnd"/>
    </w:p>
    <w:p w14:paraId="168B3E57" w14:textId="77777777" w:rsidR="005F6800" w:rsidRDefault="005F6800">
      <w:pPr>
        <w:rPr>
          <w:rFonts w:ascii="Times New Roman" w:hAnsi="Times New Roman"/>
        </w:rPr>
      </w:pPr>
      <w:r>
        <w:br w:type="page"/>
      </w:r>
    </w:p>
    <w:p w14:paraId="72BCDD96" w14:textId="03E6E914" w:rsidR="007D337E" w:rsidRDefault="007D337E" w:rsidP="00E17ED4">
      <w:pPr>
        <w:pStyle w:val="normlntext"/>
      </w:pPr>
      <w:r>
        <w:lastRenderedPageBreak/>
        <w:t xml:space="preserve">Druhou fuzzy proměnnou, která odkazuje na vozidlo B, je proměnná </w:t>
      </w:r>
      <w:proofErr w:type="spellStart"/>
      <w:r>
        <w:t>speedB</w:t>
      </w:r>
      <w:proofErr w:type="spellEnd"/>
      <w:r>
        <w:t>. Je rozdělena na čtyři fuzzy výrazy, což jsou „</w:t>
      </w:r>
      <w:proofErr w:type="spellStart"/>
      <w:r>
        <w:t>too</w:t>
      </w:r>
      <w:proofErr w:type="spellEnd"/>
      <w:r>
        <w:t xml:space="preserve"> </w:t>
      </w:r>
      <w:proofErr w:type="spellStart"/>
      <w:r>
        <w:t>slow</w:t>
      </w:r>
      <w:proofErr w:type="spellEnd"/>
      <w:r>
        <w:t>“, „</w:t>
      </w:r>
      <w:proofErr w:type="spellStart"/>
      <w:r>
        <w:t>slow</w:t>
      </w:r>
      <w:proofErr w:type="spellEnd"/>
      <w:r>
        <w:t xml:space="preserve">“, „fast“, „stop“. Hodnoty zvolené pro fuzzy proměnnou </w:t>
      </w:r>
      <w:proofErr w:type="spellStart"/>
      <w:r>
        <w:t>speedB</w:t>
      </w:r>
      <w:proofErr w:type="spellEnd"/>
      <w:r>
        <w:t xml:space="preserve"> lze vidět na obrázku </w:t>
      </w:r>
      <w:r w:rsidR="005F4C58">
        <w:t>1</w:t>
      </w:r>
      <w:r w:rsidR="008A3DD3">
        <w:t>2</w:t>
      </w:r>
      <w:r>
        <w:t>. Této fuzzy proměnné se přiřazuje aktuální rychlost vozidla B.</w:t>
      </w:r>
    </w:p>
    <w:p w14:paraId="2CE33D23" w14:textId="77777777" w:rsidR="00EB7D74" w:rsidRDefault="00EB7D74" w:rsidP="008A3DD3">
      <w:pPr>
        <w:pStyle w:val="normlntext"/>
        <w:keepNext/>
        <w:spacing w:after="0"/>
      </w:pPr>
      <w:r>
        <w:rPr>
          <w:noProof/>
        </w:rPr>
        <w:drawing>
          <wp:inline distT="0" distB="0" distL="0" distR="0" wp14:anchorId="06CA4191" wp14:editId="73BB8FF1">
            <wp:extent cx="4868884" cy="2027870"/>
            <wp:effectExtent l="19050" t="19050" r="27305" b="1079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555" cy="2036479"/>
                    </a:xfrm>
                    <a:prstGeom prst="rect">
                      <a:avLst/>
                    </a:prstGeom>
                    <a:noFill/>
                    <a:ln>
                      <a:solidFill>
                        <a:schemeClr val="tx1"/>
                      </a:solidFill>
                    </a:ln>
                  </pic:spPr>
                </pic:pic>
              </a:graphicData>
            </a:graphic>
          </wp:inline>
        </w:drawing>
      </w:r>
    </w:p>
    <w:p w14:paraId="28A10881" w14:textId="64CA3D2E" w:rsidR="00EB7D74" w:rsidRDefault="00E318D1" w:rsidP="00EB7D74">
      <w:pPr>
        <w:pStyle w:val="Titulek"/>
        <w:jc w:val="both"/>
      </w:pPr>
      <w:fldSimple w:instr=" SEQ Obrázek \* ARABIC ">
        <w:bookmarkStart w:id="61" w:name="_Toc61805802"/>
        <w:r w:rsidR="003C72B6">
          <w:rPr>
            <w:noProof/>
          </w:rPr>
          <w:t>12</w:t>
        </w:r>
      </w:fldSimple>
      <w:r w:rsidR="00EB7D74">
        <w:t xml:space="preserve"> </w:t>
      </w:r>
      <w:r w:rsidR="009F0006">
        <w:t xml:space="preserve">Vstupní fuzzy proměnné </w:t>
      </w:r>
      <w:r w:rsidR="00EB7D74">
        <w:t>speed B</w:t>
      </w:r>
      <w:bookmarkEnd w:id="61"/>
    </w:p>
    <w:p w14:paraId="08162590" w14:textId="54ABCC45" w:rsidR="007D337E" w:rsidRDefault="007D337E" w:rsidP="007D337E"/>
    <w:p w14:paraId="5DC84D6E" w14:textId="43CBB72D" w:rsidR="007D337E" w:rsidRPr="007D337E" w:rsidRDefault="007D337E" w:rsidP="00D84321">
      <w:pPr>
        <w:pStyle w:val="normlntext"/>
      </w:pPr>
      <w:r>
        <w:t>Další dvě fuzzy proměnné se zabývají hodnotami druhého vozidla A</w:t>
      </w:r>
      <w:r w:rsidR="005F6800">
        <w:t>.</w:t>
      </w:r>
      <w:r>
        <w:t xml:space="preserve"> Fuzzy proměnné </w:t>
      </w:r>
      <w:proofErr w:type="spellStart"/>
      <w:r>
        <w:t>distanceA</w:t>
      </w:r>
      <w:proofErr w:type="spellEnd"/>
      <w:r w:rsidR="009F0006">
        <w:t>, která určuje taktéž vzdálenost od křižovatky,</w:t>
      </w:r>
      <w:r>
        <w:t xml:space="preserve"> je rozdělena na fuzzy výrazy „</w:t>
      </w:r>
      <w:proofErr w:type="spellStart"/>
      <w:r>
        <w:t>too</w:t>
      </w:r>
      <w:proofErr w:type="spellEnd"/>
      <w:r>
        <w:t xml:space="preserve"> </w:t>
      </w:r>
      <w:proofErr w:type="spellStart"/>
      <w:r>
        <w:t>close</w:t>
      </w:r>
      <w:proofErr w:type="spellEnd"/>
      <w:r>
        <w:t>“, „</w:t>
      </w:r>
      <w:proofErr w:type="spellStart"/>
      <w:r>
        <w:t>close</w:t>
      </w:r>
      <w:proofErr w:type="spellEnd"/>
      <w:r>
        <w:t xml:space="preserve">“, „far“. </w:t>
      </w:r>
      <w:r w:rsidR="009F0006">
        <w:t xml:space="preserve">Pojmenování fuzzy výrazů je stejné jako u fuzzy proměnné </w:t>
      </w:r>
      <w:proofErr w:type="spellStart"/>
      <w:r w:rsidR="009F0006">
        <w:t>distanceA</w:t>
      </w:r>
      <w:proofErr w:type="spellEnd"/>
      <w:r w:rsidR="009F0006">
        <w:t>, avšak, jak lze vidět na obrázku 1</w:t>
      </w:r>
      <w:r w:rsidR="008A3DD3">
        <w:t>3</w:t>
      </w:r>
      <w:r w:rsidR="009F0006">
        <w:t>, rozdělení hodnot jednotlivých výrazů je odlišné.</w:t>
      </w:r>
      <w:r>
        <w:t xml:space="preserve"> </w:t>
      </w:r>
    </w:p>
    <w:p w14:paraId="17E09A1D" w14:textId="1E8519D0" w:rsidR="00EB7D74" w:rsidRDefault="00EB7D74" w:rsidP="00EB7D74"/>
    <w:p w14:paraId="7EB8D613" w14:textId="54CD5CEF" w:rsidR="00EB7D74" w:rsidRDefault="00EB7D74" w:rsidP="00EB7D74">
      <w:pPr>
        <w:keepNext/>
      </w:pPr>
      <w:r>
        <w:rPr>
          <w:noProof/>
        </w:rPr>
        <w:drawing>
          <wp:inline distT="0" distB="0" distL="0" distR="0" wp14:anchorId="393C8481" wp14:editId="431C2BAF">
            <wp:extent cx="4868545" cy="1851676"/>
            <wp:effectExtent l="19050" t="19050" r="27305" b="152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2195"/>
                    <a:stretch/>
                  </pic:blipFill>
                  <pic:spPr bwMode="auto">
                    <a:xfrm>
                      <a:off x="0" y="0"/>
                      <a:ext cx="4875568" cy="1854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3BFAC7" w14:textId="19B9E630" w:rsidR="00EB7D74" w:rsidRDefault="00E318D1" w:rsidP="00EB7D74">
      <w:pPr>
        <w:pStyle w:val="Titulek"/>
      </w:pPr>
      <w:fldSimple w:instr=" SEQ Obrázek \* ARABIC ">
        <w:bookmarkStart w:id="62" w:name="_Toc61805803"/>
        <w:r w:rsidR="003C72B6">
          <w:rPr>
            <w:noProof/>
          </w:rPr>
          <w:t>13</w:t>
        </w:r>
      </w:fldSimple>
      <w:r w:rsidR="00EB7D74">
        <w:t xml:space="preserve"> </w:t>
      </w:r>
      <w:r w:rsidR="009F0006">
        <w:t xml:space="preserve">Vstupní fuzzy proměnné </w:t>
      </w:r>
      <w:proofErr w:type="spellStart"/>
      <w:r w:rsidR="00EB7D74">
        <w:t>distanceA</w:t>
      </w:r>
      <w:bookmarkEnd w:id="62"/>
      <w:proofErr w:type="spellEnd"/>
    </w:p>
    <w:p w14:paraId="2BD7B9EF" w14:textId="32B835B5" w:rsidR="009F0006" w:rsidRDefault="009F0006"/>
    <w:p w14:paraId="0924A1B7" w14:textId="523FF1C1" w:rsidR="009F0006" w:rsidRPr="009F0006" w:rsidRDefault="009F0006" w:rsidP="00D84321">
      <w:pPr>
        <w:pStyle w:val="normlntext"/>
      </w:pPr>
      <w:r>
        <w:t xml:space="preserve">Poslední vstupní fuzzy proměnnou použitou v této logice je </w:t>
      </w:r>
      <w:proofErr w:type="spellStart"/>
      <w:r>
        <w:t>speedA</w:t>
      </w:r>
      <w:proofErr w:type="spellEnd"/>
      <w:r>
        <w:t>, což je rychlost vozidla A. Zde byly zvoleny pouze dva fuzzy výrazy určující rychlost, což jsou „</w:t>
      </w:r>
      <w:proofErr w:type="spellStart"/>
      <w:r>
        <w:t>slow</w:t>
      </w:r>
      <w:proofErr w:type="spellEnd"/>
      <w:r>
        <w:t>“ a „fast“. Na obrázku 1</w:t>
      </w:r>
      <w:r w:rsidR="008A3DD3">
        <w:t>4</w:t>
      </w:r>
      <w:r>
        <w:t xml:space="preserve"> lze vidět, že je toto rozdělení celkem jednoduché, avšak ve výsledku účinné.</w:t>
      </w:r>
    </w:p>
    <w:p w14:paraId="0B1C8ABA" w14:textId="6102B771" w:rsidR="00EB7D74" w:rsidRDefault="00EB7D74" w:rsidP="00EB7D74"/>
    <w:p w14:paraId="4751CECA" w14:textId="77777777" w:rsidR="00EB7D74" w:rsidRDefault="00EB7D74" w:rsidP="00EB7D74">
      <w:pPr>
        <w:keepNext/>
      </w:pPr>
      <w:r>
        <w:rPr>
          <w:noProof/>
        </w:rPr>
        <w:lastRenderedPageBreak/>
        <w:drawing>
          <wp:inline distT="0" distB="0" distL="0" distR="0" wp14:anchorId="410D25E8" wp14:editId="2DB5C6CA">
            <wp:extent cx="4547870" cy="1468583"/>
            <wp:effectExtent l="19050" t="19050" r="24130" b="1778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424"/>
                    <a:stretch/>
                  </pic:blipFill>
                  <pic:spPr bwMode="auto">
                    <a:xfrm>
                      <a:off x="0" y="0"/>
                      <a:ext cx="4615169" cy="1490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45AE5" w14:textId="37E353FB" w:rsidR="00EB7D74" w:rsidRDefault="00E318D1" w:rsidP="00EB7D74">
      <w:pPr>
        <w:pStyle w:val="Titulek"/>
      </w:pPr>
      <w:fldSimple w:instr=" SEQ Obrázek \* ARABIC ">
        <w:bookmarkStart w:id="63" w:name="_Toc61805804"/>
        <w:r w:rsidR="003C72B6">
          <w:rPr>
            <w:noProof/>
          </w:rPr>
          <w:t>14</w:t>
        </w:r>
      </w:fldSimple>
      <w:r w:rsidR="00EB7D74">
        <w:t xml:space="preserve"> </w:t>
      </w:r>
      <w:r w:rsidR="009F0006">
        <w:t xml:space="preserve">Vstupní fuzzy proměnné </w:t>
      </w:r>
      <w:proofErr w:type="spellStart"/>
      <w:r w:rsidR="00EB7D74">
        <w:t>speedA</w:t>
      </w:r>
      <w:bookmarkEnd w:id="63"/>
      <w:proofErr w:type="spellEnd"/>
    </w:p>
    <w:p w14:paraId="7560686B" w14:textId="77777777" w:rsidR="00D84321" w:rsidRDefault="00D84321" w:rsidP="009F0006"/>
    <w:p w14:paraId="69702C2C" w14:textId="08713B38" w:rsidR="009F0006" w:rsidRPr="009F0006" w:rsidRDefault="009F0006" w:rsidP="007A310B">
      <w:pPr>
        <w:pStyle w:val="normlntext"/>
      </w:pPr>
      <w:r>
        <w:t>Výstupní fuzzy proměnnou, jak již bylo na začátku této podkapitoly řečeno, je rozhodnutí, zda vozidlo A pojede, či zastaví. Pro toto rozhodnutí</w:t>
      </w:r>
      <w:r w:rsidR="005F6800">
        <w:t>, jak lze vidět na obrázku 1</w:t>
      </w:r>
      <w:r w:rsidR="008A3DD3">
        <w:t>5</w:t>
      </w:r>
      <w:r w:rsidR="005F6800">
        <w:t>,</w:t>
      </w:r>
      <w:r>
        <w:t xml:space="preserve"> byly použity dva fuzzy výrazy, což jsou „stop“ a „run“. V samotné aplikaci se poté jednoduše rozhoduje, zda je výstupní hodnota větší či menší</w:t>
      </w:r>
      <w:r w:rsidR="005F6800">
        <w:t xml:space="preserve"> než 1</w:t>
      </w:r>
      <w:r>
        <w:t xml:space="preserve">. </w:t>
      </w:r>
    </w:p>
    <w:p w14:paraId="3AE9BD33" w14:textId="28CC4412" w:rsidR="00011B2C" w:rsidRDefault="00B706C3" w:rsidP="008A3DD3">
      <w:pPr>
        <w:pStyle w:val="normlntext"/>
        <w:keepNext/>
        <w:spacing w:after="0"/>
      </w:pPr>
      <w:r>
        <w:rPr>
          <w:noProof/>
        </w:rPr>
        <w:drawing>
          <wp:inline distT="0" distB="0" distL="0" distR="0" wp14:anchorId="319D7D20" wp14:editId="4C7C931F">
            <wp:extent cx="4548146" cy="1544926"/>
            <wp:effectExtent l="19050" t="19050" r="24130" b="1778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9432" cy="1548760"/>
                    </a:xfrm>
                    <a:prstGeom prst="rect">
                      <a:avLst/>
                    </a:prstGeom>
                    <a:noFill/>
                    <a:ln>
                      <a:solidFill>
                        <a:schemeClr val="tx1"/>
                      </a:solidFill>
                    </a:ln>
                  </pic:spPr>
                </pic:pic>
              </a:graphicData>
            </a:graphic>
          </wp:inline>
        </w:drawing>
      </w:r>
    </w:p>
    <w:p w14:paraId="340C2352" w14:textId="3CC11448"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64" w:name="_Toc61805805"/>
      <w:r w:rsidR="003C72B6">
        <w:rPr>
          <w:noProof/>
        </w:rPr>
        <w:t>15</w:t>
      </w:r>
      <w:r>
        <w:rPr>
          <w:noProof/>
        </w:rPr>
        <w:fldChar w:fldCharType="end"/>
      </w:r>
      <w:r w:rsidR="00E876AD">
        <w:t xml:space="preserve"> </w:t>
      </w:r>
      <w:r w:rsidR="00011B2C">
        <w:t>Výstup určení přednosti</w:t>
      </w:r>
      <w:bookmarkEnd w:id="64"/>
    </w:p>
    <w:p w14:paraId="50B3D9CE" w14:textId="40119862" w:rsidR="00F46E64" w:rsidRDefault="00F46E64" w:rsidP="00F46E64"/>
    <w:p w14:paraId="087960A0" w14:textId="31980521" w:rsidR="00F03BBA" w:rsidRDefault="005F6800" w:rsidP="00DD0671">
      <w:pPr>
        <w:pStyle w:val="normlntext"/>
      </w:pPr>
      <w:r>
        <w:t>Následující tabulka</w:t>
      </w:r>
      <w:r w:rsidR="003620A9">
        <w:t xml:space="preserve"> č. 4</w:t>
      </w:r>
      <w:r>
        <w:t xml:space="preserve"> obsahuje fuzzy pravidla vytvořená pro danou logiku. Vstupními hodnotami jsou všechny výše popsané proměnné, tedy rychlost a vzdálenost od křižovatky pro vozidlo jedoucí po vedlejší i hlavní silnici</w:t>
      </w:r>
      <w:r w:rsidR="00F72F45">
        <w:t>.</w:t>
      </w:r>
    </w:p>
    <w:p w14:paraId="10ADF772" w14:textId="28EDA987" w:rsidR="00F03BBA" w:rsidRDefault="00E318D1" w:rsidP="00F03BBA">
      <w:pPr>
        <w:pStyle w:val="Titulek"/>
        <w:keepNext/>
      </w:pPr>
      <w:fldSimple w:instr=" SEQ Tabulka \* ARABIC ">
        <w:bookmarkStart w:id="65" w:name="_Toc61805817"/>
        <w:r w:rsidR="0086119E">
          <w:rPr>
            <w:noProof/>
          </w:rPr>
          <w:t>4</w:t>
        </w:r>
      </w:fldSimple>
      <w:r w:rsidR="00F03BBA">
        <w:t xml:space="preserve"> </w:t>
      </w:r>
      <w:r w:rsidR="00467970">
        <w:t>Příklad pravidel</w:t>
      </w:r>
      <w:r w:rsidR="00F03BBA">
        <w:t xml:space="preserve"> pro určení přednosti</w:t>
      </w:r>
      <w:bookmarkEnd w:id="65"/>
    </w:p>
    <w:tbl>
      <w:tblPr>
        <w:tblStyle w:val="Mkatabulky"/>
        <w:tblW w:w="0" w:type="auto"/>
        <w:tblLook w:val="04A0" w:firstRow="1" w:lastRow="0" w:firstColumn="1" w:lastColumn="0" w:noHBand="0" w:noVBand="1"/>
      </w:tblPr>
      <w:tblGrid>
        <w:gridCol w:w="1361"/>
        <w:gridCol w:w="1361"/>
        <w:gridCol w:w="1361"/>
        <w:gridCol w:w="1361"/>
        <w:gridCol w:w="1361"/>
      </w:tblGrid>
      <w:tr w:rsidR="00DD0671" w:rsidRPr="00DD0671" w14:paraId="30FC7CE0" w14:textId="77777777" w:rsidTr="00DD0671">
        <w:tc>
          <w:tcPr>
            <w:tcW w:w="1361" w:type="dxa"/>
            <w:vAlign w:val="center"/>
          </w:tcPr>
          <w:p w14:paraId="01F535D8" w14:textId="77777777" w:rsidR="00DD0671" w:rsidRPr="00DD0671" w:rsidRDefault="00DD0671" w:rsidP="00DD0671">
            <w:pPr>
              <w:keepNext/>
              <w:jc w:val="center"/>
              <w:rPr>
                <w:b/>
                <w:bCs/>
              </w:rPr>
            </w:pPr>
            <w:proofErr w:type="spellStart"/>
            <w:r w:rsidRPr="00DD0671">
              <w:rPr>
                <w:b/>
                <w:bCs/>
              </w:rPr>
              <w:t>distanceB</w:t>
            </w:r>
            <w:proofErr w:type="spellEnd"/>
          </w:p>
        </w:tc>
        <w:tc>
          <w:tcPr>
            <w:tcW w:w="1361" w:type="dxa"/>
            <w:vAlign w:val="center"/>
          </w:tcPr>
          <w:p w14:paraId="371F4DB3" w14:textId="77777777" w:rsidR="00DD0671" w:rsidRPr="00DD0671" w:rsidRDefault="00DD0671" w:rsidP="00DD0671">
            <w:pPr>
              <w:keepNext/>
              <w:jc w:val="center"/>
              <w:rPr>
                <w:b/>
                <w:bCs/>
              </w:rPr>
            </w:pPr>
            <w:proofErr w:type="spellStart"/>
            <w:r w:rsidRPr="00DD0671">
              <w:rPr>
                <w:b/>
                <w:bCs/>
              </w:rPr>
              <w:t>speedB</w:t>
            </w:r>
            <w:proofErr w:type="spellEnd"/>
          </w:p>
        </w:tc>
        <w:tc>
          <w:tcPr>
            <w:tcW w:w="1361" w:type="dxa"/>
            <w:vAlign w:val="center"/>
          </w:tcPr>
          <w:p w14:paraId="46F4A8A4" w14:textId="77777777" w:rsidR="00DD0671" w:rsidRPr="00DD0671" w:rsidRDefault="00DD0671" w:rsidP="00DD0671">
            <w:pPr>
              <w:keepNext/>
              <w:jc w:val="center"/>
              <w:rPr>
                <w:b/>
                <w:bCs/>
              </w:rPr>
            </w:pPr>
            <w:proofErr w:type="spellStart"/>
            <w:r w:rsidRPr="00DD0671">
              <w:rPr>
                <w:b/>
                <w:bCs/>
              </w:rPr>
              <w:t>distanceA</w:t>
            </w:r>
            <w:proofErr w:type="spellEnd"/>
          </w:p>
        </w:tc>
        <w:tc>
          <w:tcPr>
            <w:tcW w:w="1361" w:type="dxa"/>
            <w:vAlign w:val="center"/>
          </w:tcPr>
          <w:p w14:paraId="32F6798A" w14:textId="77777777" w:rsidR="00DD0671" w:rsidRPr="00DD0671" w:rsidRDefault="00DD0671" w:rsidP="00DD0671">
            <w:pPr>
              <w:keepNext/>
              <w:jc w:val="center"/>
              <w:rPr>
                <w:b/>
                <w:bCs/>
              </w:rPr>
            </w:pPr>
            <w:proofErr w:type="spellStart"/>
            <w:r w:rsidRPr="00DD0671">
              <w:rPr>
                <w:b/>
                <w:bCs/>
              </w:rPr>
              <w:t>speedA</w:t>
            </w:r>
            <w:proofErr w:type="spellEnd"/>
          </w:p>
        </w:tc>
        <w:tc>
          <w:tcPr>
            <w:tcW w:w="1361" w:type="dxa"/>
            <w:vAlign w:val="center"/>
          </w:tcPr>
          <w:p w14:paraId="34A1746E" w14:textId="77777777" w:rsidR="00DD0671" w:rsidRPr="00DD0671" w:rsidRDefault="00DD0671" w:rsidP="00DD0671">
            <w:pPr>
              <w:keepNext/>
              <w:jc w:val="center"/>
              <w:rPr>
                <w:b/>
                <w:bCs/>
              </w:rPr>
            </w:pPr>
            <w:r w:rsidRPr="00DD0671">
              <w:rPr>
                <w:b/>
                <w:bCs/>
              </w:rPr>
              <w:t>run</w:t>
            </w:r>
          </w:p>
        </w:tc>
      </w:tr>
      <w:tr w:rsidR="00DD0671" w:rsidRPr="00DD0671" w14:paraId="71454398" w14:textId="77777777" w:rsidTr="00DD0671">
        <w:tc>
          <w:tcPr>
            <w:tcW w:w="1361" w:type="dxa"/>
            <w:vAlign w:val="center"/>
          </w:tcPr>
          <w:p w14:paraId="614F59D7" w14:textId="77777777" w:rsidR="00DD0671" w:rsidRPr="00DD0671" w:rsidRDefault="00DD0671" w:rsidP="00DD0671">
            <w:pPr>
              <w:keepNext/>
            </w:pPr>
            <w:proofErr w:type="spellStart"/>
            <w:r w:rsidRPr="00DD0671">
              <w:t>too</w:t>
            </w:r>
            <w:proofErr w:type="spellEnd"/>
            <w:r w:rsidRPr="00DD0671">
              <w:t xml:space="preserve"> </w:t>
            </w:r>
            <w:proofErr w:type="spellStart"/>
            <w:r w:rsidRPr="00DD0671">
              <w:t>close</w:t>
            </w:r>
            <w:proofErr w:type="spellEnd"/>
          </w:p>
        </w:tc>
        <w:tc>
          <w:tcPr>
            <w:tcW w:w="1361" w:type="dxa"/>
            <w:vAlign w:val="center"/>
          </w:tcPr>
          <w:p w14:paraId="3C367D59" w14:textId="77777777" w:rsidR="00DD0671" w:rsidRPr="00DD0671" w:rsidRDefault="00DD0671" w:rsidP="00DD0671">
            <w:pPr>
              <w:keepNext/>
            </w:pPr>
            <w:r w:rsidRPr="00DD0671">
              <w:t>fast</w:t>
            </w:r>
          </w:p>
        </w:tc>
        <w:tc>
          <w:tcPr>
            <w:tcW w:w="1361" w:type="dxa"/>
            <w:vAlign w:val="center"/>
          </w:tcPr>
          <w:p w14:paraId="11739CEC" w14:textId="77777777" w:rsidR="00DD0671" w:rsidRPr="00DD0671" w:rsidRDefault="00DD0671" w:rsidP="00DD0671">
            <w:pPr>
              <w:keepNext/>
            </w:pPr>
            <w:proofErr w:type="spellStart"/>
            <w:r w:rsidRPr="00DD0671">
              <w:t>close</w:t>
            </w:r>
            <w:proofErr w:type="spellEnd"/>
          </w:p>
        </w:tc>
        <w:tc>
          <w:tcPr>
            <w:tcW w:w="1361" w:type="dxa"/>
            <w:vAlign w:val="center"/>
          </w:tcPr>
          <w:p w14:paraId="1B57B831" w14:textId="77777777" w:rsidR="00DD0671" w:rsidRPr="00DD0671" w:rsidRDefault="00DD0671" w:rsidP="00DD0671">
            <w:pPr>
              <w:keepNext/>
            </w:pPr>
            <w:r w:rsidRPr="00DD0671">
              <w:t>fast</w:t>
            </w:r>
          </w:p>
        </w:tc>
        <w:tc>
          <w:tcPr>
            <w:tcW w:w="1361" w:type="dxa"/>
            <w:vAlign w:val="center"/>
          </w:tcPr>
          <w:p w14:paraId="0F41FAF5" w14:textId="77777777" w:rsidR="00DD0671" w:rsidRPr="00DD0671" w:rsidRDefault="00DD0671" w:rsidP="00DD0671">
            <w:pPr>
              <w:keepNext/>
            </w:pPr>
            <w:r w:rsidRPr="00DD0671">
              <w:t>stop</w:t>
            </w:r>
          </w:p>
        </w:tc>
      </w:tr>
      <w:tr w:rsidR="00DD0671" w:rsidRPr="00DD0671" w14:paraId="1FF7E62C" w14:textId="77777777" w:rsidTr="00DD0671">
        <w:tc>
          <w:tcPr>
            <w:tcW w:w="1361" w:type="dxa"/>
            <w:vAlign w:val="center"/>
          </w:tcPr>
          <w:p w14:paraId="093F2013" w14:textId="77777777" w:rsidR="00DD0671" w:rsidRPr="00DD0671" w:rsidRDefault="00DD0671" w:rsidP="00DD0671">
            <w:pPr>
              <w:keepNext/>
            </w:pPr>
            <w:proofErr w:type="spellStart"/>
            <w:r w:rsidRPr="00DD0671">
              <w:t>close</w:t>
            </w:r>
            <w:proofErr w:type="spellEnd"/>
          </w:p>
        </w:tc>
        <w:tc>
          <w:tcPr>
            <w:tcW w:w="1361" w:type="dxa"/>
            <w:vAlign w:val="center"/>
          </w:tcPr>
          <w:p w14:paraId="55BE2423" w14:textId="77777777" w:rsidR="00DD0671" w:rsidRPr="00DD0671" w:rsidRDefault="00DD0671" w:rsidP="00DD0671">
            <w:pPr>
              <w:keepNext/>
            </w:pPr>
            <w:r w:rsidRPr="00DD0671">
              <w:t>fast</w:t>
            </w:r>
          </w:p>
        </w:tc>
        <w:tc>
          <w:tcPr>
            <w:tcW w:w="1361" w:type="dxa"/>
            <w:vAlign w:val="center"/>
          </w:tcPr>
          <w:p w14:paraId="7A7D2522" w14:textId="77777777" w:rsidR="00DD0671" w:rsidRPr="00DD0671" w:rsidRDefault="00DD0671" w:rsidP="00DD0671">
            <w:pPr>
              <w:keepNext/>
            </w:pPr>
            <w:proofErr w:type="spellStart"/>
            <w:r w:rsidRPr="00DD0671">
              <w:t>close</w:t>
            </w:r>
            <w:proofErr w:type="spellEnd"/>
          </w:p>
        </w:tc>
        <w:tc>
          <w:tcPr>
            <w:tcW w:w="1361" w:type="dxa"/>
            <w:vAlign w:val="center"/>
          </w:tcPr>
          <w:p w14:paraId="2E068210" w14:textId="77777777" w:rsidR="00DD0671" w:rsidRPr="00DD0671" w:rsidRDefault="00DD0671" w:rsidP="00DD0671">
            <w:pPr>
              <w:keepNext/>
            </w:pPr>
            <w:r w:rsidRPr="00DD0671">
              <w:t>fast</w:t>
            </w:r>
          </w:p>
        </w:tc>
        <w:tc>
          <w:tcPr>
            <w:tcW w:w="1361" w:type="dxa"/>
            <w:vAlign w:val="center"/>
          </w:tcPr>
          <w:p w14:paraId="4AB86B44" w14:textId="77777777" w:rsidR="00DD0671" w:rsidRPr="00DD0671" w:rsidRDefault="00DD0671" w:rsidP="00DD0671">
            <w:pPr>
              <w:keepNext/>
            </w:pPr>
            <w:r w:rsidRPr="00DD0671">
              <w:t>stop</w:t>
            </w:r>
          </w:p>
        </w:tc>
      </w:tr>
      <w:tr w:rsidR="00DD0671" w:rsidRPr="00DD0671" w14:paraId="2F5AFFDF" w14:textId="77777777" w:rsidTr="00DD0671">
        <w:tc>
          <w:tcPr>
            <w:tcW w:w="1361" w:type="dxa"/>
            <w:vAlign w:val="center"/>
          </w:tcPr>
          <w:p w14:paraId="0445F0FE" w14:textId="77777777" w:rsidR="00DD0671" w:rsidRPr="00DD0671" w:rsidRDefault="00DD0671" w:rsidP="00DD0671">
            <w:pPr>
              <w:keepNext/>
            </w:pPr>
            <w:r w:rsidRPr="00DD0671">
              <w:t>far</w:t>
            </w:r>
          </w:p>
        </w:tc>
        <w:tc>
          <w:tcPr>
            <w:tcW w:w="1361" w:type="dxa"/>
            <w:vAlign w:val="center"/>
          </w:tcPr>
          <w:p w14:paraId="0A3AECEF" w14:textId="77777777" w:rsidR="00DD0671" w:rsidRPr="00DD0671" w:rsidRDefault="00DD0671" w:rsidP="00DD0671">
            <w:pPr>
              <w:keepNext/>
            </w:pPr>
            <w:r w:rsidRPr="00DD0671">
              <w:t>fast</w:t>
            </w:r>
          </w:p>
        </w:tc>
        <w:tc>
          <w:tcPr>
            <w:tcW w:w="1361" w:type="dxa"/>
            <w:vAlign w:val="center"/>
          </w:tcPr>
          <w:p w14:paraId="11A04A32" w14:textId="77777777" w:rsidR="00DD0671" w:rsidRPr="00DD0671" w:rsidRDefault="00DD0671" w:rsidP="00DD0671">
            <w:pPr>
              <w:keepNext/>
            </w:pPr>
            <w:proofErr w:type="spellStart"/>
            <w:r w:rsidRPr="00DD0671">
              <w:t>close</w:t>
            </w:r>
            <w:proofErr w:type="spellEnd"/>
          </w:p>
        </w:tc>
        <w:tc>
          <w:tcPr>
            <w:tcW w:w="1361" w:type="dxa"/>
            <w:vAlign w:val="center"/>
          </w:tcPr>
          <w:p w14:paraId="4D4B0A93" w14:textId="77777777" w:rsidR="00DD0671" w:rsidRPr="00DD0671" w:rsidRDefault="00DD0671" w:rsidP="00DD0671">
            <w:pPr>
              <w:keepNext/>
            </w:pPr>
            <w:r w:rsidRPr="00DD0671">
              <w:t>fast</w:t>
            </w:r>
          </w:p>
        </w:tc>
        <w:tc>
          <w:tcPr>
            <w:tcW w:w="1361" w:type="dxa"/>
            <w:vAlign w:val="center"/>
          </w:tcPr>
          <w:p w14:paraId="52E17BE6" w14:textId="77777777" w:rsidR="00DD0671" w:rsidRPr="00DD0671" w:rsidRDefault="00DD0671" w:rsidP="00DD0671">
            <w:pPr>
              <w:keepNext/>
            </w:pPr>
            <w:r w:rsidRPr="00DD0671">
              <w:t>stop</w:t>
            </w:r>
          </w:p>
        </w:tc>
      </w:tr>
      <w:tr w:rsidR="00DD0671" w:rsidRPr="00DD0671" w14:paraId="7D364AEA" w14:textId="77777777" w:rsidTr="00DD0671">
        <w:tc>
          <w:tcPr>
            <w:tcW w:w="1361" w:type="dxa"/>
            <w:vAlign w:val="center"/>
          </w:tcPr>
          <w:p w14:paraId="5116D545" w14:textId="77777777" w:rsidR="00DD0671" w:rsidRPr="00DD0671" w:rsidRDefault="00DD0671" w:rsidP="00DD0671">
            <w:pPr>
              <w:keepNext/>
            </w:pPr>
            <w:proofErr w:type="spellStart"/>
            <w:r w:rsidRPr="00DD0671">
              <w:t>too</w:t>
            </w:r>
            <w:proofErr w:type="spellEnd"/>
            <w:r w:rsidRPr="00DD0671">
              <w:t xml:space="preserve"> </w:t>
            </w:r>
            <w:proofErr w:type="spellStart"/>
            <w:r w:rsidRPr="00DD0671">
              <w:t>close</w:t>
            </w:r>
            <w:proofErr w:type="spellEnd"/>
          </w:p>
        </w:tc>
        <w:tc>
          <w:tcPr>
            <w:tcW w:w="1361" w:type="dxa"/>
            <w:vAlign w:val="center"/>
          </w:tcPr>
          <w:p w14:paraId="740087F0" w14:textId="77777777" w:rsidR="00DD0671" w:rsidRPr="00DD0671" w:rsidRDefault="00DD0671" w:rsidP="00DD0671">
            <w:pPr>
              <w:keepNext/>
            </w:pPr>
            <w:r w:rsidRPr="00DD0671">
              <w:t>fast</w:t>
            </w:r>
          </w:p>
        </w:tc>
        <w:tc>
          <w:tcPr>
            <w:tcW w:w="1361" w:type="dxa"/>
            <w:vAlign w:val="center"/>
          </w:tcPr>
          <w:p w14:paraId="536BF427" w14:textId="77777777" w:rsidR="00DD0671" w:rsidRPr="00DD0671" w:rsidRDefault="00DD0671" w:rsidP="00DD0671">
            <w:pPr>
              <w:keepNext/>
            </w:pPr>
            <w:proofErr w:type="spellStart"/>
            <w:r w:rsidRPr="00DD0671">
              <w:t>close</w:t>
            </w:r>
            <w:proofErr w:type="spellEnd"/>
          </w:p>
        </w:tc>
        <w:tc>
          <w:tcPr>
            <w:tcW w:w="1361" w:type="dxa"/>
            <w:vAlign w:val="center"/>
          </w:tcPr>
          <w:p w14:paraId="6F8260A5" w14:textId="77777777" w:rsidR="00DD0671" w:rsidRPr="00DD0671" w:rsidRDefault="00DD0671" w:rsidP="00DD0671">
            <w:pPr>
              <w:keepNext/>
            </w:pPr>
            <w:proofErr w:type="spellStart"/>
            <w:r w:rsidRPr="00DD0671">
              <w:t>slow</w:t>
            </w:r>
            <w:proofErr w:type="spellEnd"/>
          </w:p>
        </w:tc>
        <w:tc>
          <w:tcPr>
            <w:tcW w:w="1361" w:type="dxa"/>
            <w:vAlign w:val="center"/>
          </w:tcPr>
          <w:p w14:paraId="77C28A08" w14:textId="77777777" w:rsidR="00DD0671" w:rsidRPr="00DD0671" w:rsidRDefault="00DD0671" w:rsidP="00DD0671">
            <w:pPr>
              <w:keepNext/>
            </w:pPr>
            <w:r w:rsidRPr="00DD0671">
              <w:t>stop</w:t>
            </w:r>
          </w:p>
        </w:tc>
      </w:tr>
      <w:tr w:rsidR="00DD0671" w:rsidRPr="00DD0671" w14:paraId="7ED51D3F" w14:textId="77777777" w:rsidTr="00DD0671">
        <w:tc>
          <w:tcPr>
            <w:tcW w:w="1361" w:type="dxa"/>
            <w:vAlign w:val="center"/>
          </w:tcPr>
          <w:p w14:paraId="26E4F682" w14:textId="77777777" w:rsidR="00DD0671" w:rsidRPr="00DD0671" w:rsidRDefault="00DD0671" w:rsidP="00DD0671">
            <w:pPr>
              <w:keepNext/>
            </w:pPr>
            <w:proofErr w:type="spellStart"/>
            <w:r w:rsidRPr="00DD0671">
              <w:t>close</w:t>
            </w:r>
            <w:proofErr w:type="spellEnd"/>
          </w:p>
        </w:tc>
        <w:tc>
          <w:tcPr>
            <w:tcW w:w="1361" w:type="dxa"/>
            <w:vAlign w:val="center"/>
          </w:tcPr>
          <w:p w14:paraId="38D1AAAD" w14:textId="77777777" w:rsidR="00DD0671" w:rsidRPr="00DD0671" w:rsidRDefault="00DD0671" w:rsidP="00DD0671">
            <w:pPr>
              <w:keepNext/>
            </w:pPr>
            <w:r w:rsidRPr="00DD0671">
              <w:t>fast</w:t>
            </w:r>
          </w:p>
        </w:tc>
        <w:tc>
          <w:tcPr>
            <w:tcW w:w="1361" w:type="dxa"/>
            <w:vAlign w:val="center"/>
          </w:tcPr>
          <w:p w14:paraId="5E8D7355" w14:textId="77777777" w:rsidR="00DD0671" w:rsidRPr="00DD0671" w:rsidRDefault="00DD0671" w:rsidP="00DD0671">
            <w:pPr>
              <w:keepNext/>
            </w:pPr>
            <w:proofErr w:type="spellStart"/>
            <w:r w:rsidRPr="00DD0671">
              <w:t>close</w:t>
            </w:r>
            <w:proofErr w:type="spellEnd"/>
          </w:p>
        </w:tc>
        <w:tc>
          <w:tcPr>
            <w:tcW w:w="1361" w:type="dxa"/>
            <w:vAlign w:val="center"/>
          </w:tcPr>
          <w:p w14:paraId="738E5E77" w14:textId="77777777" w:rsidR="00DD0671" w:rsidRPr="00DD0671" w:rsidRDefault="00DD0671" w:rsidP="00DD0671">
            <w:pPr>
              <w:keepNext/>
            </w:pPr>
            <w:proofErr w:type="spellStart"/>
            <w:r w:rsidRPr="00DD0671">
              <w:t>slow</w:t>
            </w:r>
            <w:proofErr w:type="spellEnd"/>
          </w:p>
        </w:tc>
        <w:tc>
          <w:tcPr>
            <w:tcW w:w="1361" w:type="dxa"/>
            <w:vAlign w:val="center"/>
          </w:tcPr>
          <w:p w14:paraId="37CAEC39" w14:textId="77777777" w:rsidR="00DD0671" w:rsidRPr="00DD0671" w:rsidRDefault="00DD0671" w:rsidP="00DD0671">
            <w:pPr>
              <w:keepNext/>
            </w:pPr>
            <w:r w:rsidRPr="00DD0671">
              <w:t>stop</w:t>
            </w:r>
          </w:p>
        </w:tc>
      </w:tr>
      <w:tr w:rsidR="00DD0671" w:rsidRPr="00DD0671" w14:paraId="17819DDD" w14:textId="77777777" w:rsidTr="00DD0671">
        <w:tc>
          <w:tcPr>
            <w:tcW w:w="1361" w:type="dxa"/>
            <w:vAlign w:val="center"/>
          </w:tcPr>
          <w:p w14:paraId="50CFF239" w14:textId="77777777" w:rsidR="00DD0671" w:rsidRPr="00DD0671" w:rsidRDefault="00DD0671" w:rsidP="00DD0671">
            <w:pPr>
              <w:keepNext/>
            </w:pPr>
            <w:r w:rsidRPr="00DD0671">
              <w:t>far</w:t>
            </w:r>
          </w:p>
        </w:tc>
        <w:tc>
          <w:tcPr>
            <w:tcW w:w="1361" w:type="dxa"/>
            <w:vAlign w:val="center"/>
          </w:tcPr>
          <w:p w14:paraId="548C43C1" w14:textId="77777777" w:rsidR="00DD0671" w:rsidRPr="00DD0671" w:rsidRDefault="00DD0671" w:rsidP="00DD0671">
            <w:pPr>
              <w:keepNext/>
            </w:pPr>
            <w:r w:rsidRPr="00DD0671">
              <w:t>fast</w:t>
            </w:r>
          </w:p>
        </w:tc>
        <w:tc>
          <w:tcPr>
            <w:tcW w:w="1361" w:type="dxa"/>
            <w:vAlign w:val="center"/>
          </w:tcPr>
          <w:p w14:paraId="24103528" w14:textId="77777777" w:rsidR="00DD0671" w:rsidRPr="00DD0671" w:rsidRDefault="00DD0671" w:rsidP="00DD0671">
            <w:pPr>
              <w:keepNext/>
            </w:pPr>
            <w:proofErr w:type="spellStart"/>
            <w:r w:rsidRPr="00DD0671">
              <w:t>close</w:t>
            </w:r>
            <w:proofErr w:type="spellEnd"/>
          </w:p>
        </w:tc>
        <w:tc>
          <w:tcPr>
            <w:tcW w:w="1361" w:type="dxa"/>
            <w:vAlign w:val="center"/>
          </w:tcPr>
          <w:p w14:paraId="1CD4048B" w14:textId="77777777" w:rsidR="00DD0671" w:rsidRPr="00DD0671" w:rsidRDefault="00DD0671" w:rsidP="00DD0671">
            <w:pPr>
              <w:keepNext/>
            </w:pPr>
            <w:proofErr w:type="spellStart"/>
            <w:r w:rsidRPr="00DD0671">
              <w:t>slow</w:t>
            </w:r>
            <w:proofErr w:type="spellEnd"/>
          </w:p>
        </w:tc>
        <w:tc>
          <w:tcPr>
            <w:tcW w:w="1361" w:type="dxa"/>
            <w:vAlign w:val="center"/>
          </w:tcPr>
          <w:p w14:paraId="0CBF0724" w14:textId="77777777" w:rsidR="00DD0671" w:rsidRPr="00DD0671" w:rsidRDefault="00DD0671" w:rsidP="00DD0671">
            <w:pPr>
              <w:keepNext/>
            </w:pPr>
            <w:r w:rsidRPr="00DD0671">
              <w:t>stop</w:t>
            </w:r>
          </w:p>
        </w:tc>
      </w:tr>
      <w:tr w:rsidR="00DD0671" w:rsidRPr="00DD0671" w14:paraId="62FC555F" w14:textId="77777777" w:rsidTr="00DD0671">
        <w:tc>
          <w:tcPr>
            <w:tcW w:w="1361" w:type="dxa"/>
            <w:vAlign w:val="center"/>
          </w:tcPr>
          <w:p w14:paraId="6291DA16" w14:textId="77777777" w:rsidR="00DD0671" w:rsidRPr="00DD0671" w:rsidRDefault="00DD0671" w:rsidP="00DD0671">
            <w:pPr>
              <w:keepNext/>
            </w:pPr>
            <w:proofErr w:type="spellStart"/>
            <w:r w:rsidRPr="00DD0671">
              <w:t>too</w:t>
            </w:r>
            <w:proofErr w:type="spellEnd"/>
            <w:r w:rsidRPr="00DD0671">
              <w:t xml:space="preserve"> </w:t>
            </w:r>
            <w:proofErr w:type="spellStart"/>
            <w:r w:rsidRPr="00DD0671">
              <w:t>close</w:t>
            </w:r>
            <w:proofErr w:type="spellEnd"/>
          </w:p>
        </w:tc>
        <w:tc>
          <w:tcPr>
            <w:tcW w:w="1361" w:type="dxa"/>
            <w:vAlign w:val="center"/>
          </w:tcPr>
          <w:p w14:paraId="10685DAE" w14:textId="77777777" w:rsidR="00DD0671" w:rsidRPr="00DD0671" w:rsidRDefault="00DD0671" w:rsidP="00DD0671">
            <w:pPr>
              <w:keepNext/>
            </w:pPr>
            <w:r w:rsidRPr="00DD0671">
              <w:t>fast</w:t>
            </w:r>
          </w:p>
        </w:tc>
        <w:tc>
          <w:tcPr>
            <w:tcW w:w="1361" w:type="dxa"/>
            <w:vAlign w:val="center"/>
          </w:tcPr>
          <w:p w14:paraId="0EDE8DF7" w14:textId="77777777" w:rsidR="00DD0671" w:rsidRPr="00DD0671" w:rsidRDefault="00DD0671" w:rsidP="00DD0671">
            <w:pPr>
              <w:keepNext/>
            </w:pPr>
            <w:r w:rsidRPr="00DD0671">
              <w:t>far</w:t>
            </w:r>
          </w:p>
        </w:tc>
        <w:tc>
          <w:tcPr>
            <w:tcW w:w="1361" w:type="dxa"/>
            <w:vAlign w:val="center"/>
          </w:tcPr>
          <w:p w14:paraId="0AF90796" w14:textId="77777777" w:rsidR="00DD0671" w:rsidRPr="00DD0671" w:rsidRDefault="00DD0671" w:rsidP="00DD0671">
            <w:pPr>
              <w:keepNext/>
            </w:pPr>
            <w:r w:rsidRPr="00DD0671">
              <w:t>fast</w:t>
            </w:r>
          </w:p>
        </w:tc>
        <w:tc>
          <w:tcPr>
            <w:tcW w:w="1361" w:type="dxa"/>
            <w:vAlign w:val="center"/>
          </w:tcPr>
          <w:p w14:paraId="0EA4CA94" w14:textId="77777777" w:rsidR="00DD0671" w:rsidRPr="00DD0671" w:rsidRDefault="00DD0671" w:rsidP="00DD0671">
            <w:pPr>
              <w:keepNext/>
            </w:pPr>
            <w:r w:rsidRPr="00DD0671">
              <w:t>stop</w:t>
            </w:r>
          </w:p>
        </w:tc>
      </w:tr>
      <w:tr w:rsidR="00DD0671" w:rsidRPr="00DD0671" w14:paraId="5A787275" w14:textId="77777777" w:rsidTr="00DD0671">
        <w:tc>
          <w:tcPr>
            <w:tcW w:w="1361" w:type="dxa"/>
            <w:vAlign w:val="center"/>
          </w:tcPr>
          <w:p w14:paraId="056413E7" w14:textId="77777777" w:rsidR="00DD0671" w:rsidRPr="00DD0671" w:rsidRDefault="00DD0671" w:rsidP="00DD0671">
            <w:pPr>
              <w:keepNext/>
            </w:pPr>
            <w:proofErr w:type="spellStart"/>
            <w:r w:rsidRPr="00DD0671">
              <w:t>close</w:t>
            </w:r>
            <w:proofErr w:type="spellEnd"/>
          </w:p>
        </w:tc>
        <w:tc>
          <w:tcPr>
            <w:tcW w:w="1361" w:type="dxa"/>
            <w:vAlign w:val="center"/>
          </w:tcPr>
          <w:p w14:paraId="6B5C3817" w14:textId="77777777" w:rsidR="00DD0671" w:rsidRPr="00DD0671" w:rsidRDefault="00DD0671" w:rsidP="00DD0671">
            <w:pPr>
              <w:keepNext/>
            </w:pPr>
            <w:r w:rsidRPr="00DD0671">
              <w:t>fast</w:t>
            </w:r>
          </w:p>
        </w:tc>
        <w:tc>
          <w:tcPr>
            <w:tcW w:w="1361" w:type="dxa"/>
            <w:vAlign w:val="center"/>
          </w:tcPr>
          <w:p w14:paraId="4BE0CCE1" w14:textId="77777777" w:rsidR="00DD0671" w:rsidRPr="00DD0671" w:rsidRDefault="00DD0671" w:rsidP="00DD0671">
            <w:pPr>
              <w:keepNext/>
            </w:pPr>
            <w:r w:rsidRPr="00DD0671">
              <w:t>far</w:t>
            </w:r>
          </w:p>
        </w:tc>
        <w:tc>
          <w:tcPr>
            <w:tcW w:w="1361" w:type="dxa"/>
            <w:vAlign w:val="center"/>
          </w:tcPr>
          <w:p w14:paraId="0A20BDC4" w14:textId="77777777" w:rsidR="00DD0671" w:rsidRPr="00DD0671" w:rsidRDefault="00DD0671" w:rsidP="00DD0671">
            <w:pPr>
              <w:keepNext/>
            </w:pPr>
            <w:r w:rsidRPr="00DD0671">
              <w:t>fast</w:t>
            </w:r>
          </w:p>
        </w:tc>
        <w:tc>
          <w:tcPr>
            <w:tcW w:w="1361" w:type="dxa"/>
            <w:vAlign w:val="center"/>
          </w:tcPr>
          <w:p w14:paraId="251CBC81" w14:textId="77777777" w:rsidR="00DD0671" w:rsidRPr="00DD0671" w:rsidRDefault="00DD0671" w:rsidP="00DD0671">
            <w:pPr>
              <w:keepNext/>
            </w:pPr>
            <w:r w:rsidRPr="00DD0671">
              <w:t>stop</w:t>
            </w:r>
          </w:p>
        </w:tc>
      </w:tr>
      <w:tr w:rsidR="00DD0671" w:rsidRPr="00DD0671" w14:paraId="0E6F869E" w14:textId="77777777" w:rsidTr="00DD0671">
        <w:tc>
          <w:tcPr>
            <w:tcW w:w="1361" w:type="dxa"/>
            <w:vAlign w:val="center"/>
          </w:tcPr>
          <w:p w14:paraId="59CBEB49" w14:textId="77777777" w:rsidR="00DD0671" w:rsidRPr="00DD0671" w:rsidRDefault="00DD0671" w:rsidP="00DD0671">
            <w:pPr>
              <w:keepNext/>
            </w:pPr>
            <w:r w:rsidRPr="00DD0671">
              <w:t>far</w:t>
            </w:r>
          </w:p>
        </w:tc>
        <w:tc>
          <w:tcPr>
            <w:tcW w:w="1361" w:type="dxa"/>
            <w:vAlign w:val="center"/>
          </w:tcPr>
          <w:p w14:paraId="7F0E483A" w14:textId="77777777" w:rsidR="00DD0671" w:rsidRPr="00DD0671" w:rsidRDefault="00DD0671" w:rsidP="00DD0671">
            <w:pPr>
              <w:keepNext/>
            </w:pPr>
            <w:r w:rsidRPr="00DD0671">
              <w:t>fast</w:t>
            </w:r>
          </w:p>
        </w:tc>
        <w:tc>
          <w:tcPr>
            <w:tcW w:w="1361" w:type="dxa"/>
            <w:vAlign w:val="center"/>
          </w:tcPr>
          <w:p w14:paraId="61F5CACF" w14:textId="77777777" w:rsidR="00DD0671" w:rsidRPr="00DD0671" w:rsidRDefault="00DD0671" w:rsidP="00DD0671">
            <w:pPr>
              <w:keepNext/>
            </w:pPr>
            <w:r w:rsidRPr="00DD0671">
              <w:t>far</w:t>
            </w:r>
          </w:p>
        </w:tc>
        <w:tc>
          <w:tcPr>
            <w:tcW w:w="1361" w:type="dxa"/>
            <w:vAlign w:val="center"/>
          </w:tcPr>
          <w:p w14:paraId="2D725D36" w14:textId="77777777" w:rsidR="00DD0671" w:rsidRPr="00DD0671" w:rsidRDefault="00DD0671" w:rsidP="00DD0671">
            <w:pPr>
              <w:keepNext/>
            </w:pPr>
            <w:r w:rsidRPr="00DD0671">
              <w:t>fast</w:t>
            </w:r>
          </w:p>
        </w:tc>
        <w:tc>
          <w:tcPr>
            <w:tcW w:w="1361" w:type="dxa"/>
            <w:vAlign w:val="center"/>
          </w:tcPr>
          <w:p w14:paraId="176EBDAE" w14:textId="77777777" w:rsidR="00DD0671" w:rsidRPr="00DD0671" w:rsidRDefault="00DD0671" w:rsidP="00DD0671">
            <w:pPr>
              <w:keepNext/>
            </w:pPr>
            <w:r w:rsidRPr="00DD0671">
              <w:t>stop</w:t>
            </w:r>
          </w:p>
        </w:tc>
      </w:tr>
      <w:tr w:rsidR="00DD0671" w:rsidRPr="00DD0671" w14:paraId="04B47FA5" w14:textId="77777777" w:rsidTr="00DD0671">
        <w:tc>
          <w:tcPr>
            <w:tcW w:w="1361" w:type="dxa"/>
            <w:vAlign w:val="center"/>
          </w:tcPr>
          <w:p w14:paraId="678C1D09" w14:textId="77777777" w:rsidR="00DD0671" w:rsidRPr="00DD0671" w:rsidRDefault="00DD0671" w:rsidP="00DD0671">
            <w:pPr>
              <w:keepNext/>
            </w:pPr>
            <w:proofErr w:type="spellStart"/>
            <w:r w:rsidRPr="00DD0671">
              <w:t>too</w:t>
            </w:r>
            <w:proofErr w:type="spellEnd"/>
            <w:r w:rsidRPr="00DD0671">
              <w:t xml:space="preserve"> </w:t>
            </w:r>
            <w:proofErr w:type="spellStart"/>
            <w:r w:rsidRPr="00DD0671">
              <w:t>close</w:t>
            </w:r>
            <w:proofErr w:type="spellEnd"/>
          </w:p>
        </w:tc>
        <w:tc>
          <w:tcPr>
            <w:tcW w:w="1361" w:type="dxa"/>
            <w:vAlign w:val="center"/>
          </w:tcPr>
          <w:p w14:paraId="0542C09C" w14:textId="77777777" w:rsidR="00DD0671" w:rsidRPr="00DD0671" w:rsidRDefault="00DD0671" w:rsidP="00DD0671">
            <w:pPr>
              <w:keepNext/>
            </w:pPr>
            <w:r w:rsidRPr="00DD0671">
              <w:t>fast</w:t>
            </w:r>
          </w:p>
        </w:tc>
        <w:tc>
          <w:tcPr>
            <w:tcW w:w="1361" w:type="dxa"/>
            <w:vAlign w:val="center"/>
          </w:tcPr>
          <w:p w14:paraId="6CE3C815" w14:textId="77777777" w:rsidR="00DD0671" w:rsidRPr="00DD0671" w:rsidRDefault="00DD0671" w:rsidP="00DD0671">
            <w:pPr>
              <w:keepNext/>
            </w:pPr>
            <w:r w:rsidRPr="00DD0671">
              <w:t>far</w:t>
            </w:r>
          </w:p>
        </w:tc>
        <w:tc>
          <w:tcPr>
            <w:tcW w:w="1361" w:type="dxa"/>
            <w:vAlign w:val="center"/>
          </w:tcPr>
          <w:p w14:paraId="797FBC4B" w14:textId="77777777" w:rsidR="00DD0671" w:rsidRPr="00DD0671" w:rsidRDefault="00DD0671" w:rsidP="00DD0671">
            <w:pPr>
              <w:keepNext/>
            </w:pPr>
            <w:proofErr w:type="spellStart"/>
            <w:r w:rsidRPr="00DD0671">
              <w:t>slow</w:t>
            </w:r>
            <w:proofErr w:type="spellEnd"/>
          </w:p>
        </w:tc>
        <w:tc>
          <w:tcPr>
            <w:tcW w:w="1361" w:type="dxa"/>
            <w:vAlign w:val="center"/>
          </w:tcPr>
          <w:p w14:paraId="34679464" w14:textId="77777777" w:rsidR="00DD0671" w:rsidRPr="00DD0671" w:rsidRDefault="00DD0671" w:rsidP="00DD0671">
            <w:pPr>
              <w:keepNext/>
            </w:pPr>
            <w:r w:rsidRPr="00DD0671">
              <w:t>stop</w:t>
            </w:r>
          </w:p>
        </w:tc>
      </w:tr>
    </w:tbl>
    <w:p w14:paraId="1FBC27AF" w14:textId="77777777" w:rsidR="004A58AA" w:rsidRDefault="004A58AA">
      <w:pPr>
        <w:rPr>
          <w:rFonts w:ascii="Times New Roman" w:hAnsi="Times New Roman" w:cs="Arial"/>
          <w:b/>
          <w:bCs/>
          <w:sz w:val="28"/>
          <w:szCs w:val="26"/>
        </w:rPr>
      </w:pPr>
      <w:r>
        <w:br w:type="page"/>
      </w:r>
    </w:p>
    <w:p w14:paraId="29B71A9E" w14:textId="77777777" w:rsidR="00C52C79" w:rsidRDefault="00C52C79" w:rsidP="00C52C79">
      <w:pPr>
        <w:pStyle w:val="NadpisA"/>
      </w:pPr>
      <w:bookmarkStart w:id="66" w:name="_Toc61859783"/>
      <w:r w:rsidRPr="009D1990">
        <w:lastRenderedPageBreak/>
        <w:t>metodika</w:t>
      </w:r>
      <w:r>
        <w:t xml:space="preserve"> tvorby práce</w:t>
      </w:r>
      <w:bookmarkEnd w:id="66"/>
    </w:p>
    <w:p w14:paraId="7084DBDD" w14:textId="77777777" w:rsidR="00C52C79" w:rsidRDefault="00C52C79" w:rsidP="00C52C79">
      <w:pPr>
        <w:pStyle w:val="normlntext"/>
      </w:pPr>
      <w:r>
        <w:t>V metodice práce je popsán postup při vývoji aplikace a tvorbě textu práce. Je zde zaznamenán způsob komunikace s vedoucím práce, použité nástroje, vize aplikace a způsob, jakým byla řízena implementace požadavků.</w:t>
      </w:r>
    </w:p>
    <w:p w14:paraId="33F39D87" w14:textId="77777777" w:rsidR="00C52C79" w:rsidRDefault="00C52C79" w:rsidP="00C52C79">
      <w:pPr>
        <w:pStyle w:val="NadpisB"/>
      </w:pPr>
      <w:bookmarkStart w:id="67" w:name="_Toc61859784"/>
      <w:r>
        <w:t>Vize</w:t>
      </w:r>
      <w:bookmarkEnd w:id="67"/>
    </w:p>
    <w:p w14:paraId="23EF21C8" w14:textId="2584D00D" w:rsidR="00C52C79" w:rsidRDefault="00C52C79" w:rsidP="00C52C79">
      <w:pPr>
        <w:pStyle w:val="normlntext"/>
      </w:pPr>
      <w:r>
        <w:t xml:space="preserve">Hlavní vizí práce je rozšíření původní aplikace vytvořené v rámci </w:t>
      </w:r>
      <w:r w:rsidR="002427CD">
        <w:t>BP</w:t>
      </w:r>
      <w:r>
        <w:t xml:space="preserve"> o fuzzy logiku. Fuzzy logika slouží k řízení rychlosti jedoucích vozidel a k určení, zda vozidlo na křižovatce zastaví, či ne.</w:t>
      </w:r>
    </w:p>
    <w:p w14:paraId="27EFB20D" w14:textId="54535985" w:rsidR="00C52C79" w:rsidRPr="00592A48" w:rsidRDefault="00C52C79" w:rsidP="00C52C79">
      <w:pPr>
        <w:pStyle w:val="normlntext"/>
      </w:pPr>
      <w:r>
        <w:t>V aplikaci je uživateli umožněno navrhnout funkční silniční situaci, buďto reálnou, nebo vymyšlenou a nastavit pravidla provozu tak, aby provoz probíhal plynule bez srážek vozidel. O tuto funkci se stará především fuzzy logika</w:t>
      </w:r>
      <w:r w:rsidR="00C370DE">
        <w:t xml:space="preserve"> zmíněna</w:t>
      </w:r>
      <w:r>
        <w:t xml:space="preserve"> </w:t>
      </w:r>
      <w:r w:rsidR="00640754">
        <w:t xml:space="preserve">v kapitole 4, která je </w:t>
      </w:r>
      <w:r>
        <w:t>implementovaná do aplikace.</w:t>
      </w:r>
    </w:p>
    <w:p w14:paraId="318E5FA3" w14:textId="77777777" w:rsidR="00C52C79" w:rsidRDefault="00C52C79" w:rsidP="00C52C79">
      <w:pPr>
        <w:pStyle w:val="NadpisB"/>
      </w:pPr>
      <w:bookmarkStart w:id="68" w:name="_Toc61859785"/>
      <w:r>
        <w:t>Způsob práce</w:t>
      </w:r>
      <w:bookmarkEnd w:id="68"/>
    </w:p>
    <w:p w14:paraId="3DF7AB8F" w14:textId="77777777" w:rsidR="00C52C79" w:rsidRDefault="00C52C79" w:rsidP="00C52C79">
      <w:pPr>
        <w:pStyle w:val="normlntext"/>
      </w:pPr>
      <w:r>
        <w:t xml:space="preserve">Během práce probíhaly ze začátku jednou týdně konzultace s vedoucím práce. Při těchto konzultacích se řešily otázky ohledně nových požadavků, možnosti řešení implementace funkcí a jejich úpravy. Na každé konzultaci se také zhodnotily přírůstky na práci od poslední schůzky. </w:t>
      </w:r>
    </w:p>
    <w:p w14:paraId="617D6164" w14:textId="5706C156" w:rsidR="00CB60A3" w:rsidRDefault="00C52C79" w:rsidP="00C52C79">
      <w:pPr>
        <w:pStyle w:val="normlntext"/>
      </w:pPr>
      <w:r>
        <w:t xml:space="preserve">Problém ovšem nastal po příchodu vládních nařízení kvůli </w:t>
      </w:r>
      <w:r w:rsidR="006357C8">
        <w:t>viru</w:t>
      </w:r>
      <w:r>
        <w:t xml:space="preserve"> COVID-19. Jelikož již konzultace nebyly možné, zbyla pouze elektronická komunikace, avšak tímto způsobem bylo velmi těžké pracovat na aplikaci. Vývoj aplikace byl tedy na delší dobu zastaven a čekalo se na znovu-povolení osobních konzultací, což ale nenastalo. Poté byla komunikace řešena prostřednictvím Microsoft Teams, avšak ani tímto způsobem to nebylo zcela ideální, bylo zde mnoho nedorozumění, a proto práce není zcela dokonalá.</w:t>
      </w:r>
    </w:p>
    <w:p w14:paraId="31506E71" w14:textId="77777777" w:rsidR="00CB60A3" w:rsidRDefault="00CB60A3">
      <w:pPr>
        <w:rPr>
          <w:rFonts w:ascii="Times New Roman" w:hAnsi="Times New Roman"/>
        </w:rPr>
      </w:pPr>
      <w:r>
        <w:br w:type="page"/>
      </w:r>
    </w:p>
    <w:p w14:paraId="220E2E5E" w14:textId="77777777" w:rsidR="00C52C79" w:rsidRDefault="00C52C79" w:rsidP="00C52C79">
      <w:pPr>
        <w:pStyle w:val="NadpisB"/>
      </w:pPr>
      <w:bookmarkStart w:id="69" w:name="_Toc61859786"/>
      <w:r>
        <w:lastRenderedPageBreak/>
        <w:t>Způsob zápisu požadavků</w:t>
      </w:r>
      <w:bookmarkEnd w:id="69"/>
    </w:p>
    <w:p w14:paraId="15159B5A" w14:textId="77777777" w:rsidR="00C52C79" w:rsidRDefault="00C52C79" w:rsidP="00C52C79">
      <w:pPr>
        <w:pStyle w:val="normlntext"/>
      </w:pPr>
      <w:r>
        <w:t xml:space="preserve">Při práci byla použita webová aplikace Trello, která pomáhá řídit práci na požadavcích projektu.  </w:t>
      </w:r>
    </w:p>
    <w:p w14:paraId="78F57EF1" w14:textId="77777777" w:rsidR="00C52C79" w:rsidRDefault="00C52C79" w:rsidP="00C52C79">
      <w:pPr>
        <w:pStyle w:val="normlntext"/>
      </w:pPr>
      <w:r>
        <w:t>Do sloupečku „backlog“ byly přidávány po konzultacích s vedoucím práce nové požadavky, kterým byla nastavena priorita implementace. V tomto sloupečku se nacházely požadavky, které čekaly na implementaci.</w:t>
      </w:r>
    </w:p>
    <w:p w14:paraId="7D13ED0A" w14:textId="77777777" w:rsidR="00C52C79" w:rsidRDefault="00C52C79" w:rsidP="00C52C79">
      <w:pPr>
        <w:pStyle w:val="normlntext"/>
      </w:pPr>
      <w:r>
        <w:t xml:space="preserve">Z backlogu byly poté požadavky po jednom přesouvány do sloupečku „rozpracováno“, což znamená, že se na daném požadavku pracuje. </w:t>
      </w:r>
    </w:p>
    <w:p w14:paraId="0079A4D4" w14:textId="77777777" w:rsidR="00C52C79" w:rsidRDefault="00C52C79" w:rsidP="00C52C79">
      <w:pPr>
        <w:pStyle w:val="normlntext"/>
      </w:pPr>
      <w:r>
        <w:t>Po zhotovení daného požadavku byl v Trellu přesunut do sloupečku „ke kontrole“. Při další konzultaci byly všechny požadavky z tohoto seznamu zkontrolovány vedoucím práce. Pokud měl vedoucí práce připomínky, byl požadavek přesunut zpátky do sloupečku rozpracováno. Požadavky, které vedoucí práce schválil, byly přesunuty do sloupečku „done“ a samotný sloupeček byl poté uložen a vytvořen nový, prázdný.</w:t>
      </w:r>
    </w:p>
    <w:p w14:paraId="55B506CC" w14:textId="77777777" w:rsidR="00C52C79" w:rsidRDefault="00C52C79" w:rsidP="00C52C79">
      <w:pPr>
        <w:pStyle w:val="normlntext"/>
      </w:pPr>
      <w:r>
        <w:t xml:space="preserve">Následně se pokračovalo s dalšími požadavky z backlogu.  </w:t>
      </w:r>
    </w:p>
    <w:p w14:paraId="1CD29947" w14:textId="712A3A6A" w:rsidR="00C52C79" w:rsidRDefault="00C52C79" w:rsidP="00C52C79">
      <w:pPr>
        <w:pStyle w:val="normlntext"/>
      </w:pPr>
      <w:r>
        <w:t>Na obrázku 1</w:t>
      </w:r>
      <w:r w:rsidR="008A3DD3">
        <w:t>6</w:t>
      </w:r>
      <w:r>
        <w:t xml:space="preserve"> lze vidět nástěnku v Trellu a příklad rozložení požadavků.</w:t>
      </w:r>
    </w:p>
    <w:p w14:paraId="564EFD93" w14:textId="77777777" w:rsidR="00C52C79" w:rsidRDefault="00C52C79" w:rsidP="0086119E">
      <w:pPr>
        <w:pStyle w:val="normlntext"/>
        <w:keepNext/>
        <w:spacing w:after="0"/>
      </w:pPr>
      <w:r>
        <w:rPr>
          <w:noProof/>
        </w:rPr>
        <w:drawing>
          <wp:inline distT="0" distB="0" distL="0" distR="0" wp14:anchorId="1DFF8342" wp14:editId="4A59BBED">
            <wp:extent cx="5491604" cy="2932981"/>
            <wp:effectExtent l="19050" t="19050" r="13970" b="203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8382" cy="2952624"/>
                    </a:xfrm>
                    <a:prstGeom prst="rect">
                      <a:avLst/>
                    </a:prstGeom>
                    <a:noFill/>
                    <a:ln>
                      <a:solidFill>
                        <a:schemeClr val="tx1"/>
                      </a:solidFill>
                    </a:ln>
                  </pic:spPr>
                </pic:pic>
              </a:graphicData>
            </a:graphic>
          </wp:inline>
        </w:drawing>
      </w:r>
    </w:p>
    <w:p w14:paraId="2F62E6DE" w14:textId="1B8CA267" w:rsidR="00C52C79" w:rsidRDefault="00E318D1" w:rsidP="00C52C79">
      <w:pPr>
        <w:pStyle w:val="Titulek"/>
        <w:jc w:val="both"/>
      </w:pPr>
      <w:fldSimple w:instr=" SEQ Obrázek \* ARABIC ">
        <w:bookmarkStart w:id="70" w:name="_Toc61805806"/>
        <w:r w:rsidR="003C72B6">
          <w:rPr>
            <w:noProof/>
          </w:rPr>
          <w:t>16</w:t>
        </w:r>
      </w:fldSimple>
      <w:r w:rsidR="00C52C79">
        <w:t xml:space="preserve"> Seznam požadavků v Trellu</w:t>
      </w:r>
      <w:bookmarkEnd w:id="70"/>
    </w:p>
    <w:p w14:paraId="003F8CCC" w14:textId="77777777" w:rsidR="00C52C79" w:rsidRPr="00FA1B71" w:rsidRDefault="00C52C79" w:rsidP="00C52C79"/>
    <w:p w14:paraId="21091FCA" w14:textId="77777777" w:rsidR="00C52C79" w:rsidRDefault="00C52C79" w:rsidP="00C52C79">
      <w:pPr>
        <w:rPr>
          <w:rFonts w:ascii="Times New Roman" w:hAnsi="Times New Roman"/>
        </w:rPr>
      </w:pPr>
      <w:r>
        <w:br w:type="page"/>
      </w:r>
    </w:p>
    <w:p w14:paraId="76154C44" w14:textId="77777777" w:rsidR="00C52C79" w:rsidRDefault="00C52C79" w:rsidP="00C52C79">
      <w:pPr>
        <w:pStyle w:val="NadpisB"/>
      </w:pPr>
      <w:bookmarkStart w:id="71" w:name="_Toc61859787"/>
      <w:r>
        <w:lastRenderedPageBreak/>
        <w:t>Správa verzí aplikace</w:t>
      </w:r>
      <w:bookmarkEnd w:id="71"/>
    </w:p>
    <w:p w14:paraId="2A1BCAA9" w14:textId="77777777" w:rsidR="00C52C79" w:rsidRDefault="00C52C79" w:rsidP="00C52C79">
      <w:pPr>
        <w:pStyle w:val="normlntext"/>
      </w:pPr>
      <w:r>
        <w:t>Ke správě verzí aplikace byl použit systém Git. Tento systém nabízí možnost vytvoření repositáře s vyvíjenou aplikací. Repositář je potom možno dělit na větve, což umožňuje mít několik rozdílných verzí aplikace.</w:t>
      </w:r>
    </w:p>
    <w:p w14:paraId="073A75E9" w14:textId="77777777" w:rsidR="00C52C79" w:rsidRDefault="00C52C79" w:rsidP="00C52C79">
      <w:pPr>
        <w:pStyle w:val="normlntext"/>
      </w:pPr>
      <w:r>
        <w:t xml:space="preserve">Při implementaci jednotlivých funkcí aplikace byla vždy vytvořena nová větev nazvána podle dané funkce. Během vývoje dané funkce se všechny změny ukládaly do této větve. Jakmile byla funkce hotova a schválena, tato větev byla připojena k hlavní větvi repositáře. </w:t>
      </w:r>
    </w:p>
    <w:p w14:paraId="0DC4B0F6" w14:textId="0E91F606" w:rsidR="00DD0671" w:rsidRDefault="00DD0671" w:rsidP="00C52C79">
      <w:pPr>
        <w:pStyle w:val="normlntext"/>
      </w:pPr>
      <w:r>
        <w:t>Všechny části p</w:t>
      </w:r>
      <w:r w:rsidR="00C52C79">
        <w:t>rojekt</w:t>
      </w:r>
      <w:r>
        <w:t>u</w:t>
      </w:r>
      <w:r w:rsidR="00C52C79">
        <w:t xml:space="preserve"> se nachází </w:t>
      </w:r>
      <w:r>
        <w:t xml:space="preserve">v repositáři služby GitHub, na adrese </w:t>
      </w:r>
      <w:hyperlink r:id="rId27" w:history="1">
        <w:r w:rsidRPr="00DD0671">
          <w:rPr>
            <w:rStyle w:val="Hypertextovodkaz"/>
            <w:color w:val="000000" w:themeColor="text1"/>
          </w:rPr>
          <w:t>https://github.com/Erumoico42/diplomova_prace</w:t>
        </w:r>
      </w:hyperlink>
      <w:r w:rsidR="008A3DD3">
        <w:rPr>
          <w:color w:val="000000" w:themeColor="text1"/>
        </w:rPr>
        <w:t>.</w:t>
      </w:r>
    </w:p>
    <w:p w14:paraId="2F5A7FF1" w14:textId="77777777" w:rsidR="00C52C79" w:rsidRDefault="00C52C79" w:rsidP="00C52C79">
      <w:pPr>
        <w:pStyle w:val="NadpisB"/>
      </w:pPr>
      <w:bookmarkStart w:id="72" w:name="_Toc61859788"/>
      <w:r>
        <w:t>Použité nástroje</w:t>
      </w:r>
      <w:bookmarkEnd w:id="72"/>
    </w:p>
    <w:p w14:paraId="3DEB033D" w14:textId="77777777" w:rsidR="00C52C79" w:rsidRPr="00C91F8F" w:rsidRDefault="00C52C79" w:rsidP="00C52C79">
      <w:pPr>
        <w:pStyle w:val="normlntext"/>
      </w:pPr>
      <w:r>
        <w:t>Během práce na vývoji aplikace a tvorbě textu byly použity různé softwarové nástroje pro usnadnění práce. Nástroje slouží především k usnadnění práce, avšak také ke komunikaci.</w:t>
      </w:r>
    </w:p>
    <w:p w14:paraId="7BE807F5" w14:textId="77777777" w:rsidR="00C52C79" w:rsidRDefault="00C52C79" w:rsidP="00C52C79">
      <w:pPr>
        <w:pStyle w:val="NadpisC"/>
      </w:pPr>
      <w:bookmarkStart w:id="73" w:name="_Toc61859789"/>
      <w:r>
        <w:t>NetBeans</w:t>
      </w:r>
      <w:bookmarkEnd w:id="73"/>
    </w:p>
    <w:p w14:paraId="0F86492E" w14:textId="77777777" w:rsidR="00C52C79" w:rsidRDefault="00C52C79" w:rsidP="00C52C79">
      <w:pPr>
        <w:pStyle w:val="normlntext"/>
      </w:pPr>
      <w:r>
        <w:t xml:space="preserve">K vývoji aplikaci bylo použito vývojové prostředí NetBeans IDE 8.2 od společnosti Oracle </w:t>
      </w:r>
      <w:proofErr w:type="spellStart"/>
      <w:r>
        <w:t>Corporation</w:t>
      </w:r>
      <w:proofErr w:type="spellEnd"/>
      <w:r>
        <w:t>. Prioritním jazykem pro práci v tomto prostředí je Java, avšak podporuje i další programovací jazyky. Prostředí NetBeans nabízí mnoho frameworků, kterými lze usnadnit práci na aplikaci. V rámci tohoto prostředí byl pro vývoj aplikace použit jazyk JavaFX.</w:t>
      </w:r>
    </w:p>
    <w:p w14:paraId="2DB210E6" w14:textId="77777777" w:rsidR="00C52C79" w:rsidRDefault="00C52C79" w:rsidP="00C52C79">
      <w:pPr>
        <w:pStyle w:val="normlntext"/>
      </w:pPr>
      <w:r>
        <w:t xml:space="preserve">Samotné prostředí a mnoho komponent se nachází na oficiálních webových stránkách </w:t>
      </w:r>
      <w:hyperlink r:id="rId28" w:history="1">
        <w:r w:rsidRPr="008A3DD3">
          <w:rPr>
            <w:rStyle w:val="Hypertextovodkaz"/>
            <w:color w:val="000000" w:themeColor="text1"/>
          </w:rPr>
          <w:t>www.netbeans.apache.org</w:t>
        </w:r>
      </w:hyperlink>
      <w:r>
        <w:t>.</w:t>
      </w:r>
    </w:p>
    <w:p w14:paraId="233F2152" w14:textId="77777777" w:rsidR="00C52C79" w:rsidRDefault="00C52C79" w:rsidP="00C52C79">
      <w:pPr>
        <w:pStyle w:val="normlntext"/>
      </w:pPr>
      <w:r>
        <w:t>Prostřednictvím tohoto prostředí také probíhalo ukládání aplikace do systému Git.</w:t>
      </w:r>
    </w:p>
    <w:p w14:paraId="47EE117E" w14:textId="77777777" w:rsidR="00C52C79" w:rsidRDefault="00C52C79" w:rsidP="00C52C79">
      <w:pPr>
        <w:rPr>
          <w:rFonts w:ascii="Times New Roman" w:hAnsi="Times New Roman"/>
        </w:rPr>
      </w:pPr>
      <w:r>
        <w:br w:type="page"/>
      </w:r>
    </w:p>
    <w:p w14:paraId="1321EC49" w14:textId="77777777" w:rsidR="00C52C79" w:rsidRDefault="00C52C79" w:rsidP="00C52C79">
      <w:pPr>
        <w:pStyle w:val="NadpisC"/>
      </w:pPr>
      <w:bookmarkStart w:id="74" w:name="_Toc61859790"/>
      <w:r>
        <w:lastRenderedPageBreak/>
        <w:t>GitHub</w:t>
      </w:r>
      <w:bookmarkEnd w:id="74"/>
    </w:p>
    <w:p w14:paraId="17727A5F" w14:textId="77777777" w:rsidR="00C52C79" w:rsidRDefault="00C52C79" w:rsidP="00C52C79">
      <w:pPr>
        <w:pStyle w:val="normlntext"/>
      </w:pPr>
      <w:r>
        <w:t xml:space="preserve">Verzování aplikace je vzhledem k počtu funkcí velmi obtížné, proto existují systému typu Git. Systém slouží pro správu verzí projektu. Nejvíce je uplatněn, pokud na projektu pracuje více vývojářů zároveň. Jednotlivé verze je nutno poté dát nějak dohromady, aniž by se celá aplikace nerozbila. </w:t>
      </w:r>
    </w:p>
    <w:p w14:paraId="1DCD5DCA" w14:textId="77777777" w:rsidR="00C52C79" w:rsidRPr="00C91F8F" w:rsidRDefault="00C52C79" w:rsidP="00C52C79">
      <w:pPr>
        <w:pStyle w:val="normlntext"/>
      </w:pPr>
      <w:r>
        <w:t xml:space="preserve">Při práci na tomto projektu byla použita webová služba GitHub, </w:t>
      </w:r>
      <w:r>
        <w:rPr>
          <w:color w:val="000000" w:themeColor="text1"/>
        </w:rPr>
        <w:t xml:space="preserve">nabízející ukládat bezplatně i soukromé repositáře. </w:t>
      </w:r>
    </w:p>
    <w:p w14:paraId="6A93C89A" w14:textId="77777777" w:rsidR="00C52C79" w:rsidRDefault="00C52C79" w:rsidP="00C52C79">
      <w:pPr>
        <w:pStyle w:val="NadpisC"/>
      </w:pPr>
      <w:bookmarkStart w:id="75" w:name="_Toc61859791"/>
      <w:r>
        <w:t>Trello</w:t>
      </w:r>
      <w:bookmarkEnd w:id="75"/>
    </w:p>
    <w:p w14:paraId="42839AF4" w14:textId="77777777" w:rsidR="00C52C79" w:rsidRDefault="00C52C79" w:rsidP="00C52C79">
      <w:pPr>
        <w:pStyle w:val="normlntext"/>
      </w:pPr>
      <w:r>
        <w:t xml:space="preserve">Trello je webová aplikace sloužící ke správě projektů. Aplikace, kterou vytvořila firma </w:t>
      </w:r>
      <w:proofErr w:type="spellStart"/>
      <w:r>
        <w:t>Fog</w:t>
      </w:r>
      <w:proofErr w:type="spellEnd"/>
      <w:r>
        <w:t xml:space="preserve"> Creek Software, je dostupná na webové stránce </w:t>
      </w:r>
      <w:hyperlink r:id="rId29" w:history="1">
        <w:r w:rsidRPr="008A3DD3">
          <w:rPr>
            <w:rStyle w:val="Hypertextovodkaz"/>
            <w:color w:val="000000" w:themeColor="text1"/>
          </w:rPr>
          <w:t>www.trello.com</w:t>
        </w:r>
      </w:hyperlink>
      <w:r>
        <w:t xml:space="preserve">. Trello používá Kanban, což je způsob zastoupení projektu nástěnkou, které obsahují seznamy úkolů. </w:t>
      </w:r>
    </w:p>
    <w:p w14:paraId="4DDC68C4" w14:textId="77777777" w:rsidR="00C52C79" w:rsidRDefault="00C52C79" w:rsidP="00C52C79">
      <w:pPr>
        <w:pStyle w:val="NadpisC"/>
      </w:pPr>
      <w:bookmarkStart w:id="76" w:name="_Toc61859792"/>
      <w:r>
        <w:t>MS Teams</w:t>
      </w:r>
      <w:bookmarkEnd w:id="76"/>
    </w:p>
    <w:p w14:paraId="743B8054" w14:textId="3E64C388" w:rsidR="00C52C79" w:rsidRDefault="00C52C79" w:rsidP="00C52C79">
      <w:pPr>
        <w:pStyle w:val="normlntext"/>
      </w:pPr>
      <w:r>
        <w:t xml:space="preserve">Jakmile začaly vládní nařízení kvůli pandemii coronaviru, muselo se přejít na elektronickou komunikaci. Pro komunikaci byla zvolena služba Microsoft Teams, která umožňuje nejen textovou komunikaci, ale také videohovory s možností sdílení obrazovky. </w:t>
      </w:r>
      <w:r>
        <w:br w:type="page"/>
      </w:r>
    </w:p>
    <w:p w14:paraId="1046CF9D" w14:textId="6B7EA2E1" w:rsidR="005F7BAF" w:rsidRDefault="001173B9" w:rsidP="005F7BAF">
      <w:pPr>
        <w:pStyle w:val="NadpisA"/>
      </w:pPr>
      <w:bookmarkStart w:id="77" w:name="_Toc61859793"/>
      <w:r>
        <w:lastRenderedPageBreak/>
        <w:t>představení vytvořeného řešení</w:t>
      </w:r>
      <w:bookmarkEnd w:id="77"/>
      <w:r>
        <w:t xml:space="preserve"> </w:t>
      </w:r>
    </w:p>
    <w:p w14:paraId="4799B31F" w14:textId="498D692B" w:rsidR="002C4A47" w:rsidRPr="002C4A47" w:rsidRDefault="002C4A47" w:rsidP="00767BDC">
      <w:pPr>
        <w:pStyle w:val="normlntext"/>
      </w:pPr>
      <w:r>
        <w:t>V následující kapitole je představena samotná aplikace. Obsahuje popis základních funkcí aplikace z hlediska jejich využití, zda byly splněny všechny požadavky a stručnou architekturu aplikace.</w:t>
      </w:r>
    </w:p>
    <w:p w14:paraId="7941282F" w14:textId="4EACCAD1" w:rsidR="005F7BAF" w:rsidRDefault="002B03F2" w:rsidP="00767BDC">
      <w:pPr>
        <w:pStyle w:val="NadpisB"/>
      </w:pPr>
      <w:bookmarkStart w:id="78" w:name="_Toc61859794"/>
      <w:r>
        <w:t>Režim</w:t>
      </w:r>
      <w:r w:rsidR="002C4A47">
        <w:t>y aplikace</w:t>
      </w:r>
      <w:bookmarkEnd w:id="78"/>
    </w:p>
    <w:p w14:paraId="31BD3776" w14:textId="77777777" w:rsidR="0038253A" w:rsidRDefault="0038253A" w:rsidP="0038253A">
      <w:pPr>
        <w:pStyle w:val="normlntext"/>
      </w:pPr>
      <w:r>
        <w:t xml:space="preserve">Aplikace je vytvořena pro fungování ve třech režimech použití. </w:t>
      </w:r>
    </w:p>
    <w:p w14:paraId="55ED848C" w14:textId="3D2A9866" w:rsidR="0038253A" w:rsidRDefault="0038253A" w:rsidP="0038253A">
      <w:pPr>
        <w:pStyle w:val="normlntext"/>
      </w:pPr>
      <w:r>
        <w:t>Nejsložitějším režimem je režim návrhu, ve kterém uživatel může vytvořit vlastní silniční situaci. Funkce zde používané jsou popsány v další bodech funkcí.</w:t>
      </w:r>
    </w:p>
    <w:p w14:paraId="2625617D" w14:textId="2A538694" w:rsidR="0038253A" w:rsidRDefault="0038253A" w:rsidP="0038253A">
      <w:pPr>
        <w:pStyle w:val="normlntext"/>
      </w:pPr>
      <w:r>
        <w:t>Druhým režimem, pro který je původně aplikace tvořena, je režim testování uživatele. V tomto režimu si uživatel zvolí předem vytvořenou silniční situaci, na které poté ovládá vlastní vozidlo. Vozidlo jede po své trase, uživatel může ovládat pouze rychlost. Ovládání rychlosti bohatě stačí, neboť donutí uživatele reagovat podle aktuální situace, tedy zda hrozí srážka s jiným vozidlem či podle barvy na semaforech.</w:t>
      </w:r>
    </w:p>
    <w:p w14:paraId="4B492E77" w14:textId="1080CAC7" w:rsidR="008315E0" w:rsidRDefault="0038253A" w:rsidP="0038253A">
      <w:pPr>
        <w:pStyle w:val="normlntext"/>
      </w:pPr>
      <w:r>
        <w:t>Třetím režimem aplikace je spořič obrazovky. Aplikace se spustí v režimu full-</w:t>
      </w:r>
      <w:proofErr w:type="spellStart"/>
      <w:r>
        <w:t>screen</w:t>
      </w:r>
      <w:proofErr w:type="spellEnd"/>
      <w:r>
        <w:t>, tedy přes celou obrazovku. Z předem vytvořených situací se vybere jedna, která se spustí a simulovaná doprava běží bez možnosti jakéhokoliv zásahu uživatele.</w:t>
      </w:r>
    </w:p>
    <w:p w14:paraId="37EFDEDA" w14:textId="77777777" w:rsidR="008315E0" w:rsidRDefault="008315E0">
      <w:pPr>
        <w:rPr>
          <w:rFonts w:ascii="Times New Roman" w:hAnsi="Times New Roman"/>
        </w:rPr>
      </w:pPr>
      <w:r>
        <w:br w:type="page"/>
      </w:r>
    </w:p>
    <w:p w14:paraId="3028CA98" w14:textId="084531A2" w:rsidR="00D77828" w:rsidRDefault="00D77828" w:rsidP="00767BDC">
      <w:pPr>
        <w:pStyle w:val="NadpisB"/>
      </w:pPr>
      <w:bookmarkStart w:id="79" w:name="_Toc61859795"/>
      <w:r>
        <w:lastRenderedPageBreak/>
        <w:t>Uživatelské rozhraní</w:t>
      </w:r>
      <w:bookmarkEnd w:id="79"/>
    </w:p>
    <w:p w14:paraId="618DBE8F" w14:textId="433BF6C5" w:rsidR="008315E0" w:rsidRPr="008315E0" w:rsidRDefault="008315E0" w:rsidP="007C493F">
      <w:pPr>
        <w:pStyle w:val="normlntext"/>
      </w:pPr>
      <w:r>
        <w:t xml:space="preserve">Jelikož je aplikace vytvořena pro použití ve více režimech, také grafická stránka se liší podle daného režimu. </w:t>
      </w:r>
      <w:r w:rsidR="00421F0D">
        <w:t>Režim spořiče obrazovky žádnou grafickou stránku nemá, tudíž jej není potřeba popisovat.</w:t>
      </w:r>
    </w:p>
    <w:p w14:paraId="20D3BC5C" w14:textId="186E098D" w:rsidR="00D77828" w:rsidRDefault="00D77828" w:rsidP="00992D00">
      <w:pPr>
        <w:pStyle w:val="NadpisC"/>
      </w:pPr>
      <w:bookmarkStart w:id="80" w:name="_Toc61859796"/>
      <w:r>
        <w:t>Návrh</w:t>
      </w:r>
      <w:bookmarkEnd w:id="80"/>
    </w:p>
    <w:p w14:paraId="50713340" w14:textId="5DAFCE99" w:rsidR="00421F0D" w:rsidRDefault="00421F0D" w:rsidP="007C493F">
      <w:pPr>
        <w:pStyle w:val="normlntext"/>
      </w:pPr>
      <w:r>
        <w:t>V režimu návrhu je rozhraní rozděleno do několika skupin. V horní liště se nachází možnost „soubory“, kde si klasicky může uživatel otevřít již vytvořený návrh, uložit aktuální, nebo začít od začátku.</w:t>
      </w:r>
    </w:p>
    <w:p w14:paraId="3C95B0AE" w14:textId="20CA3093" w:rsidR="00CA5485" w:rsidRDefault="00CA5485" w:rsidP="007C493F">
      <w:pPr>
        <w:pStyle w:val="normlntext"/>
      </w:pPr>
      <w:r>
        <w:t>Jak již bylo dříve zmíněno, v režimu návrhu lze přepínat mezi návrhem cesty, semafory a editací celého návrhu. Tlačítka pro změnu těchto režimů se nachází v levém dolním rohu aplikace.</w:t>
      </w:r>
    </w:p>
    <w:p w14:paraId="5AA7D581" w14:textId="23613752" w:rsidR="00421F0D" w:rsidRDefault="00421F0D" w:rsidP="007C493F">
      <w:pPr>
        <w:pStyle w:val="normlntext"/>
      </w:pPr>
      <w:r>
        <w:t>Dále se v horním panelu nachází možnost „</w:t>
      </w:r>
      <w:r w:rsidR="00C26022">
        <w:t>u</w:t>
      </w:r>
      <w:r>
        <w:t>pravit“ pro zvolení druhu tvořené cesty a zda mají být cesty zobrazeny či skryty. V rozbalovací položce „</w:t>
      </w:r>
      <w:r w:rsidR="00C26022">
        <w:t>p</w:t>
      </w:r>
      <w:r>
        <w:t>ozadí“ jsou ukryty možnosti pozadí, tedy výběr nového obrázku, úprava a odebrání již vloženého pozadí.</w:t>
      </w:r>
    </w:p>
    <w:p w14:paraId="6CFA9503" w14:textId="07B632D3" w:rsidR="007C493F" w:rsidRDefault="007C493F" w:rsidP="007C493F">
      <w:pPr>
        <w:pStyle w:val="normlntext"/>
      </w:pPr>
      <w:r>
        <w:t>V levém horním rohu se nachází okénko s nastavením provozu. Tlačítko play pro spuštění generování vozidel a zapnutí semaforů. Vedle něj je umístěno menší tlačítko, kterým lze semafory přepnout do režimu oranžové. Navíc se zde nachází posuvníky k nastavení hustoty provozu, a to zvlášť pro automobily i pro tramvaje. Pokud je označena jedna počáteční křivka silnice, nastaví se hustota pouze pro danou silnici, jinak se hustota nastavuje pro všechny silnice stejně.</w:t>
      </w:r>
    </w:p>
    <w:p w14:paraId="73C87DB3" w14:textId="41D757B6" w:rsidR="00CA5485" w:rsidRDefault="00CA5485" w:rsidP="007C493F">
      <w:pPr>
        <w:pStyle w:val="normlntext"/>
      </w:pPr>
      <w:r>
        <w:t>V případě režimu tvorby silnic, pokud uživatel označí úsek cesty, zobrazí se na levé straně panel, ve kterém je výpis předností pro daný úsek. Na levé straně se po označení určité části silnice zobrazí možnost vyhlazení této cesty.</w:t>
      </w:r>
      <w:r w:rsidR="00DB43D3">
        <w:t xml:space="preserve"> Celkově u silnic, které se z počátku mohou překrývat, jsou barevně vyznačeny dané souběžné úseky, při čemž je zde pravidlo, díky němuž zde nedojde ke kolizi.</w:t>
      </w:r>
    </w:p>
    <w:p w14:paraId="682B63D1" w14:textId="77777777" w:rsidR="00CA5485" w:rsidRDefault="00CA5485">
      <w:pPr>
        <w:rPr>
          <w:rFonts w:ascii="Times New Roman" w:hAnsi="Times New Roman"/>
        </w:rPr>
      </w:pPr>
      <w:r>
        <w:br w:type="page"/>
      </w:r>
    </w:p>
    <w:p w14:paraId="7E88F34C" w14:textId="32608A0E" w:rsidR="00CA5485" w:rsidRDefault="00CA5485" w:rsidP="00CA5485">
      <w:pPr>
        <w:pStyle w:val="normlntext"/>
        <w:keepNext/>
      </w:pPr>
      <w:r>
        <w:lastRenderedPageBreak/>
        <w:t>Jakmile se uživatel rozhodne vytvořit semafory, jednoduše přepne návrh do režimu semaforů. V tomto režimu se na pravé straně aplikace zobrazí panel, ve kterém je zobrazena posloupnost přepínání semaforů, viz obrázek 1</w:t>
      </w:r>
      <w:r w:rsidR="008A3DD3">
        <w:t>7</w:t>
      </w:r>
      <w:r>
        <w:t>. Tato posloupnost je rozdělena do časových skupin, které se v danou dobu aktivují. Skupiny lze libovolně vytvářet i mazat, poté do nich přidávat nebo odebírat semafory.</w:t>
      </w:r>
    </w:p>
    <w:p w14:paraId="363E898F" w14:textId="02D2E9D5" w:rsidR="00CA5485" w:rsidRDefault="00137A11" w:rsidP="0086119E">
      <w:pPr>
        <w:pStyle w:val="normlntext"/>
        <w:keepNext/>
        <w:spacing w:after="0"/>
      </w:pPr>
      <w:r w:rsidRPr="00137A11">
        <w:rPr>
          <w:noProof/>
        </w:rPr>
        <w:drawing>
          <wp:inline distT="0" distB="0" distL="0" distR="0" wp14:anchorId="706139BD" wp14:editId="0CCBCA26">
            <wp:extent cx="5579745" cy="3596005"/>
            <wp:effectExtent l="19050" t="19050" r="20955" b="2349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96005"/>
                    </a:xfrm>
                    <a:prstGeom prst="rect">
                      <a:avLst/>
                    </a:prstGeom>
                    <a:ln>
                      <a:solidFill>
                        <a:schemeClr val="tx1"/>
                      </a:solidFill>
                    </a:ln>
                  </pic:spPr>
                </pic:pic>
              </a:graphicData>
            </a:graphic>
          </wp:inline>
        </w:drawing>
      </w:r>
    </w:p>
    <w:p w14:paraId="319AD416" w14:textId="1EA3CA3C" w:rsidR="00CA5485" w:rsidRDefault="00E318D1" w:rsidP="00CA5485">
      <w:pPr>
        <w:pStyle w:val="Titulek"/>
        <w:jc w:val="both"/>
      </w:pPr>
      <w:fldSimple w:instr=" SEQ Obrázek \* ARABIC ">
        <w:bookmarkStart w:id="81" w:name="_Toc61805807"/>
        <w:r w:rsidR="003C72B6">
          <w:rPr>
            <w:noProof/>
          </w:rPr>
          <w:t>17</w:t>
        </w:r>
      </w:fldSimple>
      <w:r w:rsidR="00CA5485">
        <w:t xml:space="preserve"> Grafický stránka aplikace – semafory</w:t>
      </w:r>
      <w:bookmarkEnd w:id="81"/>
    </w:p>
    <w:p w14:paraId="07BFE12F" w14:textId="77777777" w:rsidR="006D774F" w:rsidRPr="006D774F" w:rsidRDefault="006D774F" w:rsidP="006D774F"/>
    <w:p w14:paraId="2EB60C3D" w14:textId="00C8A1B0" w:rsidR="006B36A5" w:rsidRDefault="00CA5485" w:rsidP="001E7985">
      <w:pPr>
        <w:pStyle w:val="normlntext"/>
      </w:pPr>
      <w:r>
        <w:t>Pokud by chtěl uživatel s celým návrhem pohybovat, či jej přiblížit nebo oddálit, lze přepnout do třetího zmíněného režimu návrhu. V tomto případě zůstane zobrazena pouze nabídka možnosti simulace, kte</w:t>
      </w:r>
      <w:r w:rsidR="001E7985">
        <w:t>rá byla zmíněna výše. Jsou zde také omezeny všechny další funkce kromě možnosti zobrazení cest.</w:t>
      </w:r>
    </w:p>
    <w:p w14:paraId="2BEF7FA1" w14:textId="77777777" w:rsidR="006B36A5" w:rsidRDefault="006B36A5">
      <w:pPr>
        <w:rPr>
          <w:rFonts w:ascii="Times New Roman" w:hAnsi="Times New Roman"/>
        </w:rPr>
      </w:pPr>
      <w:r>
        <w:br w:type="page"/>
      </w:r>
    </w:p>
    <w:p w14:paraId="645EADFE" w14:textId="31E5DD8D" w:rsidR="0003468C" w:rsidRDefault="00D77828" w:rsidP="00D77828">
      <w:pPr>
        <w:pStyle w:val="NadpisC"/>
      </w:pPr>
      <w:bookmarkStart w:id="82" w:name="_Toc61859797"/>
      <w:r>
        <w:lastRenderedPageBreak/>
        <w:t>Testování</w:t>
      </w:r>
      <w:r w:rsidR="006D774F">
        <w:t xml:space="preserve"> uživatele</w:t>
      </w:r>
      <w:bookmarkEnd w:id="82"/>
    </w:p>
    <w:p w14:paraId="7F0BD2DB" w14:textId="4E9D94FE" w:rsidR="006B36A5" w:rsidRDefault="00645B85" w:rsidP="00645B85">
      <w:pPr>
        <w:pStyle w:val="normlntext"/>
      </w:pPr>
      <w:r>
        <w:t xml:space="preserve">Aplikace nabízí také již zmíněný režim testování uživatele. V tomto režimu je po spuštění aplikace uživatel vyzván k zadání jména, pokud jej nezadá, zvolí se jméno automaticky. </w:t>
      </w:r>
    </w:p>
    <w:p w14:paraId="5E72B3AB" w14:textId="77777777" w:rsidR="00237AAD" w:rsidRDefault="00645B85" w:rsidP="00645B85">
      <w:pPr>
        <w:pStyle w:val="normlntext"/>
      </w:pPr>
      <w:r>
        <w:t xml:space="preserve">Po zadání jména je vzhledově aplikace podobná režimu návrhu, avšak neobsahuje tolik funkcí. </w:t>
      </w:r>
    </w:p>
    <w:p w14:paraId="1103D2CB" w14:textId="1CA9214A" w:rsidR="00237AAD" w:rsidRDefault="003C72B6" w:rsidP="00645B85">
      <w:pPr>
        <w:pStyle w:val="normlntext"/>
      </w:pPr>
      <w:r>
        <w:t>Na</w:t>
      </w:r>
      <w:r w:rsidR="00645B85">
        <w:t> horním panelu se nachází možnost otevření předem vytvořeného návrhu</w:t>
      </w:r>
      <w:r>
        <w:t>, což je prvním krokem pro zahájení testování</w:t>
      </w:r>
      <w:r w:rsidR="00645B85">
        <w:t>.</w:t>
      </w:r>
      <w:r>
        <w:t xml:space="preserve"> </w:t>
      </w:r>
      <w:r w:rsidR="00237AAD">
        <w:t xml:space="preserve">V levém horním rohu se </w:t>
      </w:r>
      <w:r>
        <w:t xml:space="preserve">dále </w:t>
      </w:r>
      <w:r w:rsidR="00237AAD">
        <w:t>nachází menu sloužící ke spuštění simulace či vypnutí semaforů a také především tlačítko ke vložení vlastního vozidla. Toto vozidlo má poté žlutou barvu s písmenem „L“ na střeše.</w:t>
      </w:r>
    </w:p>
    <w:p w14:paraId="61D6E807" w14:textId="77777777" w:rsidR="003C72B6" w:rsidRDefault="00237AAD" w:rsidP="00237AAD">
      <w:pPr>
        <w:pStyle w:val="normlntext"/>
      </w:pPr>
      <w:r>
        <w:t>Pod tímto menu je umístěna tabulka s aktuálními údaji o jízdě. V tabulce je zobrazena doba jízdy, počet jízd, nejkratší a nejdelší doba jízdy, počet nehod či jízd na červenou. Tuto tabulku lze skrýt či zobrazit. Po vypnutí aplikace se tyto údaje uloží a při dalším spuštění budou načteny do tabulky seznamu hráčů. Tuto tabulku je možno otevřít přes horní menu v záložce „Statistiky“, kde se také nachází možnost skrytí aktuálních hodnot.</w:t>
      </w:r>
      <w:r w:rsidR="003C72B6">
        <w:t xml:space="preserve"> </w:t>
      </w:r>
    </w:p>
    <w:p w14:paraId="73E93B97" w14:textId="28C484B8" w:rsidR="006B36A5" w:rsidRDefault="003C72B6" w:rsidP="00237AAD">
      <w:pPr>
        <w:pStyle w:val="normlntext"/>
      </w:pPr>
      <w:r>
        <w:t>Vzhled aplikace v režimu testování, společně s výsledky testovaných uživatelů, lze vidět na obrázku 18.</w:t>
      </w:r>
    </w:p>
    <w:p w14:paraId="5CBA1678" w14:textId="77777777" w:rsidR="003C72B6" w:rsidRDefault="00E5418D" w:rsidP="003C72B6">
      <w:pPr>
        <w:keepNext/>
      </w:pPr>
      <w:r>
        <w:rPr>
          <w:noProof/>
        </w:rPr>
        <w:drawing>
          <wp:inline distT="0" distB="0" distL="0" distR="0" wp14:anchorId="566274CC" wp14:editId="7D6957DC">
            <wp:extent cx="5486400" cy="3578964"/>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572"/>
                    <a:stretch/>
                  </pic:blipFill>
                  <pic:spPr bwMode="auto">
                    <a:xfrm>
                      <a:off x="0" y="0"/>
                      <a:ext cx="5490945" cy="3581929"/>
                    </a:xfrm>
                    <a:prstGeom prst="rect">
                      <a:avLst/>
                    </a:prstGeom>
                    <a:noFill/>
                    <a:ln>
                      <a:noFill/>
                    </a:ln>
                    <a:extLst>
                      <a:ext uri="{53640926-AAD7-44D8-BBD7-CCE9431645EC}">
                        <a14:shadowObscured xmlns:a14="http://schemas.microsoft.com/office/drawing/2010/main"/>
                      </a:ext>
                    </a:extLst>
                  </pic:spPr>
                </pic:pic>
              </a:graphicData>
            </a:graphic>
          </wp:inline>
        </w:drawing>
      </w:r>
    </w:p>
    <w:p w14:paraId="69FCE45B" w14:textId="5B7BFBC3" w:rsidR="003C72B6" w:rsidRDefault="00E318D1" w:rsidP="003C72B6">
      <w:pPr>
        <w:pStyle w:val="Titulek"/>
      </w:pPr>
      <w:fldSimple w:instr=" SEQ Obrázek \* ARABIC ">
        <w:bookmarkStart w:id="83" w:name="_Toc61805808"/>
        <w:r w:rsidR="003C72B6">
          <w:rPr>
            <w:noProof/>
          </w:rPr>
          <w:t>18</w:t>
        </w:r>
      </w:fldSimple>
      <w:r w:rsidR="003C72B6">
        <w:t xml:space="preserve"> Vzhled režimu testování</w:t>
      </w:r>
      <w:bookmarkEnd w:id="83"/>
    </w:p>
    <w:p w14:paraId="7517E7E6" w14:textId="09109894" w:rsidR="0003468C" w:rsidRDefault="0003468C">
      <w:pPr>
        <w:rPr>
          <w:rFonts w:ascii="Times New Roman" w:hAnsi="Times New Roman" w:cs="Arial"/>
          <w:b/>
          <w:bCs/>
          <w:sz w:val="28"/>
          <w:szCs w:val="26"/>
        </w:rPr>
      </w:pPr>
      <w:r>
        <w:br w:type="page"/>
      </w:r>
    </w:p>
    <w:p w14:paraId="2D139365" w14:textId="1A259DF0" w:rsidR="009D1990" w:rsidRDefault="009D1990" w:rsidP="00767BDC">
      <w:pPr>
        <w:pStyle w:val="NadpisB"/>
      </w:pPr>
      <w:bookmarkStart w:id="84" w:name="_Toc61859798"/>
      <w:r>
        <w:lastRenderedPageBreak/>
        <w:t>Funkční prvky aplikace</w:t>
      </w:r>
      <w:bookmarkEnd w:id="84"/>
    </w:p>
    <w:p w14:paraId="365FC9AC" w14:textId="5226B04E" w:rsidR="009D1990" w:rsidRPr="009D1990" w:rsidRDefault="00C26022" w:rsidP="009D1990">
      <w:pPr>
        <w:pStyle w:val="normlntext"/>
      </w:pPr>
      <w:r>
        <w:t>V této kapitole jsou</w:t>
      </w:r>
      <w:r w:rsidR="009D1990">
        <w:t xml:space="preserve"> popsány jednotlivé vlastnosti z funkčního hlediska, tedy jak je lze využít.</w:t>
      </w:r>
    </w:p>
    <w:p w14:paraId="2A12FAE1" w14:textId="357A3A19" w:rsidR="005F7BAF" w:rsidRDefault="005F7BAF" w:rsidP="009D1990">
      <w:pPr>
        <w:pStyle w:val="NadpisC"/>
      </w:pPr>
      <w:bookmarkStart w:id="85" w:name="_Toc61859799"/>
      <w:r>
        <w:t>Vložení pozadí</w:t>
      </w:r>
      <w:bookmarkEnd w:id="85"/>
    </w:p>
    <w:p w14:paraId="6943F3EB" w14:textId="6115991B" w:rsidR="00D12CE9" w:rsidRDefault="00D12CE9" w:rsidP="00F2419E">
      <w:pPr>
        <w:pStyle w:val="normlntext"/>
      </w:pPr>
      <w:r>
        <w:t xml:space="preserve">Vložení pozadí by mělo být jedním z prvních kroků při tvorbě návrhu situace, neboť nejlépe podle obrázku lze navrhnout například reálnou křižovatku. </w:t>
      </w:r>
    </w:p>
    <w:p w14:paraId="149F9A32" w14:textId="4A2D9B0B" w:rsidR="00F2419E" w:rsidRDefault="00D12CE9" w:rsidP="00F2419E">
      <w:pPr>
        <w:pStyle w:val="normlntext"/>
      </w:pPr>
      <w:r>
        <w:t>Jako pozadí lze vybrat pomocí průzkumníku obrázek uložený v počítači. Po vložení lze obrázek posouvat, otáčet či měnit jeho velikost. Jakmile je uživatel spokojen s pozadím, potvrdí jej a může dále pracovat na návrhu. Pozadí lze případně znovu změnit či upravit.</w:t>
      </w:r>
    </w:p>
    <w:p w14:paraId="2B9057BB" w14:textId="423F9C82" w:rsidR="00F2419E" w:rsidRDefault="00F2419E" w:rsidP="009D1990">
      <w:pPr>
        <w:pStyle w:val="NadpisC"/>
      </w:pPr>
      <w:bookmarkStart w:id="86" w:name="_Toc61859800"/>
      <w:r>
        <w:t>Možnosti návrhu</w:t>
      </w:r>
      <w:bookmarkEnd w:id="86"/>
    </w:p>
    <w:p w14:paraId="1D640ABC" w14:textId="7D0FEF4E" w:rsidR="00F2419E" w:rsidRDefault="00F2419E" w:rsidP="00962FC6">
      <w:pPr>
        <w:pStyle w:val="normlntext"/>
      </w:pPr>
      <w:r>
        <w:t>Vzhled aplikace je rozložen do několika skupin</w:t>
      </w:r>
      <w:r w:rsidR="00962FC6">
        <w:t xml:space="preserve"> menu. Menu simulace je zobrazena stále, zde lze spustit či zastavit generování vozidel či vypnout a zapnout semafory. Dále je zde možnost nastavit vytížení silnic.</w:t>
      </w:r>
    </w:p>
    <w:p w14:paraId="6F5DCB72" w14:textId="6BDFA909" w:rsidR="00962FC6" w:rsidRDefault="00962FC6" w:rsidP="00962FC6">
      <w:pPr>
        <w:pStyle w:val="normlntext"/>
      </w:pPr>
      <w:r>
        <w:t>Kromě nabídky simulace lze přepínat mezi třemi režimy. V režimu „silnic“ lze manipulovat se samotnými silnicemi a nastavovat přednosti v jízdě. Režim „semafory“ slouží ke vložení semaforů, nastavení jejich barvy a tvorbě „časové linie“. Tato časová linie tvoří hlavní část systému semaforů, neboť je zde nastavena posloupnost přepínání semaforů na určitou barvu v určitém čase. Při spuštění simulace semafory mění barvu podle této posloupnosti.</w:t>
      </w:r>
    </w:p>
    <w:p w14:paraId="7E64A5BE" w14:textId="5AA331B3" w:rsidR="00962FC6" w:rsidRPr="00F2419E" w:rsidRDefault="00962FC6" w:rsidP="00962FC6">
      <w:pPr>
        <w:pStyle w:val="normlntext"/>
      </w:pPr>
      <w:r>
        <w:t xml:space="preserve">S celým návrhem lze manipulovat. K tomuto slouží režim „mapa“, kde nelze nic jiného než celý návrh posouvat a přiblížit či oddálit. </w:t>
      </w:r>
    </w:p>
    <w:p w14:paraId="5098535C" w14:textId="6935CC29" w:rsidR="005F7BAF" w:rsidRDefault="00962FC6" w:rsidP="009D1990">
      <w:pPr>
        <w:pStyle w:val="NadpisC"/>
      </w:pPr>
      <w:bookmarkStart w:id="87" w:name="_Toc61859801"/>
      <w:r>
        <w:t>Tvorba</w:t>
      </w:r>
      <w:r w:rsidR="005F7BAF">
        <w:t xml:space="preserve"> silnic</w:t>
      </w:r>
      <w:bookmarkEnd w:id="87"/>
    </w:p>
    <w:p w14:paraId="128DCE9E" w14:textId="77777777" w:rsidR="00F2419E" w:rsidRDefault="00D12CE9" w:rsidP="00F2419E">
      <w:pPr>
        <w:pStyle w:val="normlntext"/>
      </w:pPr>
      <w:r>
        <w:t xml:space="preserve">Silnice lze tvořit kliknutím na „kreslící plátno“. Při prvním kliknutí se vytvoří spojovací bod, ze kterého se při dalším kliknutí vytvoří </w:t>
      </w:r>
      <w:r w:rsidR="00F2419E">
        <w:t>křivka</w:t>
      </w:r>
      <w:r>
        <w:t xml:space="preserve">. </w:t>
      </w:r>
      <w:r w:rsidR="00F2419E">
        <w:t xml:space="preserve">Ke spojovacím bodům lze přidávat nové křivky či připojit již existující. Kliknutím pravým tlačítkem na tento bod se zobrazí nabídka pro odstranění bodu nebo rozpojení křivek. </w:t>
      </w:r>
    </w:p>
    <w:p w14:paraId="7006E22F" w14:textId="5320208E" w:rsidR="00F2419E" w:rsidRDefault="00D12CE9" w:rsidP="00F2419E">
      <w:pPr>
        <w:pStyle w:val="normlntext"/>
      </w:pPr>
      <w:r>
        <w:lastRenderedPageBreak/>
        <w:t>Silnice jsou tvořeny</w:t>
      </w:r>
      <w:r w:rsidR="00F2419E">
        <w:t xml:space="preserve"> kubickými</w:t>
      </w:r>
      <w:r>
        <w:t xml:space="preserve"> Bézierovými křivkami, které </w:t>
      </w:r>
      <w:r w:rsidR="00F2419E">
        <w:t xml:space="preserve">mají čtyři kontrolní body. Těmito body lze jednotlivé části silnic upravovat dle libosti. </w:t>
      </w:r>
    </w:p>
    <w:p w14:paraId="04D40781" w14:textId="2E0E5D8E" w:rsidR="00D12CE9" w:rsidRPr="00D12CE9" w:rsidRDefault="00F2419E" w:rsidP="00F2419E">
      <w:pPr>
        <w:pStyle w:val="normlntext"/>
      </w:pPr>
      <w:r>
        <w:t>Aplikace umožňuje vytvořit trasy pro automobily nebo tramvaje. Mezi typy silnice lze přepínat v menu nabídce.</w:t>
      </w:r>
    </w:p>
    <w:p w14:paraId="22CF9AE9" w14:textId="67A88171" w:rsidR="005F7BAF" w:rsidRDefault="005F7BAF" w:rsidP="009D1990">
      <w:pPr>
        <w:pStyle w:val="NadpisC"/>
      </w:pPr>
      <w:bookmarkStart w:id="88" w:name="_Toc61859802"/>
      <w:r>
        <w:t>Určení předností</w:t>
      </w:r>
      <w:bookmarkEnd w:id="88"/>
    </w:p>
    <w:p w14:paraId="690B61F4" w14:textId="77777777" w:rsidR="001E08E6" w:rsidRPr="00A4429B" w:rsidRDefault="00A4429B" w:rsidP="001E08E6">
      <w:pPr>
        <w:pStyle w:val="normlntext"/>
      </w:pPr>
      <w:r>
        <w:t xml:space="preserve">Přednosti v jízdě </w:t>
      </w:r>
      <w:r w:rsidR="001E08E6">
        <w:t>lze vytvořit kliknutím na určitý úsek silnice. První označený úsek je úsek, před kterým vozidlo zastaví, pokud hrozí srážka s vozidlem, které míří k úseku druhému.</w:t>
      </w:r>
    </w:p>
    <w:p w14:paraId="6F99770D" w14:textId="532AD0BD" w:rsidR="001E08E6" w:rsidRDefault="001E08E6" w:rsidP="001E08E6">
      <w:pPr>
        <w:pStyle w:val="normlntext"/>
      </w:pPr>
      <w:r>
        <w:t xml:space="preserve">Jakmile je označen úsek silnice, lze vybrat mezi typem přednosti. Typ „CP“ – </w:t>
      </w:r>
      <w:proofErr w:type="spellStart"/>
      <w:r>
        <w:t>check</w:t>
      </w:r>
      <w:proofErr w:type="spellEnd"/>
      <w:r>
        <w:t xml:space="preserve">-point určuje přednost v jízdě, typ „WP“ – </w:t>
      </w:r>
      <w:proofErr w:type="spellStart"/>
      <w:r>
        <w:t>watch</w:t>
      </w:r>
      <w:proofErr w:type="spellEnd"/>
      <w:r>
        <w:t xml:space="preserve">-point naopak slouží ke kontrole, zda je daný úsek cesty volný. Ke každé z předností lze navíc nastavit vzdálenost (v úsecích), o jakou vozidlo zastaví dříve před označeným úsekem. </w:t>
      </w:r>
    </w:p>
    <w:p w14:paraId="06C68198" w14:textId="19C3F736" w:rsidR="005F7BAF" w:rsidRDefault="002B03F2" w:rsidP="009D1990">
      <w:pPr>
        <w:pStyle w:val="NadpisC"/>
      </w:pPr>
      <w:bookmarkStart w:id="89" w:name="_Toc61859803"/>
      <w:r>
        <w:t>Nastavení</w:t>
      </w:r>
      <w:r w:rsidR="005F7BAF">
        <w:t xml:space="preserve"> semaforů</w:t>
      </w:r>
      <w:bookmarkEnd w:id="89"/>
    </w:p>
    <w:p w14:paraId="0DEF8379" w14:textId="1EF75694" w:rsidR="007B4D56" w:rsidRDefault="007B4D56" w:rsidP="00EA4C47">
      <w:pPr>
        <w:pStyle w:val="normlntext"/>
      </w:pPr>
      <w:r>
        <w:t xml:space="preserve">Semafory lze vkládat jednoduchým kliknutím, poté je možno je přesouvat, případně odstranit. </w:t>
      </w:r>
      <w:r w:rsidR="00EA4C47">
        <w:t xml:space="preserve">Jak již bylo dříve zmíněno, semafory se tvoří ve vlastním režimu. </w:t>
      </w:r>
    </w:p>
    <w:p w14:paraId="11C12B75" w14:textId="7F718AAE" w:rsidR="00EA4C47" w:rsidRDefault="00EA4C47" w:rsidP="00EA4C47">
      <w:pPr>
        <w:pStyle w:val="normlntext"/>
      </w:pPr>
      <w:r>
        <w:t xml:space="preserve">Každému semaforu může uživatel změnit počáteční barvu. </w:t>
      </w:r>
    </w:p>
    <w:p w14:paraId="41E21FAF" w14:textId="2CEC4EA2" w:rsidR="00EA4C47" w:rsidRDefault="00EA4C47" w:rsidP="00EA4C47">
      <w:pPr>
        <w:pStyle w:val="normlntext"/>
      </w:pPr>
      <w:r>
        <w:t xml:space="preserve">K jednoduchému nastavení přepínání semaforů je vytvořena časová linie, ve které jsou poté skupiny pro přepínání v určitých časech. Do těchto skupin jsou přidány semafory, jež se mají aktivovat v daný čas a přepnou se na zvolenou barvu. </w:t>
      </w:r>
    </w:p>
    <w:p w14:paraId="009155E0" w14:textId="05A42BB0" w:rsidR="00EA4C47" w:rsidRPr="007B4D56" w:rsidRDefault="00EA4C47" w:rsidP="00EA4C47">
      <w:pPr>
        <w:pStyle w:val="normlntext"/>
      </w:pPr>
      <w:r>
        <w:t>Jakmile se postupně aktivují všechny časové skupiny, semafory se přepnou na jejich počáteční stavy a tato posloupnost se znovu opakuje.</w:t>
      </w:r>
    </w:p>
    <w:p w14:paraId="2D61CCE4" w14:textId="675C7586" w:rsidR="005F7BAF" w:rsidRDefault="005F7BAF" w:rsidP="009D1990">
      <w:pPr>
        <w:pStyle w:val="NadpisC"/>
      </w:pPr>
      <w:bookmarkStart w:id="90" w:name="_Toc61859804"/>
      <w:r>
        <w:t>Nastavení vytížení silnic</w:t>
      </w:r>
      <w:bookmarkEnd w:id="90"/>
    </w:p>
    <w:p w14:paraId="692D201B" w14:textId="2ACF23D0" w:rsidR="00EA4C47" w:rsidRDefault="00EA4C47" w:rsidP="00EA4C47">
      <w:pPr>
        <w:pStyle w:val="normlntext"/>
      </w:pPr>
      <w:r>
        <w:t>V hlavním menu se nachází dva posuvníky, kterými je možno nastavit vytížení silnic. Jeden posuvník je určen pro vozidla, druhý pro tramvaje. Vytížení je určeno frekvencí generování vozidel, tedy počtem za minutu.</w:t>
      </w:r>
    </w:p>
    <w:p w14:paraId="679DA865" w14:textId="01DA5B63" w:rsidR="00EA4C47" w:rsidRDefault="00EA4C47" w:rsidP="00EA4C47">
      <w:pPr>
        <w:pStyle w:val="normlntext"/>
      </w:pPr>
      <w:r>
        <w:t xml:space="preserve">Vytížení silnic je možno nastavit globálně, tedy pro všechny silnice najednou, nebo pro určitou silnici. </w:t>
      </w:r>
      <w:r w:rsidR="001C3C87">
        <w:t xml:space="preserve">Pro nastavení vytížení určité cesty stačí označit počáteční křivku cesty, na které se budou objevovat vozidla. </w:t>
      </w:r>
    </w:p>
    <w:p w14:paraId="6F7F8E17" w14:textId="05B23AC2" w:rsidR="005F7BAF" w:rsidRDefault="005F7BAF" w:rsidP="009D1990">
      <w:pPr>
        <w:pStyle w:val="NadpisC"/>
      </w:pPr>
      <w:bookmarkStart w:id="91" w:name="_Toc61859805"/>
      <w:r>
        <w:lastRenderedPageBreak/>
        <w:t>Uložení návrhu</w:t>
      </w:r>
      <w:bookmarkEnd w:id="91"/>
    </w:p>
    <w:p w14:paraId="31A306FA" w14:textId="314676F4" w:rsidR="00767BDC" w:rsidRDefault="001C3C87" w:rsidP="009D1990">
      <w:pPr>
        <w:pStyle w:val="normlntext"/>
      </w:pPr>
      <w:r>
        <w:t>Vytvořený návrh uživatel může uložit do souboru typu XML. V případě, že je vybráno pozadí, se na zvolené místo také uloží obrázek se stejným názvem. Uložený návrh lze opětovně nahrát do aplikace a dále jej upravovat.</w:t>
      </w:r>
    </w:p>
    <w:p w14:paraId="774E4794" w14:textId="1157E5B5" w:rsidR="00C26022" w:rsidRDefault="00302A86" w:rsidP="00C26022">
      <w:pPr>
        <w:pStyle w:val="NadpisC"/>
      </w:pPr>
      <w:r>
        <w:t>Spuštění spořiče obrazovky</w:t>
      </w:r>
    </w:p>
    <w:p w14:paraId="7413F8B0" w14:textId="57555F95" w:rsidR="00302A86" w:rsidRDefault="00302A86" w:rsidP="00302A86">
      <w:r>
        <w:t>Spořič obrazovky lze spustit jednoduchým spuštěním aplikace s přidaným parametrem „-s“. Ke spuštění je potřeba mít vytvořený alespoň jeden funkční návrh. Cestu k souboru tohoto návrhu je poté nutno vložit do souboru „</w:t>
      </w:r>
      <w:proofErr w:type="spellStart"/>
      <w:r>
        <w:t>sleeperConfig</w:t>
      </w:r>
      <w:proofErr w:type="spellEnd"/>
      <w:r>
        <w:t>“, který aplikace využívá jako zdroj možných situací ke spuštění.</w:t>
      </w:r>
    </w:p>
    <w:p w14:paraId="0140C773" w14:textId="7E2612AA" w:rsidR="00302A86" w:rsidRDefault="00302A86" w:rsidP="00302A86">
      <w:pPr>
        <w:pStyle w:val="NadpisC"/>
      </w:pPr>
      <w:r>
        <w:t>Spuštění režimu návrhu</w:t>
      </w:r>
    </w:p>
    <w:p w14:paraId="6434B61D" w14:textId="4BD17144" w:rsidR="00302A86" w:rsidRPr="00302A86" w:rsidRDefault="00302A86" w:rsidP="00302A86">
      <w:r>
        <w:t xml:space="preserve">Režim návrhu se spouští podobně jako režim spořiče, avšak parametr aplikace je zde „-e“. </w:t>
      </w:r>
    </w:p>
    <w:p w14:paraId="21A75F2B" w14:textId="669CB8C2" w:rsidR="00F15736" w:rsidRDefault="00767BDC" w:rsidP="00D77828">
      <w:pPr>
        <w:pStyle w:val="NadpisB"/>
      </w:pPr>
      <w:bookmarkStart w:id="92" w:name="_Toc61859806"/>
      <w:r w:rsidRPr="00767BDC">
        <w:t>Architektura aplikace</w:t>
      </w:r>
      <w:bookmarkEnd w:id="92"/>
    </w:p>
    <w:p w14:paraId="63941910" w14:textId="13F2E619" w:rsidR="008D759D" w:rsidRDefault="00B51BEF" w:rsidP="009D1990">
      <w:pPr>
        <w:pStyle w:val="normlntext"/>
      </w:pPr>
      <w:r>
        <w:t>Základní architektura aplikace, společně s verzemi komponent, viz obrázek 1</w:t>
      </w:r>
      <w:r w:rsidR="008A3DD3">
        <w:t>9</w:t>
      </w:r>
      <w:r>
        <w:t xml:space="preserve">. Aplikace je vytvořena v jazyce Java, využívající rozšíření o grafické rozhraní JavaFX. </w:t>
      </w:r>
      <w:r w:rsidR="003620A9">
        <w:t>Jedná se o desktopovou aplikaci, vyvíjenou na operačním systému Windows 10, kde byla také testována, avšak mělo by být možné ji spustit i na jiných systémech.</w:t>
      </w:r>
    </w:p>
    <w:p w14:paraId="138B8766" w14:textId="77777777" w:rsidR="008D759D" w:rsidRDefault="00B51BEF" w:rsidP="009D1990">
      <w:pPr>
        <w:pStyle w:val="normlntext"/>
      </w:pPr>
      <w:r>
        <w:t>Spouštěcí soubor je typu JAR</w:t>
      </w:r>
      <w:r w:rsidR="008D759D">
        <w:t>, což je kompresní formát pro platformu Java</w:t>
      </w:r>
      <w:r>
        <w:t>.</w:t>
      </w:r>
    </w:p>
    <w:p w14:paraId="3693591C" w14:textId="6AD61EE8" w:rsidR="00B51BEF" w:rsidRDefault="00B51BEF" w:rsidP="009D1990">
      <w:pPr>
        <w:pStyle w:val="normlntext"/>
      </w:pPr>
      <w:r>
        <w:t xml:space="preserve">Pro </w:t>
      </w:r>
      <w:r w:rsidR="006B4334">
        <w:t>uložení návrhu jsou využity soubory typu XML k zápisu informací a soubory ve formátu obrázku k využití pozadí.</w:t>
      </w:r>
    </w:p>
    <w:p w14:paraId="1E780CB7" w14:textId="4F8478F1" w:rsidR="00B51BEF" w:rsidRDefault="00E3288E" w:rsidP="00E3288E">
      <w:pPr>
        <w:pStyle w:val="normlntext"/>
        <w:keepNext/>
        <w:spacing w:after="0"/>
      </w:pPr>
      <w:r>
        <w:rPr>
          <w:noProof/>
        </w:rPr>
        <w:lastRenderedPageBreak/>
        <w:drawing>
          <wp:inline distT="0" distB="0" distL="0" distR="0" wp14:anchorId="5937E6FD" wp14:editId="3FEA85B4">
            <wp:extent cx="5900420" cy="3950898"/>
            <wp:effectExtent l="19050" t="19050" r="24130" b="1206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1" t="-3756" r="-3582" b="-3784"/>
                    <a:stretch/>
                  </pic:blipFill>
                  <pic:spPr bwMode="auto">
                    <a:xfrm>
                      <a:off x="0" y="0"/>
                      <a:ext cx="5901822" cy="39518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328E78" w14:textId="03CEAF3B" w:rsidR="009D1990" w:rsidRDefault="00E318D1" w:rsidP="00B51BEF">
      <w:pPr>
        <w:pStyle w:val="Titulek"/>
        <w:jc w:val="both"/>
      </w:pPr>
      <w:fldSimple w:instr=" SEQ Obrázek \* ARABIC ">
        <w:bookmarkStart w:id="93" w:name="_Toc61805809"/>
        <w:r w:rsidR="003C72B6">
          <w:rPr>
            <w:noProof/>
          </w:rPr>
          <w:t>19</w:t>
        </w:r>
      </w:fldSimple>
      <w:r w:rsidR="00B51BEF">
        <w:t xml:space="preserve"> Architektura aplikace</w:t>
      </w:r>
      <w:bookmarkEnd w:id="93"/>
    </w:p>
    <w:p w14:paraId="0E0CEF45" w14:textId="519ACA51" w:rsidR="009D1990" w:rsidRDefault="009D1990" w:rsidP="000B2640">
      <w:pPr>
        <w:pStyle w:val="NadpisB"/>
      </w:pPr>
      <w:bookmarkStart w:id="94" w:name="_Toc61859807"/>
      <w:r>
        <w:t>Přínosy práce</w:t>
      </w:r>
      <w:bookmarkEnd w:id="94"/>
    </w:p>
    <w:p w14:paraId="6D76DE45" w14:textId="590837CB" w:rsidR="009D1990" w:rsidRDefault="009D1990" w:rsidP="009D1990">
      <w:pPr>
        <w:pStyle w:val="normlntext"/>
      </w:pPr>
      <w:r>
        <w:t xml:space="preserve">Aplikace umožňuje otestování znalostí uživatele v silničních pravidlech. Uživatel se zde může připravit na nastání možných situací a vyzkouší zde své reakce. </w:t>
      </w:r>
    </w:p>
    <w:p w14:paraId="70047030" w14:textId="77777777" w:rsidR="009D1990" w:rsidRDefault="009D1990" w:rsidP="009D1990">
      <w:pPr>
        <w:pStyle w:val="normlntext"/>
      </w:pPr>
      <w:r>
        <w:t>Díky přidané fuzzy logice se vozidla pohybují reálně a jejich pohyby jsou plynulé.</w:t>
      </w:r>
    </w:p>
    <w:p w14:paraId="34C8216B" w14:textId="35F1A576" w:rsidR="00E939BF" w:rsidRDefault="009D1990" w:rsidP="009D1990">
      <w:pPr>
        <w:pStyle w:val="normlntext"/>
      </w:pPr>
      <w:r>
        <w:t>Aplikace také může sloužit pro tvorbu nových, ještě neexistujících silničních situací, křižovatek, či kruhových objezdů, nebo případně pouze systému semaforů.</w:t>
      </w:r>
    </w:p>
    <w:p w14:paraId="40C235C5" w14:textId="48AB8152" w:rsidR="002079CF" w:rsidRDefault="00FC14B3" w:rsidP="002079CF">
      <w:pPr>
        <w:pStyle w:val="NadpisB"/>
      </w:pPr>
      <w:bookmarkStart w:id="95" w:name="_Toc61859808"/>
      <w:r>
        <w:t>M</w:t>
      </w:r>
      <w:r w:rsidR="002079CF">
        <w:t>ěření rozdílů</w:t>
      </w:r>
      <w:bookmarkEnd w:id="95"/>
    </w:p>
    <w:p w14:paraId="7595941D" w14:textId="3822F90C" w:rsidR="002079CF" w:rsidRDefault="002079CF" w:rsidP="002079CF">
      <w:pPr>
        <w:pStyle w:val="normlntext"/>
      </w:pPr>
      <w:r>
        <w:t>Jak již bylo dříve řečeno, tato práce rozšiřuje</w:t>
      </w:r>
      <w:r w:rsidR="007E26C3">
        <w:t xml:space="preserve"> bakalářskou</w:t>
      </w:r>
      <w:r>
        <w:t xml:space="preserve"> práci o fuzzy logiku. Pro porovnání těchto dvou prací bylo provedeno měření ve vytvořených aplikacích.</w:t>
      </w:r>
    </w:p>
    <w:p w14:paraId="06601CAB" w14:textId="77777777" w:rsidR="002079CF" w:rsidRDefault="002079CF" w:rsidP="002079CF">
      <w:pPr>
        <w:pStyle w:val="normlntext"/>
      </w:pPr>
      <w:r>
        <w:t>Měření bylo zaměřeno na plynulý pohyb vozidel, tedy na zrychlení, zpomalení a zatáčení.</w:t>
      </w:r>
    </w:p>
    <w:p w14:paraId="3038709D" w14:textId="6C2CE278" w:rsidR="002079CF" w:rsidRDefault="002079CF" w:rsidP="002079CF">
      <w:pPr>
        <w:pStyle w:val="NadpisC"/>
      </w:pPr>
      <w:bookmarkStart w:id="96" w:name="_Toc61859809"/>
      <w:r>
        <w:lastRenderedPageBreak/>
        <w:t>Pohyb</w:t>
      </w:r>
      <w:bookmarkEnd w:id="96"/>
      <w:r>
        <w:t xml:space="preserve"> </w:t>
      </w:r>
    </w:p>
    <w:p w14:paraId="55FA276D" w14:textId="7E9CBEB4" w:rsidR="0002153D" w:rsidRDefault="000F458E" w:rsidP="0002153D">
      <w:pPr>
        <w:pStyle w:val="normlntext"/>
      </w:pPr>
      <w:r>
        <w:t xml:space="preserve">Na obrázku </w:t>
      </w:r>
      <w:r w:rsidR="008A3DD3">
        <w:t>20</w:t>
      </w:r>
      <w:r>
        <w:t xml:space="preserve"> a </w:t>
      </w:r>
      <w:r w:rsidR="008A3DD3">
        <w:t>21</w:t>
      </w:r>
      <w:r>
        <w:t xml:space="preserve"> lze vidět grafy zobrazující rychlost vozidel při jízdě. Na ose </w:t>
      </w:r>
      <w:r w:rsidR="0002153D">
        <w:t>Y se nachází rychlost vozidla, na ose X průběh jízdy, tedy čas</w:t>
      </w:r>
      <w:r w:rsidR="00DE0E78">
        <w:t xml:space="preserve"> vyjádřený v krocích</w:t>
      </w:r>
      <w:r w:rsidR="0002153D">
        <w:t xml:space="preserve">. </w:t>
      </w:r>
    </w:p>
    <w:p w14:paraId="2F78041A" w14:textId="20E951F4" w:rsidR="00117C22" w:rsidRDefault="0002153D" w:rsidP="0002153D">
      <w:pPr>
        <w:pStyle w:val="normlntext"/>
      </w:pPr>
      <w:r>
        <w:t xml:space="preserve">Na obrázku </w:t>
      </w:r>
      <w:r w:rsidR="008A3DD3">
        <w:t>20</w:t>
      </w:r>
      <w:r>
        <w:t xml:space="preserve"> jsou data naměřená v</w:t>
      </w:r>
      <w:r w:rsidR="00F064F2">
        <w:t xml:space="preserve"> aplikaci</w:t>
      </w:r>
      <w:r w:rsidR="00117C22">
        <w:t> </w:t>
      </w:r>
      <w:r>
        <w:t>BP</w:t>
      </w:r>
      <w:r w:rsidR="00117C22">
        <w:t>, ve které se pohyb vozidel řídil jednoduchým výpočtem ve tvaru podmínek podle vzdálenosti vozidel</w:t>
      </w:r>
      <w:r>
        <w:t>.</w:t>
      </w:r>
      <w:r w:rsidR="00117C22">
        <w:t xml:space="preserve"> Výsledkem výpočtu byla</w:t>
      </w:r>
      <w:r>
        <w:t xml:space="preserve"> </w:t>
      </w:r>
      <w:r w:rsidR="00117C22">
        <w:t>nová rychlost vozidla, která je zobrazena</w:t>
      </w:r>
      <w:r w:rsidR="00F064F2">
        <w:t xml:space="preserve"> v grafu</w:t>
      </w:r>
      <w:r w:rsidR="00117C22">
        <w:t xml:space="preserve"> na obrázku 20. </w:t>
      </w:r>
    </w:p>
    <w:p w14:paraId="0CDA5CFC" w14:textId="2538ECEA" w:rsidR="0002153D" w:rsidRPr="000F458E" w:rsidRDefault="00F064F2" w:rsidP="0002153D">
      <w:pPr>
        <w:pStyle w:val="normlntext"/>
      </w:pPr>
      <w:commentRangeStart w:id="97"/>
      <w:r>
        <w:t>V grafu jsou barevně rozlišena vozidla, kdy barvy</w:t>
      </w:r>
      <w:r w:rsidR="006E6D58">
        <w:t xml:space="preserve"> hodnot zobrazují </w:t>
      </w:r>
      <w:r>
        <w:t xml:space="preserve">rychlost daného vozidla v průběhu jízdy. Z grafu vyplývá, že </w:t>
      </w:r>
      <w:r w:rsidR="0002153D">
        <w:t xml:space="preserve">rychlost </w:t>
      </w:r>
      <w:r>
        <w:t>se v každém kroku mění</w:t>
      </w:r>
      <w:r w:rsidR="0002153D">
        <w:t xml:space="preserve"> na maximum rychlosti a </w:t>
      </w:r>
      <w:r>
        <w:t>až poté</w:t>
      </w:r>
      <w:r w:rsidR="0002153D">
        <w:t xml:space="preserve"> na požadovanou rychlost. Pohyb vozidla tedy v aplikaci může vypadat plynule, ale podle naměřených hodnot rychlost neustále skáče nahoru a </w:t>
      </w:r>
      <w:commentRangeEnd w:id="97"/>
      <w:r w:rsidR="00C77499">
        <w:rPr>
          <w:rStyle w:val="Odkaznakoment"/>
          <w:rFonts w:ascii="Times New (W1)" w:hAnsi="Times New (W1)"/>
        </w:rPr>
        <w:commentReference w:id="97"/>
      </w:r>
      <w:r w:rsidR="0002153D">
        <w:t>dolů</w:t>
      </w:r>
      <w:r w:rsidR="00E57BFF">
        <w:t>.</w:t>
      </w:r>
    </w:p>
    <w:p w14:paraId="21A808CF" w14:textId="2181E5DA" w:rsidR="001A5F09" w:rsidRDefault="008520B3" w:rsidP="001A5F09">
      <w:pPr>
        <w:keepNext/>
      </w:pPr>
      <w:r w:rsidRPr="008520B3">
        <w:rPr>
          <w:noProof/>
        </w:rPr>
        <w:drawing>
          <wp:inline distT="0" distB="0" distL="0" distR="0" wp14:anchorId="0F5B9166" wp14:editId="04030368">
            <wp:extent cx="5579745" cy="1849755"/>
            <wp:effectExtent l="19050" t="19050" r="20955" b="1714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849755"/>
                    </a:xfrm>
                    <a:prstGeom prst="rect">
                      <a:avLst/>
                    </a:prstGeom>
                    <a:noFill/>
                    <a:ln>
                      <a:solidFill>
                        <a:schemeClr val="tx1"/>
                      </a:solidFill>
                    </a:ln>
                  </pic:spPr>
                </pic:pic>
              </a:graphicData>
            </a:graphic>
          </wp:inline>
        </w:drawing>
      </w:r>
    </w:p>
    <w:p w14:paraId="62A60034" w14:textId="47B2A82F" w:rsidR="001A5F09" w:rsidRDefault="00E318D1" w:rsidP="006E6D58">
      <w:pPr>
        <w:pStyle w:val="Titulek"/>
        <w:spacing w:after="120"/>
      </w:pPr>
      <w:fldSimple w:instr=" SEQ Obrázek \* ARABIC ">
        <w:bookmarkStart w:id="98" w:name="_Toc61805810"/>
        <w:r w:rsidR="003C72B6">
          <w:rPr>
            <w:noProof/>
          </w:rPr>
          <w:t>20</w:t>
        </w:r>
      </w:fldSimple>
      <w:r w:rsidR="001A5F09">
        <w:t xml:space="preserve"> Rychlost jízdy vozidel v BP</w:t>
      </w:r>
      <w:bookmarkEnd w:id="98"/>
    </w:p>
    <w:p w14:paraId="2BEAF635" w14:textId="77777777" w:rsidR="00E57BFF" w:rsidRPr="00E57BFF" w:rsidRDefault="00E57BFF" w:rsidP="00E57BFF"/>
    <w:p w14:paraId="7A9ED642" w14:textId="1446F8FE" w:rsidR="0002153D" w:rsidRDefault="0002153D" w:rsidP="00DE0E78">
      <w:pPr>
        <w:pStyle w:val="normlntext"/>
      </w:pPr>
      <w:r>
        <w:t xml:space="preserve">Na následujícím obrázku </w:t>
      </w:r>
      <w:r w:rsidR="008A3DD3">
        <w:t>21</w:t>
      </w:r>
      <w:r>
        <w:t xml:space="preserve"> </w:t>
      </w:r>
      <w:r w:rsidR="00DE0E78">
        <w:t>se nachází graf dat nasbíraných v DP. Lze vidět, že je zde změna rychlostí vozidel plynulá, postupně stoupá či klesá, případně je stálá. Nenachází se zde žádné velké skoky ve změně rychlosti.</w:t>
      </w:r>
    </w:p>
    <w:p w14:paraId="1C6EAA63" w14:textId="3ABF69A3" w:rsidR="001E208A" w:rsidRPr="001A5F09" w:rsidRDefault="00DA6C25" w:rsidP="001E208A">
      <w:pPr>
        <w:pStyle w:val="normlntext"/>
        <w:spacing w:after="0"/>
      </w:pPr>
      <w:r w:rsidRPr="00DA6C25">
        <w:rPr>
          <w:noProof/>
        </w:rPr>
        <w:drawing>
          <wp:inline distT="0" distB="0" distL="0" distR="0" wp14:anchorId="5C446409" wp14:editId="6E5815C8">
            <wp:extent cx="5579745" cy="1858645"/>
            <wp:effectExtent l="19050" t="19050" r="20955" b="273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858645"/>
                    </a:xfrm>
                    <a:prstGeom prst="rect">
                      <a:avLst/>
                    </a:prstGeom>
                    <a:noFill/>
                    <a:ln>
                      <a:solidFill>
                        <a:schemeClr val="tx1"/>
                      </a:solidFill>
                    </a:ln>
                  </pic:spPr>
                </pic:pic>
              </a:graphicData>
            </a:graphic>
          </wp:inline>
        </w:drawing>
      </w:r>
    </w:p>
    <w:p w14:paraId="79E56585" w14:textId="53C8A75E" w:rsidR="001E208A" w:rsidRDefault="00E318D1" w:rsidP="001A5F09">
      <w:pPr>
        <w:pStyle w:val="Titulek"/>
      </w:pPr>
      <w:fldSimple w:instr=" SEQ Obrázek \* ARABIC ">
        <w:bookmarkStart w:id="99" w:name="_Toc61805811"/>
        <w:r w:rsidR="003C72B6">
          <w:rPr>
            <w:noProof/>
          </w:rPr>
          <w:t>21</w:t>
        </w:r>
      </w:fldSimple>
      <w:r w:rsidR="001A5F09">
        <w:t xml:space="preserve"> Rychlost jízdy vozidel v</w:t>
      </w:r>
      <w:r w:rsidR="001E208A">
        <w:t> </w:t>
      </w:r>
      <w:r w:rsidR="001A5F09">
        <w:t>DP</w:t>
      </w:r>
      <w:bookmarkEnd w:id="99"/>
    </w:p>
    <w:p w14:paraId="4467B48E" w14:textId="77777777" w:rsidR="001E208A" w:rsidRDefault="001E208A">
      <w:pPr>
        <w:rPr>
          <w:b/>
          <w:bCs/>
          <w:sz w:val="20"/>
          <w:szCs w:val="20"/>
        </w:rPr>
      </w:pPr>
      <w:r>
        <w:br w:type="page"/>
      </w:r>
    </w:p>
    <w:p w14:paraId="43E9E303" w14:textId="77777777" w:rsidR="001A5F09" w:rsidRDefault="001A5F09" w:rsidP="001A5F09">
      <w:pPr>
        <w:pStyle w:val="Titulek"/>
      </w:pPr>
    </w:p>
    <w:p w14:paraId="2E73990A" w14:textId="2AF5FCA8" w:rsidR="002079CF" w:rsidRDefault="002079CF" w:rsidP="002079CF">
      <w:pPr>
        <w:pStyle w:val="NadpisC"/>
      </w:pPr>
      <w:bookmarkStart w:id="100" w:name="_Toc61859810"/>
      <w:r>
        <w:t>Změna směru</w:t>
      </w:r>
      <w:bookmarkEnd w:id="100"/>
    </w:p>
    <w:p w14:paraId="01EFA1F5" w14:textId="6124E84E" w:rsidR="008520B3" w:rsidRDefault="008520B3" w:rsidP="00DE0E78">
      <w:pPr>
        <w:pStyle w:val="normlntext"/>
      </w:pPr>
      <w:r>
        <w:t>Toto měření nemá s fuzzy logikou nic společného, úhel otočení vozidla je ale pro plynulou jízdu také velmi důležité. Jelikož jsou trasy pro jízdu tvořeny malými úseky z dalších křivek, je potřeba zajistit jejich plynulou návaznost na sebe.</w:t>
      </w:r>
    </w:p>
    <w:p w14:paraId="39EA9173" w14:textId="67A4D150" w:rsidR="00DE0E78" w:rsidRDefault="00DE0E78" w:rsidP="00DE0E78">
      <w:pPr>
        <w:pStyle w:val="normlntext"/>
      </w:pPr>
      <w:r>
        <w:t>K porovnání rozdílů jsou</w:t>
      </w:r>
      <w:r w:rsidR="008520B3">
        <w:t xml:space="preserve"> tedy</w:t>
      </w:r>
      <w:r>
        <w:t xml:space="preserve"> použity údaje o změně směru jízdy. Na ose Y se nachází úhel, o který se v jednom kroku (čase) otočí. Na ose X se tedy nachází čas, stejně jako při měření rychlosti pohybu.</w:t>
      </w:r>
      <w:r w:rsidR="001E208A">
        <w:t xml:space="preserve"> </w:t>
      </w:r>
    </w:p>
    <w:p w14:paraId="35F5DB15" w14:textId="518AD00D" w:rsidR="00DE0E78" w:rsidRPr="00DE0E78" w:rsidRDefault="00DE0E78" w:rsidP="00DE0E78">
      <w:pPr>
        <w:pStyle w:val="normlntext"/>
      </w:pPr>
      <w:r>
        <w:t xml:space="preserve">Na obrázku </w:t>
      </w:r>
      <w:r w:rsidR="008A3DD3">
        <w:t>22</w:t>
      </w:r>
      <w:r>
        <w:t xml:space="preserve"> jsou opět hodnoty naměřené v BP. Úhly otočení vozidel </w:t>
      </w:r>
      <w:r w:rsidR="00FD45D7">
        <w:t xml:space="preserve">nejsou příliš velké, </w:t>
      </w:r>
      <w:r w:rsidR="001E208A">
        <w:t>a</w:t>
      </w:r>
      <w:r w:rsidR="00FD45D7">
        <w:t xml:space="preserve">však </w:t>
      </w:r>
      <w:r w:rsidR="001E208A">
        <w:t>vyskytují se zde výchylky, které znamenají prudké otočení vozidla.</w:t>
      </w:r>
      <w:r w:rsidR="00FD45D7">
        <w:t xml:space="preserve"> </w:t>
      </w:r>
    </w:p>
    <w:p w14:paraId="1C927750" w14:textId="3185FBC3" w:rsidR="001A5F09" w:rsidRDefault="00DA6C25" w:rsidP="001A5F09">
      <w:pPr>
        <w:keepNext/>
      </w:pPr>
      <w:r w:rsidRPr="00DA6C25">
        <w:rPr>
          <w:noProof/>
        </w:rPr>
        <w:drawing>
          <wp:inline distT="0" distB="0" distL="0" distR="0" wp14:anchorId="7C1840C7" wp14:editId="4542AD6A">
            <wp:extent cx="5579745" cy="1906270"/>
            <wp:effectExtent l="19050" t="19050" r="20955" b="1778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906270"/>
                    </a:xfrm>
                    <a:prstGeom prst="rect">
                      <a:avLst/>
                    </a:prstGeom>
                    <a:noFill/>
                    <a:ln>
                      <a:solidFill>
                        <a:schemeClr val="tx1"/>
                      </a:solidFill>
                    </a:ln>
                  </pic:spPr>
                </pic:pic>
              </a:graphicData>
            </a:graphic>
          </wp:inline>
        </w:drawing>
      </w:r>
    </w:p>
    <w:p w14:paraId="600B8D0C" w14:textId="232B9B3F" w:rsidR="001E208A" w:rsidRPr="001E208A" w:rsidRDefault="00E318D1" w:rsidP="001E208A">
      <w:pPr>
        <w:pStyle w:val="Titulek"/>
        <w:spacing w:after="120"/>
      </w:pPr>
      <w:fldSimple w:instr=" SEQ Obrázek \* ARABIC ">
        <w:bookmarkStart w:id="101" w:name="_Toc61805812"/>
        <w:r w:rsidR="003C72B6">
          <w:rPr>
            <w:noProof/>
          </w:rPr>
          <w:t>22</w:t>
        </w:r>
      </w:fldSimple>
      <w:r w:rsidR="001A5F09">
        <w:t xml:space="preserve"> Úhel otočení vozidel v</w:t>
      </w:r>
      <w:r w:rsidR="00DE0E78">
        <w:t> </w:t>
      </w:r>
      <w:r w:rsidR="001A5F09">
        <w:t>BP</w:t>
      </w:r>
      <w:bookmarkEnd w:id="101"/>
    </w:p>
    <w:p w14:paraId="5FAA9EAD" w14:textId="3E0ACC4B" w:rsidR="001A5F09" w:rsidRPr="001A5F09" w:rsidRDefault="001E208A" w:rsidP="001E208A">
      <w:pPr>
        <w:pStyle w:val="normlntext"/>
      </w:pPr>
      <w:r>
        <w:t xml:space="preserve">Měření bylo provedeno opět i v DP. Obrázek </w:t>
      </w:r>
      <w:r w:rsidR="008A3DD3">
        <w:t>23</w:t>
      </w:r>
      <w:r>
        <w:t xml:space="preserve"> zobrazuje graf naměřených hodnot. Zde je vidět, že úhly otočení vozidel jsou minimální, otočení vozidel je tedy plynulé bez větších skoků.</w:t>
      </w:r>
    </w:p>
    <w:p w14:paraId="26B4652B" w14:textId="798FF56D" w:rsidR="001A5F09" w:rsidRDefault="00DA6C25" w:rsidP="001A5F09">
      <w:pPr>
        <w:keepNext/>
      </w:pPr>
      <w:r w:rsidRPr="00DA6C25">
        <w:rPr>
          <w:noProof/>
        </w:rPr>
        <w:drawing>
          <wp:inline distT="0" distB="0" distL="0" distR="0" wp14:anchorId="22C74605" wp14:editId="40F1009A">
            <wp:extent cx="5579745" cy="1824355"/>
            <wp:effectExtent l="19050" t="19050" r="20955" b="2349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824355"/>
                    </a:xfrm>
                    <a:prstGeom prst="rect">
                      <a:avLst/>
                    </a:prstGeom>
                    <a:noFill/>
                    <a:ln>
                      <a:solidFill>
                        <a:schemeClr val="tx1"/>
                      </a:solidFill>
                    </a:ln>
                  </pic:spPr>
                </pic:pic>
              </a:graphicData>
            </a:graphic>
          </wp:inline>
        </w:drawing>
      </w:r>
    </w:p>
    <w:p w14:paraId="7199E049" w14:textId="0574323A" w:rsidR="001A5F09" w:rsidRDefault="00E318D1" w:rsidP="001A5F09">
      <w:pPr>
        <w:pStyle w:val="Titulek"/>
      </w:pPr>
      <w:fldSimple w:instr=" SEQ Obrázek \* ARABIC ">
        <w:bookmarkStart w:id="102" w:name="_Toc61805813"/>
        <w:r w:rsidR="003C72B6">
          <w:rPr>
            <w:noProof/>
          </w:rPr>
          <w:t>23</w:t>
        </w:r>
      </w:fldSimple>
      <w:r w:rsidR="001A5F09">
        <w:t xml:space="preserve"> Úhel otočení vozidel v DP</w:t>
      </w:r>
      <w:bookmarkEnd w:id="102"/>
    </w:p>
    <w:p w14:paraId="088E9445" w14:textId="4EB59225" w:rsidR="00A43CDE" w:rsidRDefault="00A43CDE">
      <w:r>
        <w:br w:type="page"/>
      </w:r>
    </w:p>
    <w:p w14:paraId="7724CC99" w14:textId="77777777" w:rsidR="00897C3A" w:rsidRDefault="001010D4" w:rsidP="00CB60A3">
      <w:pPr>
        <w:pStyle w:val="NadpisB"/>
      </w:pPr>
      <w:bookmarkStart w:id="103" w:name="_Toc61859811"/>
      <w:r w:rsidRPr="00767BDC">
        <w:lastRenderedPageBreak/>
        <w:t>Splnění požadavků</w:t>
      </w:r>
      <w:bookmarkEnd w:id="103"/>
    </w:p>
    <w:p w14:paraId="40091977" w14:textId="624A1791" w:rsidR="00302AF0" w:rsidRDefault="00897C3A" w:rsidP="00897C3A">
      <w:pPr>
        <w:pStyle w:val="normlntext"/>
      </w:pPr>
      <w:r>
        <w:t xml:space="preserve">Všechny požadavky, které se postupně vytvářely a implementovaly, byly zapsány v systému Trello. </w:t>
      </w:r>
      <w:r w:rsidR="006C67CB">
        <w:t xml:space="preserve">Tabulka 5 obsahuje </w:t>
      </w:r>
      <w:r>
        <w:t>výpis požadavků společně se stavem, zda byly splněny či nikoliv. Několik požadavků splněno nebylo, jelikož zde byly jiné části pro vytvoření s vyšší prioritou.</w:t>
      </w:r>
    </w:p>
    <w:p w14:paraId="1D4D158E" w14:textId="06287A26" w:rsidR="00FD76FB" w:rsidRDefault="00E318D1">
      <w:pPr>
        <w:pStyle w:val="Titulek"/>
      </w:pPr>
      <w:fldSimple w:instr=" SEQ Tabulka \* ARABIC ">
        <w:bookmarkStart w:id="104" w:name="_Toc61805818"/>
        <w:r w:rsidR="0086119E">
          <w:rPr>
            <w:noProof/>
          </w:rPr>
          <w:t>5</w:t>
        </w:r>
      </w:fldSimple>
      <w:r w:rsidR="00FD76FB">
        <w:t xml:space="preserve"> Výsledný stav požadavků</w:t>
      </w:r>
      <w:bookmarkEnd w:id="104"/>
    </w:p>
    <w:tbl>
      <w:tblPr>
        <w:tblStyle w:val="Mkatabulky"/>
        <w:tblW w:w="0" w:type="auto"/>
        <w:tblLook w:val="04A0" w:firstRow="1" w:lastRow="0" w:firstColumn="1" w:lastColumn="0" w:noHBand="0" w:noVBand="1"/>
      </w:tblPr>
      <w:tblGrid>
        <w:gridCol w:w="6374"/>
        <w:gridCol w:w="1985"/>
      </w:tblGrid>
      <w:tr w:rsidR="00195479" w14:paraId="7765C64D" w14:textId="77777777" w:rsidTr="00137A11">
        <w:trPr>
          <w:trHeight w:val="340"/>
        </w:trPr>
        <w:tc>
          <w:tcPr>
            <w:tcW w:w="6374" w:type="dxa"/>
            <w:vAlign w:val="center"/>
          </w:tcPr>
          <w:p w14:paraId="4832B2E8" w14:textId="77777777" w:rsidR="00195479" w:rsidRPr="00A43CDE" w:rsidRDefault="00195479" w:rsidP="00137A11">
            <w:pPr>
              <w:jc w:val="center"/>
              <w:rPr>
                <w:rFonts w:ascii="Times New Roman" w:hAnsi="Times New Roman"/>
                <w:b/>
                <w:bCs/>
                <w:color w:val="000000"/>
              </w:rPr>
            </w:pPr>
            <w:r w:rsidRPr="00A43CDE">
              <w:rPr>
                <w:rFonts w:ascii="Times New Roman" w:hAnsi="Times New Roman"/>
                <w:b/>
                <w:bCs/>
                <w:color w:val="000000"/>
              </w:rPr>
              <w:t>Název požadavku</w:t>
            </w:r>
          </w:p>
        </w:tc>
        <w:tc>
          <w:tcPr>
            <w:tcW w:w="1985" w:type="dxa"/>
            <w:vAlign w:val="center"/>
          </w:tcPr>
          <w:p w14:paraId="5C0643D9" w14:textId="77777777" w:rsidR="00195479" w:rsidRPr="00A43CDE" w:rsidRDefault="00195479" w:rsidP="00137A11">
            <w:pPr>
              <w:jc w:val="center"/>
              <w:rPr>
                <w:b/>
                <w:bCs/>
              </w:rPr>
            </w:pPr>
            <w:r w:rsidRPr="00A43CDE">
              <w:rPr>
                <w:rFonts w:ascii="Times New Roman" w:hAnsi="Times New Roman"/>
                <w:b/>
                <w:bCs/>
                <w:color w:val="000000"/>
              </w:rPr>
              <w:t>Stav</w:t>
            </w:r>
          </w:p>
        </w:tc>
      </w:tr>
      <w:tr w:rsidR="00195479" w14:paraId="4A09B4F9" w14:textId="77777777" w:rsidTr="00137A11">
        <w:trPr>
          <w:trHeight w:val="340"/>
        </w:trPr>
        <w:tc>
          <w:tcPr>
            <w:tcW w:w="6374" w:type="dxa"/>
            <w:vAlign w:val="center"/>
          </w:tcPr>
          <w:p w14:paraId="16757C73" w14:textId="77777777" w:rsidR="00195479" w:rsidRPr="00A43CDE" w:rsidRDefault="00195479" w:rsidP="00137A11">
            <w:pPr>
              <w:rPr>
                <w:rFonts w:ascii="Times New Roman" w:hAnsi="Times New Roman"/>
                <w:color w:val="000000"/>
              </w:rPr>
            </w:pPr>
            <w:r>
              <w:rPr>
                <w:rFonts w:ascii="Times New Roman" w:hAnsi="Times New Roman"/>
                <w:color w:val="000000"/>
              </w:rPr>
              <w:t>Ruční určení křižovatek</w:t>
            </w:r>
          </w:p>
        </w:tc>
        <w:tc>
          <w:tcPr>
            <w:tcW w:w="1985" w:type="dxa"/>
            <w:vAlign w:val="center"/>
          </w:tcPr>
          <w:p w14:paraId="343400A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26B82855" w14:textId="77777777" w:rsidTr="00137A11">
        <w:trPr>
          <w:trHeight w:val="340"/>
        </w:trPr>
        <w:tc>
          <w:tcPr>
            <w:tcW w:w="6374" w:type="dxa"/>
            <w:vAlign w:val="center"/>
          </w:tcPr>
          <w:p w14:paraId="71709809" w14:textId="77777777" w:rsidR="00195479" w:rsidRPr="00A43CDE" w:rsidRDefault="00195479" w:rsidP="00137A11">
            <w:pPr>
              <w:rPr>
                <w:rFonts w:ascii="Times New Roman" w:hAnsi="Times New Roman"/>
                <w:color w:val="000000"/>
              </w:rPr>
            </w:pPr>
            <w:r>
              <w:rPr>
                <w:rFonts w:ascii="Times New Roman" w:hAnsi="Times New Roman"/>
                <w:color w:val="000000"/>
              </w:rPr>
              <w:t>Signalizace směru jízdy</w:t>
            </w:r>
          </w:p>
        </w:tc>
        <w:tc>
          <w:tcPr>
            <w:tcW w:w="1985" w:type="dxa"/>
            <w:vAlign w:val="center"/>
          </w:tcPr>
          <w:p w14:paraId="07857A79"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2A57B34" w14:textId="77777777" w:rsidTr="00137A11">
        <w:trPr>
          <w:trHeight w:val="340"/>
        </w:trPr>
        <w:tc>
          <w:tcPr>
            <w:tcW w:w="6374" w:type="dxa"/>
            <w:vAlign w:val="center"/>
          </w:tcPr>
          <w:p w14:paraId="01F01D73" w14:textId="77777777" w:rsidR="00195479" w:rsidRPr="00A43CDE" w:rsidRDefault="00195479" w:rsidP="00137A11">
            <w:pPr>
              <w:rPr>
                <w:rFonts w:ascii="Times New Roman" w:hAnsi="Times New Roman"/>
                <w:color w:val="000000"/>
              </w:rPr>
            </w:pPr>
            <w:r>
              <w:rPr>
                <w:rFonts w:ascii="Times New Roman" w:hAnsi="Times New Roman"/>
                <w:color w:val="000000"/>
              </w:rPr>
              <w:t>Editace pozadí</w:t>
            </w:r>
          </w:p>
        </w:tc>
        <w:tc>
          <w:tcPr>
            <w:tcW w:w="1985" w:type="dxa"/>
            <w:vAlign w:val="center"/>
          </w:tcPr>
          <w:p w14:paraId="73A66CB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347A43" w14:textId="77777777" w:rsidTr="00137A11">
        <w:trPr>
          <w:trHeight w:val="340"/>
        </w:trPr>
        <w:tc>
          <w:tcPr>
            <w:tcW w:w="6374" w:type="dxa"/>
            <w:vAlign w:val="center"/>
          </w:tcPr>
          <w:p w14:paraId="317458D3" w14:textId="77777777" w:rsidR="00195479" w:rsidRPr="00A43CDE" w:rsidRDefault="00195479" w:rsidP="00137A11">
            <w:pPr>
              <w:rPr>
                <w:rFonts w:ascii="Times New Roman" w:hAnsi="Times New Roman"/>
                <w:color w:val="000000"/>
              </w:rPr>
            </w:pPr>
            <w:r>
              <w:rPr>
                <w:rFonts w:ascii="Times New Roman" w:hAnsi="Times New Roman"/>
                <w:color w:val="000000"/>
              </w:rPr>
              <w:t>Vyhlazení jedné křivky</w:t>
            </w:r>
          </w:p>
        </w:tc>
        <w:tc>
          <w:tcPr>
            <w:tcW w:w="1985" w:type="dxa"/>
            <w:vAlign w:val="center"/>
          </w:tcPr>
          <w:p w14:paraId="578075CF"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2CE92C4" w14:textId="77777777" w:rsidTr="00137A11">
        <w:trPr>
          <w:trHeight w:val="340"/>
        </w:trPr>
        <w:tc>
          <w:tcPr>
            <w:tcW w:w="6374" w:type="dxa"/>
            <w:vAlign w:val="center"/>
          </w:tcPr>
          <w:p w14:paraId="5643440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semafory</w:t>
            </w:r>
          </w:p>
        </w:tc>
        <w:tc>
          <w:tcPr>
            <w:tcW w:w="1985" w:type="dxa"/>
            <w:vAlign w:val="center"/>
          </w:tcPr>
          <w:p w14:paraId="6D961C74"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5161310" w14:textId="77777777" w:rsidTr="00137A11">
        <w:trPr>
          <w:trHeight w:val="340"/>
        </w:trPr>
        <w:tc>
          <w:tcPr>
            <w:tcW w:w="6374" w:type="dxa"/>
            <w:vAlign w:val="center"/>
          </w:tcPr>
          <w:p w14:paraId="39E13029" w14:textId="77777777" w:rsidR="00195479" w:rsidRPr="00A43CDE" w:rsidRDefault="00195479" w:rsidP="00137A11">
            <w:pPr>
              <w:rPr>
                <w:rFonts w:ascii="Times New Roman" w:hAnsi="Times New Roman"/>
                <w:color w:val="000000"/>
              </w:rPr>
            </w:pPr>
            <w:r>
              <w:rPr>
                <w:rFonts w:ascii="Times New Roman" w:hAnsi="Times New Roman"/>
                <w:color w:val="000000"/>
              </w:rPr>
              <w:t>Uložení a načtení mapy</w:t>
            </w:r>
          </w:p>
        </w:tc>
        <w:tc>
          <w:tcPr>
            <w:tcW w:w="1985" w:type="dxa"/>
            <w:vAlign w:val="center"/>
          </w:tcPr>
          <w:p w14:paraId="0F016F43"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7F33DD6" w14:textId="77777777" w:rsidTr="00137A11">
        <w:trPr>
          <w:trHeight w:val="340"/>
        </w:trPr>
        <w:tc>
          <w:tcPr>
            <w:tcW w:w="6374" w:type="dxa"/>
            <w:vAlign w:val="center"/>
          </w:tcPr>
          <w:p w14:paraId="7AE62FB7" w14:textId="77777777" w:rsidR="00195479" w:rsidRPr="00A43CDE" w:rsidRDefault="00195479" w:rsidP="00137A11">
            <w:pPr>
              <w:rPr>
                <w:rFonts w:ascii="Times New Roman" w:hAnsi="Times New Roman"/>
                <w:color w:val="000000"/>
              </w:rPr>
            </w:pPr>
            <w:r>
              <w:rPr>
                <w:rFonts w:ascii="Times New Roman" w:hAnsi="Times New Roman"/>
                <w:color w:val="000000"/>
              </w:rPr>
              <w:t>Editace celého návrhu</w:t>
            </w:r>
          </w:p>
        </w:tc>
        <w:tc>
          <w:tcPr>
            <w:tcW w:w="1985" w:type="dxa"/>
            <w:vAlign w:val="center"/>
          </w:tcPr>
          <w:p w14:paraId="6BC176B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F3D9B40" w14:textId="77777777" w:rsidTr="00137A11">
        <w:trPr>
          <w:trHeight w:val="340"/>
        </w:trPr>
        <w:tc>
          <w:tcPr>
            <w:tcW w:w="6374" w:type="dxa"/>
            <w:vAlign w:val="center"/>
          </w:tcPr>
          <w:p w14:paraId="49983D58" w14:textId="77777777" w:rsidR="00195479" w:rsidRPr="00A43CDE" w:rsidRDefault="00195479" w:rsidP="00137A11">
            <w:pPr>
              <w:rPr>
                <w:rFonts w:ascii="Times New Roman" w:hAnsi="Times New Roman"/>
                <w:color w:val="000000"/>
              </w:rPr>
            </w:pPr>
            <w:r>
              <w:rPr>
                <w:rFonts w:ascii="Times New Roman" w:hAnsi="Times New Roman"/>
                <w:color w:val="000000"/>
              </w:rPr>
              <w:t>Signalizace brzd</w:t>
            </w:r>
          </w:p>
        </w:tc>
        <w:tc>
          <w:tcPr>
            <w:tcW w:w="1985" w:type="dxa"/>
            <w:vAlign w:val="center"/>
          </w:tcPr>
          <w:p w14:paraId="7076238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D092725" w14:textId="77777777" w:rsidTr="00137A11">
        <w:trPr>
          <w:trHeight w:val="340"/>
        </w:trPr>
        <w:tc>
          <w:tcPr>
            <w:tcW w:w="6374" w:type="dxa"/>
            <w:vAlign w:val="center"/>
          </w:tcPr>
          <w:p w14:paraId="7979E2DA" w14:textId="77777777" w:rsidR="00195479" w:rsidRPr="00A43CDE" w:rsidRDefault="00195479" w:rsidP="00137A11">
            <w:pPr>
              <w:rPr>
                <w:rFonts w:ascii="Times New Roman" w:hAnsi="Times New Roman"/>
                <w:color w:val="000000"/>
              </w:rPr>
            </w:pPr>
            <w:r>
              <w:rPr>
                <w:rFonts w:ascii="Times New Roman" w:hAnsi="Times New Roman"/>
                <w:color w:val="000000"/>
              </w:rPr>
              <w:t>Statistiky pro měření</w:t>
            </w:r>
          </w:p>
        </w:tc>
        <w:tc>
          <w:tcPr>
            <w:tcW w:w="1985" w:type="dxa"/>
            <w:vAlign w:val="center"/>
          </w:tcPr>
          <w:p w14:paraId="5400C81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60C1A75" w14:textId="77777777" w:rsidTr="00137A11">
        <w:trPr>
          <w:trHeight w:val="340"/>
        </w:trPr>
        <w:tc>
          <w:tcPr>
            <w:tcW w:w="6374" w:type="dxa"/>
            <w:vAlign w:val="center"/>
          </w:tcPr>
          <w:p w14:paraId="232F9BE5" w14:textId="77777777" w:rsidR="00195479" w:rsidRPr="00A43CDE" w:rsidRDefault="00195479" w:rsidP="00137A11">
            <w:pPr>
              <w:rPr>
                <w:rFonts w:ascii="Times New Roman" w:hAnsi="Times New Roman"/>
                <w:color w:val="000000"/>
              </w:rPr>
            </w:pPr>
            <w:r>
              <w:rPr>
                <w:rFonts w:ascii="Times New Roman" w:hAnsi="Times New Roman"/>
                <w:color w:val="000000"/>
              </w:rPr>
              <w:t>Nastavení simulace</w:t>
            </w:r>
          </w:p>
        </w:tc>
        <w:tc>
          <w:tcPr>
            <w:tcW w:w="1985" w:type="dxa"/>
            <w:vAlign w:val="center"/>
          </w:tcPr>
          <w:p w14:paraId="747C77C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0D33EA50" w14:textId="77777777" w:rsidTr="00137A11">
        <w:trPr>
          <w:trHeight w:val="340"/>
        </w:trPr>
        <w:tc>
          <w:tcPr>
            <w:tcW w:w="6374" w:type="dxa"/>
            <w:vAlign w:val="center"/>
          </w:tcPr>
          <w:p w14:paraId="795FDC6F" w14:textId="77777777" w:rsidR="00195479" w:rsidRPr="00A43CDE" w:rsidRDefault="00195479" w:rsidP="00137A11">
            <w:pPr>
              <w:rPr>
                <w:rFonts w:ascii="Times New Roman" w:hAnsi="Times New Roman"/>
                <w:color w:val="000000"/>
              </w:rPr>
            </w:pPr>
            <w:r>
              <w:rPr>
                <w:rFonts w:ascii="Times New Roman" w:hAnsi="Times New Roman"/>
                <w:color w:val="000000"/>
              </w:rPr>
              <w:t>Ovládání vlastního vozidla</w:t>
            </w:r>
          </w:p>
        </w:tc>
        <w:tc>
          <w:tcPr>
            <w:tcW w:w="1985" w:type="dxa"/>
            <w:vAlign w:val="center"/>
          </w:tcPr>
          <w:p w14:paraId="6D9877AC"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6D76EAA" w14:textId="77777777" w:rsidTr="00137A11">
        <w:trPr>
          <w:trHeight w:val="340"/>
        </w:trPr>
        <w:tc>
          <w:tcPr>
            <w:tcW w:w="6374" w:type="dxa"/>
            <w:vAlign w:val="center"/>
          </w:tcPr>
          <w:p w14:paraId="1BB0B709" w14:textId="77777777" w:rsidR="00195479" w:rsidRDefault="00195479" w:rsidP="00137A11">
            <w:pPr>
              <w:rPr>
                <w:rFonts w:ascii="Times New Roman" w:hAnsi="Times New Roman"/>
                <w:color w:val="000000"/>
              </w:rPr>
            </w:pPr>
            <w:r>
              <w:t>Detekce souběžných silnic</w:t>
            </w:r>
          </w:p>
        </w:tc>
        <w:tc>
          <w:tcPr>
            <w:tcW w:w="1985" w:type="dxa"/>
            <w:vAlign w:val="center"/>
          </w:tcPr>
          <w:p w14:paraId="656AA20B" w14:textId="77777777" w:rsidR="00195479" w:rsidRPr="00A43CDE" w:rsidRDefault="00195479" w:rsidP="00137A11">
            <w:pPr>
              <w:rPr>
                <w:rFonts w:ascii="Times New Roman" w:hAnsi="Times New Roman"/>
                <w:color w:val="000000"/>
              </w:rPr>
            </w:pPr>
            <w:r>
              <w:rPr>
                <w:rFonts w:ascii="Times New Roman" w:hAnsi="Times New Roman"/>
                <w:color w:val="000000"/>
              </w:rPr>
              <w:t>Splněno</w:t>
            </w:r>
          </w:p>
        </w:tc>
      </w:tr>
      <w:tr w:rsidR="00195479" w14:paraId="1ED24527" w14:textId="77777777" w:rsidTr="00137A11">
        <w:trPr>
          <w:trHeight w:val="340"/>
        </w:trPr>
        <w:tc>
          <w:tcPr>
            <w:tcW w:w="6374" w:type="dxa"/>
            <w:vAlign w:val="center"/>
          </w:tcPr>
          <w:p w14:paraId="51BD5476" w14:textId="77777777" w:rsidR="00195479" w:rsidRPr="00A43CDE" w:rsidRDefault="00195479" w:rsidP="00137A11">
            <w:pPr>
              <w:rPr>
                <w:rFonts w:ascii="Times New Roman" w:hAnsi="Times New Roman"/>
                <w:color w:val="000000"/>
              </w:rPr>
            </w:pPr>
            <w:r>
              <w:rPr>
                <w:rFonts w:ascii="Times New Roman" w:hAnsi="Times New Roman"/>
                <w:color w:val="000000"/>
              </w:rPr>
              <w:t>Rozdělení trasy automobily/tramvaje</w:t>
            </w:r>
          </w:p>
        </w:tc>
        <w:tc>
          <w:tcPr>
            <w:tcW w:w="1985" w:type="dxa"/>
            <w:vAlign w:val="center"/>
          </w:tcPr>
          <w:p w14:paraId="675E118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C8F5915" w14:textId="77777777" w:rsidTr="00137A11">
        <w:trPr>
          <w:trHeight w:val="340"/>
        </w:trPr>
        <w:tc>
          <w:tcPr>
            <w:tcW w:w="6374" w:type="dxa"/>
            <w:vAlign w:val="center"/>
          </w:tcPr>
          <w:p w14:paraId="03B3A0FE" w14:textId="77777777" w:rsidR="00195479" w:rsidRPr="00A43CDE" w:rsidRDefault="00195479" w:rsidP="00137A11">
            <w:pPr>
              <w:rPr>
                <w:rFonts w:ascii="Times New Roman" w:hAnsi="Times New Roman"/>
                <w:color w:val="000000"/>
              </w:rPr>
            </w:pPr>
            <w:r>
              <w:rPr>
                <w:rFonts w:ascii="Times New Roman" w:hAnsi="Times New Roman"/>
                <w:color w:val="000000"/>
              </w:rPr>
              <w:t>Statistiky při jízdě</w:t>
            </w:r>
          </w:p>
        </w:tc>
        <w:tc>
          <w:tcPr>
            <w:tcW w:w="1985" w:type="dxa"/>
            <w:vAlign w:val="center"/>
          </w:tcPr>
          <w:p w14:paraId="1D33F01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040E12" w14:textId="77777777" w:rsidTr="00137A11">
        <w:trPr>
          <w:trHeight w:val="340"/>
        </w:trPr>
        <w:tc>
          <w:tcPr>
            <w:tcW w:w="6374" w:type="dxa"/>
            <w:vAlign w:val="center"/>
          </w:tcPr>
          <w:p w14:paraId="52595E95" w14:textId="77777777" w:rsidR="00195479" w:rsidRPr="00A43CDE" w:rsidRDefault="00195479" w:rsidP="00137A11">
            <w:pPr>
              <w:rPr>
                <w:rFonts w:ascii="Times New Roman" w:hAnsi="Times New Roman"/>
                <w:color w:val="000000"/>
              </w:rPr>
            </w:pPr>
            <w:r>
              <w:rPr>
                <w:rFonts w:ascii="Times New Roman" w:hAnsi="Times New Roman"/>
                <w:color w:val="000000"/>
              </w:rPr>
              <w:t>Vypnutí/zapnutí semaforů</w:t>
            </w:r>
          </w:p>
        </w:tc>
        <w:tc>
          <w:tcPr>
            <w:tcW w:w="1985" w:type="dxa"/>
            <w:vAlign w:val="center"/>
          </w:tcPr>
          <w:p w14:paraId="498E5FF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0D91F13" w14:textId="77777777" w:rsidTr="00137A11">
        <w:trPr>
          <w:trHeight w:val="340"/>
        </w:trPr>
        <w:tc>
          <w:tcPr>
            <w:tcW w:w="6374" w:type="dxa"/>
            <w:vAlign w:val="center"/>
          </w:tcPr>
          <w:p w14:paraId="149CC11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policistou</w:t>
            </w:r>
          </w:p>
        </w:tc>
        <w:tc>
          <w:tcPr>
            <w:tcW w:w="1985" w:type="dxa"/>
            <w:vAlign w:val="center"/>
          </w:tcPr>
          <w:p w14:paraId="5CA8BFF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72F383D0" w14:textId="77777777" w:rsidTr="00137A11">
        <w:trPr>
          <w:trHeight w:val="340"/>
        </w:trPr>
        <w:tc>
          <w:tcPr>
            <w:tcW w:w="6374" w:type="dxa"/>
            <w:vAlign w:val="center"/>
          </w:tcPr>
          <w:p w14:paraId="348A0C85" w14:textId="77777777" w:rsidR="00195479" w:rsidRPr="00A43CDE" w:rsidRDefault="00195479" w:rsidP="00137A11">
            <w:pPr>
              <w:rPr>
                <w:rFonts w:ascii="Times New Roman" w:hAnsi="Times New Roman"/>
                <w:color w:val="000000"/>
              </w:rPr>
            </w:pPr>
            <w:r>
              <w:rPr>
                <w:rFonts w:ascii="Times New Roman" w:hAnsi="Times New Roman"/>
                <w:color w:val="000000"/>
              </w:rPr>
              <w:t>Automatické nalezení křižovatek</w:t>
            </w:r>
          </w:p>
        </w:tc>
        <w:tc>
          <w:tcPr>
            <w:tcW w:w="1985" w:type="dxa"/>
            <w:vAlign w:val="center"/>
          </w:tcPr>
          <w:p w14:paraId="2F0F2462"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101F7177" w14:textId="77777777" w:rsidTr="00137A11">
        <w:trPr>
          <w:trHeight w:val="340"/>
        </w:trPr>
        <w:tc>
          <w:tcPr>
            <w:tcW w:w="6374" w:type="dxa"/>
            <w:vAlign w:val="center"/>
          </w:tcPr>
          <w:p w14:paraId="0314B5F5" w14:textId="77777777" w:rsidR="00195479" w:rsidRPr="00A43CDE" w:rsidRDefault="00195479" w:rsidP="00137A11">
            <w:pPr>
              <w:rPr>
                <w:rFonts w:ascii="Times New Roman" w:hAnsi="Times New Roman"/>
                <w:color w:val="000000"/>
              </w:rPr>
            </w:pPr>
            <w:r>
              <w:rPr>
                <w:rFonts w:ascii="Times New Roman" w:hAnsi="Times New Roman"/>
                <w:color w:val="000000"/>
              </w:rPr>
              <w:t>Tři režimy aplikace</w:t>
            </w:r>
          </w:p>
        </w:tc>
        <w:tc>
          <w:tcPr>
            <w:tcW w:w="1985" w:type="dxa"/>
            <w:vAlign w:val="center"/>
          </w:tcPr>
          <w:p w14:paraId="4C9520F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DF67FE3" w14:textId="77777777" w:rsidTr="00137A11">
        <w:trPr>
          <w:trHeight w:val="340"/>
        </w:trPr>
        <w:tc>
          <w:tcPr>
            <w:tcW w:w="6374" w:type="dxa"/>
            <w:vAlign w:val="center"/>
          </w:tcPr>
          <w:p w14:paraId="2150ADC3" w14:textId="77777777" w:rsidR="00195479" w:rsidRPr="00A43CDE" w:rsidRDefault="00195479" w:rsidP="00137A11">
            <w:pPr>
              <w:rPr>
                <w:rFonts w:ascii="Times New Roman" w:hAnsi="Times New Roman"/>
                <w:color w:val="000000"/>
              </w:rPr>
            </w:pPr>
            <w:r>
              <w:rPr>
                <w:rFonts w:ascii="Times New Roman" w:hAnsi="Times New Roman"/>
                <w:color w:val="000000"/>
              </w:rPr>
              <w:t>Architektura aplikace</w:t>
            </w:r>
          </w:p>
        </w:tc>
        <w:tc>
          <w:tcPr>
            <w:tcW w:w="1985" w:type="dxa"/>
            <w:vAlign w:val="center"/>
          </w:tcPr>
          <w:p w14:paraId="2F26C8EA"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12A3E7B" w14:textId="77777777" w:rsidTr="00137A11">
        <w:trPr>
          <w:trHeight w:val="340"/>
        </w:trPr>
        <w:tc>
          <w:tcPr>
            <w:tcW w:w="6374" w:type="dxa"/>
            <w:vAlign w:val="center"/>
          </w:tcPr>
          <w:p w14:paraId="74952138" w14:textId="77777777" w:rsidR="00195479" w:rsidRPr="00A43CDE" w:rsidRDefault="00195479" w:rsidP="00137A11">
            <w:pPr>
              <w:rPr>
                <w:rFonts w:ascii="Times New Roman" w:hAnsi="Times New Roman"/>
                <w:color w:val="000000"/>
              </w:rPr>
            </w:pPr>
            <w:r>
              <w:rPr>
                <w:rFonts w:ascii="Times New Roman" w:hAnsi="Times New Roman"/>
                <w:color w:val="000000"/>
              </w:rPr>
              <w:t>Uživatelsky přívětivé rozhraní</w:t>
            </w:r>
          </w:p>
        </w:tc>
        <w:tc>
          <w:tcPr>
            <w:tcW w:w="1985" w:type="dxa"/>
            <w:vAlign w:val="center"/>
          </w:tcPr>
          <w:p w14:paraId="182867FE" w14:textId="77777777" w:rsidR="00195479" w:rsidRPr="00A43CDE" w:rsidRDefault="00195479" w:rsidP="00137A11">
            <w:pPr>
              <w:keepNext/>
              <w:rPr>
                <w:rFonts w:ascii="Times New Roman" w:hAnsi="Times New Roman"/>
                <w:color w:val="000000"/>
              </w:rPr>
            </w:pPr>
            <w:r w:rsidRPr="00A43CDE">
              <w:rPr>
                <w:rFonts w:ascii="Times New Roman" w:hAnsi="Times New Roman"/>
                <w:color w:val="000000"/>
              </w:rPr>
              <w:t>Splněno</w:t>
            </w:r>
          </w:p>
        </w:tc>
      </w:tr>
    </w:tbl>
    <w:p w14:paraId="51125AD0" w14:textId="77777777" w:rsidR="00195479" w:rsidRPr="00195479" w:rsidRDefault="00195479" w:rsidP="00195479"/>
    <w:p w14:paraId="447DFDDE" w14:textId="05F26B40" w:rsidR="00964617" w:rsidRDefault="00964617" w:rsidP="00897C3A">
      <w:pPr>
        <w:pStyle w:val="normlntext"/>
      </w:pPr>
      <w:r>
        <w:br w:type="page"/>
      </w:r>
    </w:p>
    <w:p w14:paraId="53D75215" w14:textId="61025AE1" w:rsidR="0092160D" w:rsidRDefault="0092160D" w:rsidP="0092160D">
      <w:pPr>
        <w:pStyle w:val="Nadpisy"/>
      </w:pPr>
      <w:bookmarkStart w:id="105" w:name="_Toc209253218"/>
      <w:bookmarkStart w:id="106" w:name="_Toc209253405"/>
      <w:bookmarkStart w:id="107" w:name="_Toc209321259"/>
      <w:bookmarkStart w:id="108" w:name="_Toc61859812"/>
      <w:r>
        <w:lastRenderedPageBreak/>
        <w:t>ZÁVĚR</w:t>
      </w:r>
      <w:bookmarkEnd w:id="105"/>
      <w:bookmarkEnd w:id="106"/>
      <w:bookmarkEnd w:id="107"/>
      <w:bookmarkEnd w:id="108"/>
    </w:p>
    <w:p w14:paraId="3FECEF6B" w14:textId="6B63CB52" w:rsidR="00D03D3B" w:rsidRDefault="00D03D3B" w:rsidP="00F5272A">
      <w:pPr>
        <w:pStyle w:val="normlntext"/>
      </w:pPr>
      <w:r>
        <w:t xml:space="preserve">Hlavním cílem práce bylo </w:t>
      </w:r>
      <w:r w:rsidR="00645798">
        <w:t>vytvořit funkční</w:t>
      </w:r>
      <w:r>
        <w:t xml:space="preserve"> fuzzy logiku</w:t>
      </w:r>
      <w:r w:rsidR="00645798">
        <w:t xml:space="preserve"> a propojit jí s </w:t>
      </w:r>
      <w:r>
        <w:t xml:space="preserve">aplikaci vytvořenou v rámci </w:t>
      </w:r>
      <w:r w:rsidR="002427CD">
        <w:t>BP</w:t>
      </w:r>
      <w:r>
        <w:t xml:space="preserve">. Bakalářská práce pojednávala o tvorbě interaktivní aplikace umožňující navrhnout dopravní situaci a spustit na ní simulaci dopravy. </w:t>
      </w:r>
    </w:p>
    <w:p w14:paraId="32656539" w14:textId="60964A70" w:rsidR="00F5272A" w:rsidRDefault="00D03D3B" w:rsidP="00F5272A">
      <w:pPr>
        <w:pStyle w:val="normlntext"/>
      </w:pPr>
      <w:r>
        <w:t xml:space="preserve">Tento cíl byl splněn, spolu s vylepšením stávajících funkcí a doplnění nových. Díky fuzzy logice se vozidla pohybují plynule, což vytváří dojem, že se jedná o reálný pohyb. Kromě pohybu je fuzzy logika částečně využita k řízení dopravy. </w:t>
      </w:r>
    </w:p>
    <w:p w14:paraId="28A19794" w14:textId="5BB9AFDA" w:rsidR="00B34373" w:rsidRDefault="00D03D3B" w:rsidP="00F5272A">
      <w:pPr>
        <w:pStyle w:val="normlntext"/>
      </w:pPr>
      <w:r>
        <w:t xml:space="preserve">Samotná aplikace, jak již bylo řečeno, je určena k vytvoření dopravní situace jako je křižovatka či kruhový objezd. Do dopravní situace lze umístit semafory, které řídí provoz, nebo nastavit přednosti v jízdě pro jednotlivé trasy. </w:t>
      </w:r>
      <w:r w:rsidR="00645798">
        <w:t xml:space="preserve">Existují zde dva druhy silnic, a to pro jízdu automobilů, nebo tramvají. Tyto silnice jsou tvořeny na sebe navazujícími Bézierovými křivkami, kdy pro každou </w:t>
      </w:r>
      <w:r w:rsidR="00645798" w:rsidRPr="00645798">
        <w:t>počáteční</w:t>
      </w:r>
      <w:r w:rsidR="00645798">
        <w:t xml:space="preserve"> křivku (začíná zde provoz) lze nastavit vytížení dané cesty. </w:t>
      </w:r>
      <w:r w:rsidR="00B34373">
        <w:t>Vzhledem k možnosti návrhu situací podle reálné předlohy, do návrhu lze vložit pozadí ve formě obrázku, což při tvorbě velmi pomůže. Vytvořený návrh lze uložit a posléze znovu načíst k možným úpravám.</w:t>
      </w:r>
    </w:p>
    <w:p w14:paraId="4CA0E47B" w14:textId="77A28FCE" w:rsidR="00B34373" w:rsidRDefault="00DE3C8A" w:rsidP="00F5272A">
      <w:pPr>
        <w:pStyle w:val="normlntext"/>
      </w:pPr>
      <w:r>
        <w:t>Vytvořenou aplikaci je možno spustit ve třech různých režimech. Prvním z režimů je návrh, ve kterém lze vytvořit určitou dopravní situaci. Druhým režimem je testování uživatele, kdy je umožněno uživatel ovládat vlastní vozidlo, při čemž se zaznamenávají údaje o porušení dopravních předpisů či nehodách. Posledním režimem je spuštění aplikace jako spořič obrazovky, kdy se pouze spustí simulace přes celou obrazovku, bez dalších funkcí.</w:t>
      </w:r>
    </w:p>
    <w:p w14:paraId="3FE69BE0" w14:textId="630C365B" w:rsidR="00B34373" w:rsidRDefault="00DE3C8A" w:rsidP="00F5272A">
      <w:pPr>
        <w:pStyle w:val="normlntext"/>
      </w:pPr>
      <w:r>
        <w:t>Při tvorbě práce docházelo k různým problémům, ať už to byly chyby v aplikaci, problémy v komunikaci s vedoucím, velké omezení kvůli coronaviru</w:t>
      </w:r>
      <w:r w:rsidR="0075077C">
        <w:t>,</w:t>
      </w:r>
      <w:r>
        <w:t xml:space="preserve"> nebo </w:t>
      </w:r>
      <w:r w:rsidR="0075077C">
        <w:t xml:space="preserve">i </w:t>
      </w:r>
      <w:r>
        <w:t>částečný syndrom vyhoření. Přes tyto komplikace se ale práci nakonec podařilo dokončit a základní stanovené cíle splnit.</w:t>
      </w:r>
    </w:p>
    <w:p w14:paraId="4ABFAFC2" w14:textId="1ADD83C2" w:rsidR="00DE3C8A" w:rsidRDefault="00DE3C8A" w:rsidP="00F5272A">
      <w:pPr>
        <w:pStyle w:val="normlntext"/>
      </w:pPr>
      <w:r>
        <w:t xml:space="preserve">Tato práce pro </w:t>
      </w:r>
      <w:r w:rsidR="001F6A5A">
        <w:t>mě</w:t>
      </w:r>
      <w:r>
        <w:t xml:space="preserve"> měla velký přínos, vzhledem k možnosti </w:t>
      </w:r>
      <w:r w:rsidR="001F6A5A">
        <w:t>využít znalosti o fuzzy logice získané během studia. Teoretické znalosti bylo možno využít v reálné situaci, což nabyté znalosti značně rozšířilo a bude je možné použít při práci na dalších podobných projektech.</w:t>
      </w:r>
    </w:p>
    <w:p w14:paraId="1E425DA2" w14:textId="77777777" w:rsidR="00D03D3B" w:rsidRDefault="00D03D3B" w:rsidP="00F5272A">
      <w:pPr>
        <w:pStyle w:val="normlntext"/>
      </w:pPr>
    </w:p>
    <w:p w14:paraId="0674C397" w14:textId="60385700" w:rsidR="00AA435E" w:rsidRDefault="0092160D" w:rsidP="00E52258">
      <w:pPr>
        <w:pStyle w:val="Nadpisy"/>
      </w:pPr>
      <w:r>
        <w:br w:type="page"/>
      </w:r>
      <w:bookmarkStart w:id="109" w:name="_Toc209253219"/>
      <w:bookmarkStart w:id="110" w:name="_Toc209253406"/>
      <w:bookmarkStart w:id="111" w:name="_Toc209321260"/>
      <w:bookmarkStart w:id="112" w:name="_Toc61859813"/>
      <w:r w:rsidR="00FE2846">
        <w:lastRenderedPageBreak/>
        <w:t>RESUMÉ</w:t>
      </w:r>
      <w:bookmarkEnd w:id="112"/>
    </w:p>
    <w:p w14:paraId="57072482" w14:textId="27535844" w:rsidR="005B0B20" w:rsidRDefault="005B0B20" w:rsidP="0024038C">
      <w:pPr>
        <w:pStyle w:val="normlntext"/>
      </w:pPr>
      <w:r>
        <w:t xml:space="preserve">Během tvorby aplikace se zapisovaly požadavky. Seznam těchto požadavků se nachází v kapitole 3. Kromě všech požadavků je zde také rozepsáno, které jsou do aplikace přidány oproti </w:t>
      </w:r>
      <w:r w:rsidR="002427CD">
        <w:t>BP</w:t>
      </w:r>
      <w:r w:rsidR="00725C08">
        <w:t>.</w:t>
      </w:r>
    </w:p>
    <w:p w14:paraId="1FA559C3" w14:textId="77AA302D" w:rsidR="0024038C" w:rsidRDefault="0024038C" w:rsidP="0024038C">
      <w:pPr>
        <w:pStyle w:val="normlntext"/>
      </w:pPr>
      <w:r>
        <w:t xml:space="preserve">Hlavním cílem aplikace bylo použít fuzzy přístup k řízení rychlosti vozidel. </w:t>
      </w:r>
      <w:r w:rsidR="005B0B20">
        <w:t>Co je fuzzy logika, její základní funkce a využití v aplikaci popisuje kapitola 4.</w:t>
      </w:r>
    </w:p>
    <w:p w14:paraId="1E7B34ED" w14:textId="62097784" w:rsidR="005B0B20" w:rsidRDefault="005B0B20" w:rsidP="0024038C">
      <w:pPr>
        <w:pStyle w:val="normlntext"/>
      </w:pPr>
      <w:r>
        <w:t>V kapitole 5 je sepsána metodika tvorby práce. Metodika popisuje základní vizi, způsob práce, použité nástroje a systémy, které velmi ulehčily práci.</w:t>
      </w:r>
    </w:p>
    <w:p w14:paraId="203AF66B" w14:textId="7774002D" w:rsidR="005B0B20" w:rsidRDefault="005B0B20" w:rsidP="0024038C">
      <w:pPr>
        <w:pStyle w:val="normlntext"/>
      </w:pPr>
      <w:r>
        <w:t>Představení samotného řešení popisuje kapitola 6, v níž jsou popsány základní funkce aplikace a jejich praktické použití. Kromě použití funkcí se zde nachází architektura aplikace, přínosy práce vzhledem k </w:t>
      </w:r>
      <w:r w:rsidR="002427CD">
        <w:t>BP</w:t>
      </w:r>
      <w:r>
        <w:t xml:space="preserve"> </w:t>
      </w:r>
      <w:r w:rsidR="00B27C4E">
        <w:t>společně s</w:t>
      </w:r>
      <w:r>
        <w:t xml:space="preserve"> porovnání</w:t>
      </w:r>
      <w:r w:rsidR="0023399A">
        <w:t>m</w:t>
      </w:r>
      <w:r>
        <w:t xml:space="preserve"> měření</w:t>
      </w:r>
      <w:r w:rsidR="00B27C4E">
        <w:t xml:space="preserve"> a </w:t>
      </w:r>
      <w:r w:rsidR="00B35ED2">
        <w:t>seznam</w:t>
      </w:r>
      <w:r w:rsidR="00B27C4E">
        <w:t xml:space="preserve"> splněn</w:t>
      </w:r>
      <w:r w:rsidR="00B35ED2">
        <w:t xml:space="preserve">ých </w:t>
      </w:r>
      <w:r w:rsidR="00B27C4E">
        <w:t>požadavků.</w:t>
      </w:r>
    </w:p>
    <w:p w14:paraId="19C882F4" w14:textId="49AE8C01" w:rsidR="006767C1" w:rsidRDefault="00DD192F" w:rsidP="0024038C">
      <w:pPr>
        <w:pStyle w:val="normlntext"/>
      </w:pPr>
      <w:r>
        <w:t xml:space="preserve">Ze začátku vývoje aplikace se postupovalo po týdenních iteracích, kdy se konaly konzultace s vedoucím práce. Během konzultací bylo přibylé řešení zhodnoceno, zda je správné, nebo bude lepší jej upravit. Následně byly zadány další </w:t>
      </w:r>
      <w:r w:rsidR="0006664E">
        <w:t>úkoly k dokončení. Avšak po příchodu vládních nařízení tento způsob vývoje skončil, a až po delší době se opět na práci začalo pracovat formou online komunikace.</w:t>
      </w:r>
    </w:p>
    <w:p w14:paraId="48802C74" w14:textId="746A02D4" w:rsidR="00FE2846" w:rsidRDefault="00AA435E" w:rsidP="00E52258">
      <w:pPr>
        <w:pStyle w:val="Nadpisy"/>
      </w:pPr>
      <w:r>
        <w:br w:type="page"/>
      </w:r>
      <w:bookmarkStart w:id="113" w:name="_Toc61859814"/>
      <w:r w:rsidR="00FE2846">
        <w:lastRenderedPageBreak/>
        <w:t>SUMMARY</w:t>
      </w:r>
      <w:bookmarkEnd w:id="113"/>
    </w:p>
    <w:p w14:paraId="7C983662" w14:textId="48EAE8BE" w:rsidR="00FA6C0D" w:rsidRPr="00FA6C0D" w:rsidRDefault="00FA6C0D" w:rsidP="00FA6C0D">
      <w:pPr>
        <w:pStyle w:val="normlntext"/>
      </w:pPr>
      <w:proofErr w:type="spellStart"/>
      <w:r w:rsidRPr="00FA6C0D">
        <w:t>During</w:t>
      </w:r>
      <w:proofErr w:type="spellEnd"/>
      <w:r w:rsidRPr="00FA6C0D">
        <w:t xml:space="preserve"> development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requirements</w:t>
      </w:r>
      <w:proofErr w:type="spellEnd"/>
      <w:r w:rsidRPr="00FA6C0D">
        <w:t xml:space="preserve"> </w:t>
      </w:r>
      <w:proofErr w:type="spellStart"/>
      <w:r w:rsidRPr="00FA6C0D">
        <w:t>were</w:t>
      </w:r>
      <w:proofErr w:type="spellEnd"/>
      <w:r w:rsidRPr="00FA6C0D">
        <w:t xml:space="preserve"> </w:t>
      </w:r>
      <w:proofErr w:type="spellStart"/>
      <w:r w:rsidRPr="00FA6C0D">
        <w:t>written</w:t>
      </w:r>
      <w:proofErr w:type="spellEnd"/>
      <w:r w:rsidRPr="00FA6C0D">
        <w:t xml:space="preserve"> </w:t>
      </w:r>
      <w:proofErr w:type="spellStart"/>
      <w:r w:rsidRPr="00FA6C0D">
        <w:t>down</w:t>
      </w:r>
      <w:proofErr w:type="spellEnd"/>
      <w:r w:rsidRPr="00FA6C0D">
        <w:t xml:space="preserve">. List </w:t>
      </w:r>
      <w:proofErr w:type="spellStart"/>
      <w:r w:rsidRPr="00FA6C0D">
        <w:t>of</w:t>
      </w:r>
      <w:proofErr w:type="spellEnd"/>
      <w:r w:rsidRPr="00FA6C0D">
        <w:t xml:space="preserve"> </w:t>
      </w:r>
      <w:proofErr w:type="spellStart"/>
      <w:r w:rsidRPr="00FA6C0D">
        <w:t>requirements</w:t>
      </w:r>
      <w:proofErr w:type="spellEnd"/>
      <w:r w:rsidRPr="00FA6C0D">
        <w:t xml:space="preserve"> </w:t>
      </w:r>
      <w:proofErr w:type="spellStart"/>
      <w:r w:rsidRPr="00FA6C0D">
        <w:t>is</w:t>
      </w:r>
      <w:proofErr w:type="spellEnd"/>
      <w:r w:rsidRPr="00FA6C0D">
        <w:t xml:space="preserve"> in </w:t>
      </w:r>
      <w:proofErr w:type="spellStart"/>
      <w:r w:rsidRPr="00FA6C0D">
        <w:t>the</w:t>
      </w:r>
      <w:proofErr w:type="spellEnd"/>
      <w:r w:rsidRPr="00FA6C0D">
        <w:t xml:space="preserve"> </w:t>
      </w:r>
      <w:proofErr w:type="spellStart"/>
      <w:r w:rsidRPr="00FA6C0D">
        <w:t>chapter</w:t>
      </w:r>
      <w:proofErr w:type="spellEnd"/>
      <w:r w:rsidRPr="00FA6C0D">
        <w:t xml:space="preserve"> 3. In </w:t>
      </w:r>
      <w:proofErr w:type="spellStart"/>
      <w:r w:rsidRPr="00FA6C0D">
        <w:t>addition</w:t>
      </w:r>
      <w:proofErr w:type="spellEnd"/>
      <w:r w:rsidRPr="00FA6C0D">
        <w:t xml:space="preserve"> to </w:t>
      </w:r>
      <w:proofErr w:type="spellStart"/>
      <w:r w:rsidRPr="00FA6C0D">
        <w:t>all</w:t>
      </w:r>
      <w:proofErr w:type="spellEnd"/>
      <w:r w:rsidRPr="00FA6C0D">
        <w:t xml:space="preserve"> </w:t>
      </w:r>
      <w:proofErr w:type="spellStart"/>
      <w:r w:rsidRPr="00FA6C0D">
        <w:t>requirements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also</w:t>
      </w:r>
      <w:proofErr w:type="spellEnd"/>
      <w:r w:rsidRPr="00FA6C0D">
        <w:t xml:space="preserve"> </w:t>
      </w:r>
      <w:proofErr w:type="spellStart"/>
      <w:r w:rsidRPr="00FA6C0D">
        <w:t>described</w:t>
      </w:r>
      <w:proofErr w:type="spellEnd"/>
      <w:r w:rsidRPr="00FA6C0D">
        <w:t xml:space="preserve"> </w:t>
      </w:r>
      <w:proofErr w:type="spellStart"/>
      <w:r w:rsidRPr="00FA6C0D">
        <w:t>here</w:t>
      </w:r>
      <w:proofErr w:type="spellEnd"/>
      <w:r w:rsidRPr="00FA6C0D">
        <w:t xml:space="preserve"> </w:t>
      </w:r>
      <w:proofErr w:type="spellStart"/>
      <w:r w:rsidRPr="00FA6C0D">
        <w:t>which</w:t>
      </w:r>
      <w:proofErr w:type="spellEnd"/>
      <w:r w:rsidRPr="00FA6C0D">
        <w:t xml:space="preserve"> </w:t>
      </w:r>
      <w:proofErr w:type="spellStart"/>
      <w:r w:rsidRPr="00FA6C0D">
        <w:t>requirements</w:t>
      </w:r>
      <w:proofErr w:type="spellEnd"/>
      <w:r w:rsidRPr="00FA6C0D">
        <w:t xml:space="preserve"> are </w:t>
      </w:r>
      <w:proofErr w:type="spellStart"/>
      <w:r w:rsidRPr="00FA6C0D">
        <w:t>added</w:t>
      </w:r>
      <w:proofErr w:type="spellEnd"/>
      <w:r w:rsidRPr="00FA6C0D">
        <w:t xml:space="preserve"> in </w:t>
      </w:r>
      <w:proofErr w:type="spellStart"/>
      <w:r w:rsidRPr="00FA6C0D">
        <w:t>comparison</w:t>
      </w:r>
      <w:proofErr w:type="spellEnd"/>
      <w:r w:rsidRPr="00FA6C0D">
        <w:t xml:space="preserve"> </w:t>
      </w:r>
      <w:proofErr w:type="spellStart"/>
      <w:r w:rsidRPr="00FA6C0D">
        <w:t>with</w:t>
      </w:r>
      <w:proofErr w:type="spellEnd"/>
      <w:r w:rsidRPr="00FA6C0D">
        <w:t xml:space="preserve"> </w:t>
      </w:r>
      <w:proofErr w:type="spellStart"/>
      <w:r w:rsidRPr="00FA6C0D">
        <w:t>bachelor</w:t>
      </w:r>
      <w:proofErr w:type="spellEnd"/>
      <w:r w:rsidRPr="00FA6C0D">
        <w:t xml:space="preserve"> thesis.</w:t>
      </w:r>
    </w:p>
    <w:p w14:paraId="7F17B790" w14:textId="6401A2C5" w:rsidR="00FA6C0D" w:rsidRPr="00FA6C0D" w:rsidRDefault="00FA6C0D" w:rsidP="00FA6C0D">
      <w:pPr>
        <w:pStyle w:val="normlntext"/>
      </w:pPr>
      <w:proofErr w:type="spellStart"/>
      <w:r w:rsidRPr="00FA6C0D">
        <w:t>Main</w:t>
      </w:r>
      <w:proofErr w:type="spellEnd"/>
      <w:r w:rsidRPr="00FA6C0D">
        <w:t xml:space="preserve"> </w:t>
      </w:r>
      <w:proofErr w:type="spellStart"/>
      <w:r w:rsidRPr="00FA6C0D">
        <w:t>goal</w:t>
      </w:r>
      <w:proofErr w:type="spellEnd"/>
      <w:r w:rsidRPr="00FA6C0D">
        <w:t xml:space="preserve">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was</w:t>
      </w:r>
      <w:proofErr w:type="spellEnd"/>
      <w:r w:rsidRPr="00FA6C0D">
        <w:t xml:space="preserve"> to use fuzzy </w:t>
      </w:r>
      <w:proofErr w:type="spellStart"/>
      <w:r w:rsidRPr="00FA6C0D">
        <w:t>approach</w:t>
      </w:r>
      <w:proofErr w:type="spellEnd"/>
      <w:r w:rsidRPr="00FA6C0D">
        <w:t xml:space="preserve"> to </w:t>
      </w:r>
      <w:proofErr w:type="spellStart"/>
      <w:r w:rsidRPr="00FA6C0D">
        <w:t>manage</w:t>
      </w:r>
      <w:proofErr w:type="spellEnd"/>
      <w:r w:rsidRPr="00FA6C0D">
        <w:t xml:space="preserve"> speed </w:t>
      </w:r>
      <w:proofErr w:type="spellStart"/>
      <w:r w:rsidRPr="00FA6C0D">
        <w:t>of</w:t>
      </w:r>
      <w:proofErr w:type="spellEnd"/>
      <w:r w:rsidRPr="00FA6C0D">
        <w:t xml:space="preserve"> </w:t>
      </w:r>
      <w:proofErr w:type="spellStart"/>
      <w:r w:rsidRPr="00FA6C0D">
        <w:t>cars</w:t>
      </w:r>
      <w:proofErr w:type="spellEnd"/>
      <w:r w:rsidRPr="00FA6C0D">
        <w:t xml:space="preserve">. </w:t>
      </w:r>
      <w:proofErr w:type="spellStart"/>
      <w:r w:rsidRPr="00FA6C0D">
        <w:t>What</w:t>
      </w:r>
      <w:proofErr w:type="spellEnd"/>
      <w:r w:rsidRPr="00FA6C0D">
        <w:t xml:space="preserve"> </w:t>
      </w:r>
      <w:proofErr w:type="spellStart"/>
      <w:r w:rsidRPr="00FA6C0D">
        <w:t>is</w:t>
      </w:r>
      <w:proofErr w:type="spellEnd"/>
      <w:r w:rsidRPr="00FA6C0D">
        <w:t xml:space="preserve"> fuzzy </w:t>
      </w:r>
      <w:proofErr w:type="spellStart"/>
      <w:r w:rsidRPr="00FA6C0D">
        <w:t>logic</w:t>
      </w:r>
      <w:proofErr w:type="spellEnd"/>
      <w:r w:rsidRPr="00FA6C0D">
        <w:t xml:space="preserve">, </w:t>
      </w:r>
      <w:proofErr w:type="spellStart"/>
      <w:r w:rsidRPr="00FA6C0D">
        <w:t>it´s</w:t>
      </w:r>
      <w:proofErr w:type="spellEnd"/>
      <w:r w:rsidRPr="00FA6C0D">
        <w:t xml:space="preserve"> basic </w:t>
      </w:r>
      <w:proofErr w:type="spellStart"/>
      <w:r w:rsidRPr="00FA6C0D">
        <w:t>function</w:t>
      </w:r>
      <w:proofErr w:type="spellEnd"/>
      <w:r w:rsidRPr="00FA6C0D">
        <w:t xml:space="preserve"> and </w:t>
      </w:r>
      <w:proofErr w:type="spellStart"/>
      <w:r w:rsidRPr="00FA6C0D">
        <w:t>utilization</w:t>
      </w:r>
      <w:proofErr w:type="spellEnd"/>
      <w:r w:rsidRPr="00FA6C0D">
        <w:t xml:space="preserve"> in </w:t>
      </w:r>
      <w:proofErr w:type="spellStart"/>
      <w:r w:rsidRPr="00FA6C0D">
        <w:t>application</w:t>
      </w:r>
      <w:proofErr w:type="spellEnd"/>
      <w:r w:rsidRPr="00FA6C0D">
        <w:t xml:space="preserve"> </w:t>
      </w:r>
      <w:proofErr w:type="spellStart"/>
      <w:r w:rsidRPr="00FA6C0D">
        <w:t>is</w:t>
      </w:r>
      <w:proofErr w:type="spellEnd"/>
      <w:r w:rsidRPr="00FA6C0D">
        <w:t xml:space="preserve"> </w:t>
      </w:r>
      <w:proofErr w:type="spellStart"/>
      <w:r w:rsidRPr="00FA6C0D">
        <w:t>described</w:t>
      </w:r>
      <w:proofErr w:type="spellEnd"/>
      <w:r w:rsidRPr="00FA6C0D">
        <w:t xml:space="preserve"> in </w:t>
      </w:r>
      <w:proofErr w:type="spellStart"/>
      <w:r w:rsidRPr="00FA6C0D">
        <w:t>chapter</w:t>
      </w:r>
      <w:proofErr w:type="spellEnd"/>
      <w:r w:rsidRPr="00FA6C0D">
        <w:t xml:space="preserve"> 4.</w:t>
      </w:r>
    </w:p>
    <w:p w14:paraId="0521267E" w14:textId="77777777" w:rsidR="00FA6C0D" w:rsidRPr="00FA6C0D" w:rsidRDefault="00FA6C0D" w:rsidP="00FA6C0D">
      <w:pPr>
        <w:pStyle w:val="normlntext"/>
      </w:pPr>
      <w:r w:rsidRPr="00FA6C0D">
        <w:t xml:space="preserve">In </w:t>
      </w:r>
      <w:proofErr w:type="spellStart"/>
      <w:r w:rsidRPr="00FA6C0D">
        <w:t>chapter</w:t>
      </w:r>
      <w:proofErr w:type="spellEnd"/>
      <w:r w:rsidRPr="00FA6C0D">
        <w:t xml:space="preserve"> 5 </w:t>
      </w:r>
      <w:proofErr w:type="spellStart"/>
      <w:r w:rsidRPr="00FA6C0D">
        <w:t>is</w:t>
      </w:r>
      <w:proofErr w:type="spellEnd"/>
      <w:r w:rsidRPr="00FA6C0D">
        <w:t xml:space="preserve"> </w:t>
      </w:r>
      <w:proofErr w:type="spellStart"/>
      <w:r w:rsidRPr="00FA6C0D">
        <w:t>methodology</w:t>
      </w:r>
      <w:proofErr w:type="spellEnd"/>
      <w:r w:rsidRPr="00FA6C0D">
        <w:t xml:space="preserve">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Methodology</w:t>
      </w:r>
      <w:proofErr w:type="spellEnd"/>
      <w:r w:rsidRPr="00FA6C0D">
        <w:t xml:space="preserve"> </w:t>
      </w:r>
      <w:proofErr w:type="spellStart"/>
      <w:r w:rsidRPr="00FA6C0D">
        <w:t>describes</w:t>
      </w:r>
      <w:proofErr w:type="spellEnd"/>
      <w:r w:rsidRPr="00FA6C0D">
        <w:t xml:space="preserve"> basic vision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used</w:t>
      </w:r>
      <w:proofErr w:type="spellEnd"/>
      <w:r w:rsidRPr="00FA6C0D">
        <w:t xml:space="preserve"> </w:t>
      </w:r>
      <w:proofErr w:type="spellStart"/>
      <w:r w:rsidRPr="00FA6C0D">
        <w:t>tools</w:t>
      </w:r>
      <w:proofErr w:type="spellEnd"/>
      <w:r w:rsidRPr="00FA6C0D">
        <w:t xml:space="preserve"> and </w:t>
      </w:r>
      <w:proofErr w:type="spellStart"/>
      <w:r w:rsidRPr="00FA6C0D">
        <w:t>systems</w:t>
      </w:r>
      <w:proofErr w:type="spellEnd"/>
      <w:r w:rsidRPr="00FA6C0D">
        <w:t xml:space="preserve"> </w:t>
      </w:r>
      <w:proofErr w:type="spellStart"/>
      <w:r w:rsidRPr="00FA6C0D">
        <w:t>which</w:t>
      </w:r>
      <w:proofErr w:type="spellEnd"/>
      <w:r w:rsidRPr="00FA6C0D">
        <w:t xml:space="preserve"> made </w:t>
      </w:r>
      <w:proofErr w:type="spellStart"/>
      <w:r w:rsidRPr="00FA6C0D">
        <w:t>the</w:t>
      </w:r>
      <w:proofErr w:type="spellEnd"/>
      <w:r w:rsidRPr="00FA6C0D">
        <w:t xml:space="preserve"> </w:t>
      </w:r>
      <w:proofErr w:type="spellStart"/>
      <w:r w:rsidRPr="00FA6C0D">
        <w:t>work</w:t>
      </w:r>
      <w:proofErr w:type="spellEnd"/>
      <w:r w:rsidRPr="00FA6C0D">
        <w:t xml:space="preserve"> much </w:t>
      </w:r>
      <w:proofErr w:type="spellStart"/>
      <w:r w:rsidRPr="00FA6C0D">
        <w:t>easier</w:t>
      </w:r>
      <w:proofErr w:type="spellEnd"/>
      <w:r w:rsidRPr="00FA6C0D">
        <w:t>.</w:t>
      </w:r>
    </w:p>
    <w:p w14:paraId="6909B26F" w14:textId="77777777" w:rsidR="00FA6C0D" w:rsidRPr="00FA6C0D" w:rsidRDefault="00FA6C0D" w:rsidP="00FA6C0D">
      <w:pPr>
        <w:pStyle w:val="normlntext"/>
      </w:pPr>
      <w:proofErr w:type="spellStart"/>
      <w:r w:rsidRPr="00FA6C0D">
        <w:t>Introduction</w:t>
      </w:r>
      <w:proofErr w:type="spellEnd"/>
      <w:r w:rsidRPr="00FA6C0D">
        <w:t xml:space="preserve"> </w:t>
      </w:r>
      <w:proofErr w:type="spellStart"/>
      <w:r w:rsidRPr="00FA6C0D">
        <w:t>of</w:t>
      </w:r>
      <w:proofErr w:type="spellEnd"/>
      <w:r w:rsidRPr="00FA6C0D">
        <w:t xml:space="preserve"> </w:t>
      </w:r>
      <w:proofErr w:type="spellStart"/>
      <w:r w:rsidRPr="00FA6C0D">
        <w:t>solution</w:t>
      </w:r>
      <w:proofErr w:type="spellEnd"/>
      <w:r w:rsidRPr="00FA6C0D">
        <w:t xml:space="preserve"> </w:t>
      </w:r>
      <w:proofErr w:type="spellStart"/>
      <w:r w:rsidRPr="00FA6C0D">
        <w:t>itself</w:t>
      </w:r>
      <w:proofErr w:type="spellEnd"/>
      <w:r w:rsidRPr="00FA6C0D">
        <w:t xml:space="preserve"> </w:t>
      </w:r>
      <w:proofErr w:type="spellStart"/>
      <w:r w:rsidRPr="00FA6C0D">
        <w:t>is</w:t>
      </w:r>
      <w:proofErr w:type="spellEnd"/>
      <w:r w:rsidRPr="00FA6C0D">
        <w:t xml:space="preserve"> in </w:t>
      </w:r>
      <w:proofErr w:type="spellStart"/>
      <w:r w:rsidRPr="00FA6C0D">
        <w:t>chapter</w:t>
      </w:r>
      <w:proofErr w:type="spellEnd"/>
      <w:r w:rsidRPr="00FA6C0D">
        <w:t xml:space="preserve"> 6, in </w:t>
      </w:r>
      <w:proofErr w:type="spellStart"/>
      <w:r w:rsidRPr="00FA6C0D">
        <w:t>which</w:t>
      </w:r>
      <w:proofErr w:type="spellEnd"/>
      <w:r w:rsidRPr="00FA6C0D">
        <w:t xml:space="preserve"> </w:t>
      </w:r>
      <w:proofErr w:type="spellStart"/>
      <w:r w:rsidRPr="00FA6C0D">
        <w:t>details</w:t>
      </w:r>
      <w:proofErr w:type="spellEnd"/>
      <w:r w:rsidRPr="00FA6C0D">
        <w:t xml:space="preserve"> </w:t>
      </w:r>
      <w:proofErr w:type="spellStart"/>
      <w:r w:rsidRPr="00FA6C0D">
        <w:t>of</w:t>
      </w:r>
      <w:proofErr w:type="spellEnd"/>
      <w:r w:rsidRPr="00FA6C0D">
        <w:t xml:space="preserve"> basic </w:t>
      </w:r>
      <w:proofErr w:type="spellStart"/>
      <w:r w:rsidRPr="00FA6C0D">
        <w:t>function</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and </w:t>
      </w:r>
      <w:proofErr w:type="spellStart"/>
      <w:r w:rsidRPr="00FA6C0D">
        <w:t>practical</w:t>
      </w:r>
      <w:proofErr w:type="spellEnd"/>
      <w:r w:rsidRPr="00FA6C0D">
        <w:t xml:space="preserve"> </w:t>
      </w:r>
      <w:proofErr w:type="spellStart"/>
      <w:r w:rsidRPr="00FA6C0D">
        <w:t>usage</w:t>
      </w:r>
      <w:proofErr w:type="spellEnd"/>
      <w:r w:rsidRPr="00FA6C0D">
        <w:t xml:space="preserve"> are </w:t>
      </w:r>
      <w:proofErr w:type="spellStart"/>
      <w:r w:rsidRPr="00FA6C0D">
        <w:t>described</w:t>
      </w:r>
      <w:proofErr w:type="spellEnd"/>
      <w:r w:rsidRPr="00FA6C0D">
        <w:t xml:space="preserve">. </w:t>
      </w:r>
      <w:proofErr w:type="spellStart"/>
      <w:r w:rsidRPr="00FA6C0D">
        <w:t>Apart</w:t>
      </w:r>
      <w:proofErr w:type="spellEnd"/>
      <w:r w:rsidRPr="00FA6C0D">
        <w:t xml:space="preserve"> </w:t>
      </w:r>
      <w:proofErr w:type="spellStart"/>
      <w:r w:rsidRPr="00FA6C0D">
        <w:t>from</w:t>
      </w:r>
      <w:proofErr w:type="spellEnd"/>
      <w:r w:rsidRPr="00FA6C0D">
        <w:t xml:space="preserve"> use </w:t>
      </w:r>
      <w:proofErr w:type="spellStart"/>
      <w:r w:rsidRPr="00FA6C0D">
        <w:t>of</w:t>
      </w:r>
      <w:proofErr w:type="spellEnd"/>
      <w:r w:rsidRPr="00FA6C0D">
        <w:t xml:space="preserve"> </w:t>
      </w:r>
      <w:proofErr w:type="spellStart"/>
      <w:r w:rsidRPr="00FA6C0D">
        <w:t>functions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architecture</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w:t>
      </w:r>
      <w:proofErr w:type="spellStart"/>
      <w:r w:rsidRPr="00FA6C0D">
        <w:t>merits</w:t>
      </w:r>
      <w:proofErr w:type="spellEnd"/>
      <w:r w:rsidRPr="00FA6C0D">
        <w:t xml:space="preserve"> </w:t>
      </w:r>
      <w:proofErr w:type="spellStart"/>
      <w:r w:rsidRPr="00FA6C0D">
        <w:t>of</w:t>
      </w:r>
      <w:proofErr w:type="spellEnd"/>
      <w:r w:rsidRPr="00FA6C0D">
        <w:t xml:space="preserve"> </w:t>
      </w:r>
      <w:proofErr w:type="spellStart"/>
      <w:r w:rsidRPr="00FA6C0D">
        <w:t>work</w:t>
      </w:r>
      <w:proofErr w:type="spellEnd"/>
      <w:r w:rsidRPr="00FA6C0D">
        <w:t xml:space="preserve"> </w:t>
      </w:r>
      <w:proofErr w:type="spellStart"/>
      <w:r w:rsidRPr="00FA6C0D">
        <w:t>due</w:t>
      </w:r>
      <w:proofErr w:type="spellEnd"/>
      <w:r w:rsidRPr="00FA6C0D">
        <w:t xml:space="preserve"> to </w:t>
      </w:r>
      <w:proofErr w:type="spellStart"/>
      <w:r w:rsidRPr="00FA6C0D">
        <w:t>bachelor</w:t>
      </w:r>
      <w:proofErr w:type="spellEnd"/>
      <w:r w:rsidRPr="00FA6C0D">
        <w:t xml:space="preserve"> thesis </w:t>
      </w:r>
      <w:proofErr w:type="spellStart"/>
      <w:r w:rsidRPr="00FA6C0D">
        <w:t>together</w:t>
      </w:r>
      <w:proofErr w:type="spellEnd"/>
      <w:r w:rsidRPr="00FA6C0D">
        <w:t xml:space="preserve"> </w:t>
      </w:r>
      <w:proofErr w:type="spellStart"/>
      <w:r w:rsidRPr="00FA6C0D">
        <w:t>with</w:t>
      </w:r>
      <w:proofErr w:type="spellEnd"/>
      <w:r w:rsidRPr="00FA6C0D">
        <w:t xml:space="preserve"> </w:t>
      </w:r>
      <w:proofErr w:type="spellStart"/>
      <w:r w:rsidRPr="00FA6C0D">
        <w:t>comparing</w:t>
      </w:r>
      <w:proofErr w:type="spellEnd"/>
      <w:r w:rsidRPr="00FA6C0D">
        <w:t xml:space="preserve"> </w:t>
      </w:r>
      <w:proofErr w:type="spellStart"/>
      <w:r w:rsidRPr="00FA6C0D">
        <w:t>measurement</w:t>
      </w:r>
      <w:proofErr w:type="spellEnd"/>
      <w:r w:rsidRPr="00FA6C0D">
        <w:t xml:space="preserve"> and list </w:t>
      </w:r>
      <w:proofErr w:type="spellStart"/>
      <w:r w:rsidRPr="00FA6C0D">
        <w:t>of</w:t>
      </w:r>
      <w:proofErr w:type="spellEnd"/>
      <w:r w:rsidRPr="00FA6C0D">
        <w:t xml:space="preserve"> </w:t>
      </w:r>
      <w:proofErr w:type="spellStart"/>
      <w:r w:rsidRPr="00FA6C0D">
        <w:t>fulfilled</w:t>
      </w:r>
      <w:proofErr w:type="spellEnd"/>
      <w:r w:rsidRPr="00FA6C0D">
        <w:t xml:space="preserve"> </w:t>
      </w:r>
      <w:proofErr w:type="spellStart"/>
      <w:r w:rsidRPr="00FA6C0D">
        <w:t>requirements</w:t>
      </w:r>
      <w:proofErr w:type="spellEnd"/>
      <w:r w:rsidRPr="00FA6C0D">
        <w:t>.</w:t>
      </w:r>
    </w:p>
    <w:p w14:paraId="134501A5" w14:textId="77777777" w:rsidR="00FA6C0D" w:rsidRPr="00FA6C0D" w:rsidRDefault="00FA6C0D" w:rsidP="00FA6C0D">
      <w:pPr>
        <w:pStyle w:val="normlntext"/>
      </w:pPr>
      <w:proofErr w:type="spellStart"/>
      <w:r w:rsidRPr="00FA6C0D">
        <w:t>From</w:t>
      </w:r>
      <w:proofErr w:type="spellEnd"/>
      <w:r w:rsidRPr="00FA6C0D">
        <w:t xml:space="preserve"> </w:t>
      </w:r>
      <w:proofErr w:type="spellStart"/>
      <w:r w:rsidRPr="00FA6C0D">
        <w:t>the</w:t>
      </w:r>
      <w:proofErr w:type="spellEnd"/>
      <w:r w:rsidRPr="00FA6C0D">
        <w:t xml:space="preserve"> </w:t>
      </w:r>
      <w:proofErr w:type="spellStart"/>
      <w:r w:rsidRPr="00FA6C0D">
        <w:t>beginning</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development, </w:t>
      </w:r>
      <w:proofErr w:type="spellStart"/>
      <w:r w:rsidRPr="00FA6C0D">
        <w:t>we</w:t>
      </w:r>
      <w:proofErr w:type="spellEnd"/>
      <w:r w:rsidRPr="00FA6C0D">
        <w:t xml:space="preserve"> </w:t>
      </w:r>
      <w:proofErr w:type="spellStart"/>
      <w:r w:rsidRPr="00FA6C0D">
        <w:t>proceeded</w:t>
      </w:r>
      <w:proofErr w:type="spellEnd"/>
      <w:r w:rsidRPr="00FA6C0D">
        <w:t xml:space="preserve"> in </w:t>
      </w:r>
      <w:proofErr w:type="spellStart"/>
      <w:r w:rsidRPr="00FA6C0D">
        <w:t>weekly</w:t>
      </w:r>
      <w:proofErr w:type="spellEnd"/>
      <w:r w:rsidRPr="00FA6C0D">
        <w:t xml:space="preserve"> </w:t>
      </w:r>
      <w:proofErr w:type="spellStart"/>
      <w:r w:rsidRPr="00FA6C0D">
        <w:t>iterations</w:t>
      </w:r>
      <w:proofErr w:type="spellEnd"/>
      <w:r w:rsidRPr="00FA6C0D">
        <w:t xml:space="preserve">, </w:t>
      </w:r>
      <w:proofErr w:type="spellStart"/>
      <w:r w:rsidRPr="00FA6C0D">
        <w:t>when</w:t>
      </w:r>
      <w:proofErr w:type="spellEnd"/>
      <w:r w:rsidRPr="00FA6C0D">
        <w:t xml:space="preserve"> </w:t>
      </w:r>
      <w:proofErr w:type="spellStart"/>
      <w:r w:rsidRPr="00FA6C0D">
        <w:t>consultations</w:t>
      </w:r>
      <w:proofErr w:type="spellEnd"/>
      <w:r w:rsidRPr="00FA6C0D">
        <w:t xml:space="preserve"> </w:t>
      </w:r>
      <w:proofErr w:type="spellStart"/>
      <w:r w:rsidRPr="00FA6C0D">
        <w:t>with</w:t>
      </w:r>
      <w:proofErr w:type="spellEnd"/>
      <w:r w:rsidRPr="00FA6C0D">
        <w:t xml:space="preserve"> supervisor </w:t>
      </w:r>
      <w:proofErr w:type="spellStart"/>
      <w:r w:rsidRPr="00FA6C0D">
        <w:t>took</w:t>
      </w:r>
      <w:proofErr w:type="spellEnd"/>
      <w:r w:rsidRPr="00FA6C0D">
        <w:t xml:space="preserve"> place. </w:t>
      </w:r>
      <w:proofErr w:type="spellStart"/>
      <w:r w:rsidRPr="00FA6C0D">
        <w:t>During</w:t>
      </w:r>
      <w:proofErr w:type="spellEnd"/>
      <w:r w:rsidRPr="00FA6C0D">
        <w:t xml:space="preserve"> </w:t>
      </w:r>
      <w:proofErr w:type="spellStart"/>
      <w:r w:rsidRPr="00FA6C0D">
        <w:t>consultations</w:t>
      </w:r>
      <w:proofErr w:type="spellEnd"/>
      <w:r w:rsidRPr="00FA6C0D">
        <w:t xml:space="preserve">, </w:t>
      </w:r>
      <w:proofErr w:type="spellStart"/>
      <w:r w:rsidRPr="00FA6C0D">
        <w:t>added</w:t>
      </w:r>
      <w:proofErr w:type="spellEnd"/>
      <w:r w:rsidRPr="00FA6C0D">
        <w:t xml:space="preserve"> </w:t>
      </w:r>
      <w:proofErr w:type="spellStart"/>
      <w:r w:rsidRPr="00FA6C0D">
        <w:t>solution</w:t>
      </w:r>
      <w:proofErr w:type="spellEnd"/>
      <w:r w:rsidRPr="00FA6C0D">
        <w:t xml:space="preserve"> </w:t>
      </w:r>
      <w:proofErr w:type="spellStart"/>
      <w:r w:rsidRPr="00FA6C0D">
        <w:t>was</w:t>
      </w:r>
      <w:proofErr w:type="spellEnd"/>
      <w:r w:rsidRPr="00FA6C0D">
        <w:t xml:space="preserve"> </w:t>
      </w:r>
      <w:proofErr w:type="spellStart"/>
      <w:r w:rsidRPr="00FA6C0D">
        <w:t>evaluated</w:t>
      </w:r>
      <w:proofErr w:type="spellEnd"/>
      <w:r w:rsidRPr="00FA6C0D">
        <w:t xml:space="preserve"> </w:t>
      </w:r>
      <w:proofErr w:type="spellStart"/>
      <w:r w:rsidRPr="00FA6C0D">
        <w:t>if</w:t>
      </w:r>
      <w:proofErr w:type="spellEnd"/>
      <w:r w:rsidRPr="00FA6C0D">
        <w:t xml:space="preserve"> </w:t>
      </w:r>
      <w:proofErr w:type="spellStart"/>
      <w:r w:rsidRPr="00FA6C0D">
        <w:t>it</w:t>
      </w:r>
      <w:proofErr w:type="spellEnd"/>
      <w:r w:rsidRPr="00FA6C0D">
        <w:t xml:space="preserve"> </w:t>
      </w:r>
      <w:proofErr w:type="spellStart"/>
      <w:r w:rsidRPr="00FA6C0D">
        <w:t>was</w:t>
      </w:r>
      <w:proofErr w:type="spellEnd"/>
      <w:r w:rsidRPr="00FA6C0D">
        <w:t xml:space="preserve"> </w:t>
      </w:r>
      <w:proofErr w:type="spellStart"/>
      <w:r w:rsidRPr="00FA6C0D">
        <w:t>correct</w:t>
      </w:r>
      <w:proofErr w:type="spellEnd"/>
      <w:r w:rsidRPr="00FA6C0D">
        <w:t xml:space="preserve">, </w:t>
      </w:r>
      <w:proofErr w:type="spellStart"/>
      <w:r w:rsidRPr="00FA6C0D">
        <w:t>or</w:t>
      </w:r>
      <w:proofErr w:type="spellEnd"/>
      <w:r w:rsidRPr="00FA6C0D">
        <w:t xml:space="preserve"> </w:t>
      </w:r>
      <w:proofErr w:type="spellStart"/>
      <w:r w:rsidRPr="00FA6C0D">
        <w:t>it</w:t>
      </w:r>
      <w:proofErr w:type="spellEnd"/>
      <w:r w:rsidRPr="00FA6C0D">
        <w:t xml:space="preserve"> </w:t>
      </w:r>
      <w:proofErr w:type="spellStart"/>
      <w:r w:rsidRPr="00FA6C0D">
        <w:t>would</w:t>
      </w:r>
      <w:proofErr w:type="spellEnd"/>
      <w:r w:rsidRPr="00FA6C0D">
        <w:t xml:space="preserve"> </w:t>
      </w:r>
      <w:proofErr w:type="spellStart"/>
      <w:r w:rsidRPr="00FA6C0D">
        <w:t>be</w:t>
      </w:r>
      <w:proofErr w:type="spellEnd"/>
      <w:r w:rsidRPr="00FA6C0D">
        <w:t xml:space="preserve"> </w:t>
      </w:r>
      <w:proofErr w:type="spellStart"/>
      <w:r w:rsidRPr="00FA6C0D">
        <w:t>better</w:t>
      </w:r>
      <w:proofErr w:type="spellEnd"/>
      <w:r w:rsidRPr="00FA6C0D">
        <w:t xml:space="preserve"> to </w:t>
      </w:r>
      <w:proofErr w:type="spellStart"/>
      <w:r w:rsidRPr="00FA6C0D">
        <w:t>modify</w:t>
      </w:r>
      <w:proofErr w:type="spellEnd"/>
      <w:r w:rsidRPr="00FA6C0D">
        <w:t xml:space="preserve">. </w:t>
      </w:r>
      <w:proofErr w:type="spellStart"/>
      <w:r w:rsidRPr="00FA6C0D">
        <w:t>Subsequently</w:t>
      </w:r>
      <w:proofErr w:type="spellEnd"/>
      <w:r w:rsidRPr="00FA6C0D">
        <w:t xml:space="preserve"> </w:t>
      </w:r>
      <w:proofErr w:type="spellStart"/>
      <w:r w:rsidRPr="00FA6C0D">
        <w:t>additional</w:t>
      </w:r>
      <w:proofErr w:type="spellEnd"/>
      <w:r w:rsidRPr="00FA6C0D">
        <w:t xml:space="preserve"> </w:t>
      </w:r>
      <w:proofErr w:type="spellStart"/>
      <w:r w:rsidRPr="00FA6C0D">
        <w:t>tasks</w:t>
      </w:r>
      <w:proofErr w:type="spellEnd"/>
      <w:r w:rsidRPr="00FA6C0D">
        <w:t xml:space="preserve"> </w:t>
      </w:r>
      <w:proofErr w:type="spellStart"/>
      <w:r w:rsidRPr="00FA6C0D">
        <w:t>were</w:t>
      </w:r>
      <w:proofErr w:type="spellEnd"/>
      <w:r w:rsidRPr="00FA6C0D">
        <w:t xml:space="preserve"> </w:t>
      </w:r>
      <w:proofErr w:type="spellStart"/>
      <w:r w:rsidRPr="00FA6C0D">
        <w:t>assigned</w:t>
      </w:r>
      <w:proofErr w:type="spellEnd"/>
      <w:r w:rsidRPr="00FA6C0D">
        <w:t xml:space="preserve"> to </w:t>
      </w:r>
      <w:proofErr w:type="spellStart"/>
      <w:r w:rsidRPr="00FA6C0D">
        <w:t>complete</w:t>
      </w:r>
      <w:proofErr w:type="spellEnd"/>
      <w:r w:rsidRPr="00FA6C0D">
        <w:t xml:space="preserve">. </w:t>
      </w:r>
      <w:proofErr w:type="spellStart"/>
      <w:r w:rsidRPr="00FA6C0D">
        <w:t>However</w:t>
      </w:r>
      <w:proofErr w:type="spellEnd"/>
      <w:r w:rsidRPr="00FA6C0D">
        <w:t xml:space="preserve">, </w:t>
      </w:r>
      <w:proofErr w:type="spellStart"/>
      <w:r w:rsidRPr="00FA6C0D">
        <w:t>after</w:t>
      </w:r>
      <w:proofErr w:type="spellEnd"/>
      <w:r w:rsidRPr="00FA6C0D">
        <w:t xml:space="preserve"> </w:t>
      </w:r>
      <w:proofErr w:type="spellStart"/>
      <w:r w:rsidRPr="00FA6C0D">
        <w:t>the</w:t>
      </w:r>
      <w:proofErr w:type="spellEnd"/>
      <w:r w:rsidRPr="00FA6C0D">
        <w:t xml:space="preserve"> advent </w:t>
      </w:r>
      <w:proofErr w:type="spellStart"/>
      <w:r w:rsidRPr="00FA6C0D">
        <w:t>of</w:t>
      </w:r>
      <w:proofErr w:type="spellEnd"/>
      <w:r w:rsidRPr="00FA6C0D">
        <w:t xml:space="preserve"> </w:t>
      </w:r>
      <w:proofErr w:type="spellStart"/>
      <w:r w:rsidRPr="00FA6C0D">
        <w:t>government</w:t>
      </w:r>
      <w:proofErr w:type="spellEnd"/>
      <w:r w:rsidRPr="00FA6C0D">
        <w:t xml:space="preserve"> </w:t>
      </w:r>
      <w:proofErr w:type="spellStart"/>
      <w:r w:rsidRPr="00FA6C0D">
        <w:t>regulations</w:t>
      </w:r>
      <w:proofErr w:type="spellEnd"/>
      <w:r w:rsidRPr="00FA6C0D">
        <w:t xml:space="preserve">, </w:t>
      </w:r>
      <w:proofErr w:type="spellStart"/>
      <w:r w:rsidRPr="00FA6C0D">
        <w:t>this</w:t>
      </w:r>
      <w:proofErr w:type="spellEnd"/>
      <w:r w:rsidRPr="00FA6C0D">
        <w:t xml:space="preserve"> </w:t>
      </w:r>
      <w:proofErr w:type="spellStart"/>
      <w:r w:rsidRPr="00FA6C0D">
        <w:t>way</w:t>
      </w:r>
      <w:proofErr w:type="spellEnd"/>
      <w:r w:rsidRPr="00FA6C0D">
        <w:t xml:space="preserve"> </w:t>
      </w:r>
      <w:proofErr w:type="spellStart"/>
      <w:r w:rsidRPr="00FA6C0D">
        <w:t>of</w:t>
      </w:r>
      <w:proofErr w:type="spellEnd"/>
      <w:r w:rsidRPr="00FA6C0D">
        <w:t xml:space="preserve"> development </w:t>
      </w:r>
      <w:proofErr w:type="spellStart"/>
      <w:r w:rsidRPr="00FA6C0D">
        <w:t>came</w:t>
      </w:r>
      <w:proofErr w:type="spellEnd"/>
      <w:r w:rsidRPr="00FA6C0D">
        <w:t xml:space="preserve"> to </w:t>
      </w:r>
      <w:proofErr w:type="spellStart"/>
      <w:r w:rsidRPr="00FA6C0D">
        <w:t>an</w:t>
      </w:r>
      <w:proofErr w:type="spellEnd"/>
      <w:r w:rsidRPr="00FA6C0D">
        <w:t xml:space="preserve"> end, and </w:t>
      </w:r>
      <w:proofErr w:type="spellStart"/>
      <w:r w:rsidRPr="00FA6C0D">
        <w:t>only</w:t>
      </w:r>
      <w:proofErr w:type="spellEnd"/>
      <w:r w:rsidRPr="00FA6C0D">
        <w:t xml:space="preserve"> </w:t>
      </w:r>
      <w:proofErr w:type="spellStart"/>
      <w:r w:rsidRPr="00FA6C0D">
        <w:t>after</w:t>
      </w:r>
      <w:proofErr w:type="spellEnd"/>
      <w:r w:rsidRPr="00FA6C0D">
        <w:t xml:space="preserve"> long </w:t>
      </w:r>
      <w:proofErr w:type="spellStart"/>
      <w:r w:rsidRPr="00FA6C0D">
        <w:t>time</w:t>
      </w:r>
      <w:proofErr w:type="spellEnd"/>
      <w:r w:rsidRPr="00FA6C0D">
        <w:t xml:space="preserve"> </w:t>
      </w:r>
      <w:proofErr w:type="spellStart"/>
      <w:r w:rsidRPr="00FA6C0D">
        <w:t>did</w:t>
      </w:r>
      <w:proofErr w:type="spellEnd"/>
      <w:r w:rsidRPr="00FA6C0D">
        <w:t xml:space="preserve"> </w:t>
      </w:r>
      <w:proofErr w:type="spellStart"/>
      <w:r w:rsidRPr="00FA6C0D">
        <w:t>work</w:t>
      </w:r>
      <w:proofErr w:type="spellEnd"/>
      <w:r w:rsidRPr="00FA6C0D">
        <w:t xml:space="preserve"> </w:t>
      </w:r>
      <w:proofErr w:type="spellStart"/>
      <w:r w:rsidRPr="00FA6C0D">
        <w:t>begin</w:t>
      </w:r>
      <w:proofErr w:type="spellEnd"/>
      <w:r w:rsidRPr="00FA6C0D">
        <w:t xml:space="preserve"> </w:t>
      </w:r>
      <w:proofErr w:type="spellStart"/>
      <w:r w:rsidRPr="00FA6C0D">
        <w:t>again</w:t>
      </w:r>
      <w:proofErr w:type="spellEnd"/>
      <w:r w:rsidRPr="00FA6C0D">
        <w:t xml:space="preserve"> in </w:t>
      </w:r>
      <w:proofErr w:type="spellStart"/>
      <w:r w:rsidRPr="00FA6C0D">
        <w:t>the</w:t>
      </w:r>
      <w:proofErr w:type="spellEnd"/>
      <w:r w:rsidRPr="00FA6C0D">
        <w:t xml:space="preserve"> </w:t>
      </w:r>
      <w:proofErr w:type="spellStart"/>
      <w:r w:rsidRPr="00FA6C0D">
        <w:t>form</w:t>
      </w:r>
      <w:proofErr w:type="spellEnd"/>
      <w:r w:rsidRPr="00FA6C0D">
        <w:t xml:space="preserve"> </w:t>
      </w:r>
      <w:proofErr w:type="spellStart"/>
      <w:r w:rsidRPr="00FA6C0D">
        <w:t>of</w:t>
      </w:r>
      <w:proofErr w:type="spellEnd"/>
      <w:r w:rsidRPr="00FA6C0D">
        <w:t xml:space="preserve"> online </w:t>
      </w:r>
      <w:proofErr w:type="spellStart"/>
      <w:r w:rsidRPr="00FA6C0D">
        <w:t>communication</w:t>
      </w:r>
      <w:proofErr w:type="spellEnd"/>
      <w:r w:rsidRPr="00FA6C0D">
        <w:t xml:space="preserve">. </w:t>
      </w:r>
    </w:p>
    <w:p w14:paraId="2DCE4A7E" w14:textId="77777777" w:rsidR="00FA6C0D" w:rsidRDefault="00FA6C0D" w:rsidP="00FA6C0D">
      <w:pPr>
        <w:pStyle w:val="normlntext"/>
        <w:rPr>
          <w:i/>
          <w:iCs/>
          <w:lang w:val="en-US"/>
        </w:rPr>
      </w:pPr>
    </w:p>
    <w:p w14:paraId="76EF8F65" w14:textId="77777777" w:rsidR="00FA6C0D" w:rsidRPr="00FA6C0D" w:rsidRDefault="00FA6C0D" w:rsidP="00FA6C0D">
      <w:pPr>
        <w:pStyle w:val="normlntext"/>
      </w:pPr>
    </w:p>
    <w:p w14:paraId="21FB7E9F" w14:textId="77777777" w:rsidR="00FA6C0D" w:rsidRDefault="00FA6C0D" w:rsidP="00E52258">
      <w:pPr>
        <w:pStyle w:val="Nadpisy"/>
      </w:pPr>
    </w:p>
    <w:p w14:paraId="78364B9C" w14:textId="77777777" w:rsidR="00E52258" w:rsidRDefault="00FE2846" w:rsidP="00E52258">
      <w:pPr>
        <w:pStyle w:val="Nadpisy"/>
      </w:pPr>
      <w:r>
        <w:br w:type="page"/>
      </w:r>
      <w:bookmarkStart w:id="114" w:name="_Toc61859815"/>
      <w:r w:rsidR="0092160D">
        <w:lastRenderedPageBreak/>
        <w:t>SEZNAM POUŽITÉ LITERATURY</w:t>
      </w:r>
      <w:bookmarkEnd w:id="109"/>
      <w:bookmarkEnd w:id="110"/>
      <w:bookmarkEnd w:id="111"/>
      <w:bookmarkEnd w:id="114"/>
    </w:p>
    <w:p w14:paraId="5B7A110C" w14:textId="77777777" w:rsidR="001F6AD6" w:rsidRDefault="001F6AD6" w:rsidP="001F6AD6">
      <w:pPr>
        <w:pStyle w:val="Bibliografie"/>
        <w:numPr>
          <w:ilvl w:val="0"/>
          <w:numId w:val="24"/>
        </w:numPr>
        <w:spacing w:line="360" w:lineRule="auto"/>
        <w:rPr>
          <w:rFonts w:ascii="Times New Roman" w:hAnsi="Times New Roman"/>
          <w:color w:val="000000" w:themeColor="text1"/>
        </w:rPr>
      </w:pPr>
      <w:bookmarkStart w:id="115" w:name="PakHakChol"/>
      <w:r>
        <w:rPr>
          <w:rFonts w:ascii="Times New Roman" w:hAnsi="Times New Roman"/>
          <w:b/>
          <w:bCs/>
          <w:noProof/>
        </w:rPr>
        <w:t>Pak</w:t>
      </w:r>
      <w:r>
        <w:rPr>
          <w:rFonts w:ascii="Times New Roman" w:hAnsi="Times New Roman"/>
        </w:rPr>
        <w:t xml:space="preserve">, </w:t>
      </w:r>
      <w:r>
        <w:rPr>
          <w:rFonts w:ascii="Times New Roman" w:hAnsi="Times New Roman"/>
          <w:b/>
          <w:bCs/>
          <w:noProof/>
        </w:rPr>
        <w:t>HakChol</w:t>
      </w:r>
      <w:bookmarkEnd w:id="115"/>
      <w:r>
        <w:rPr>
          <w:rFonts w:ascii="Times New Roman" w:hAnsi="Times New Roman"/>
        </w:rPr>
        <w:t xml:space="preserve">. </w:t>
      </w:r>
      <w:r>
        <w:rPr>
          <w:rFonts w:ascii="Times New Roman" w:hAnsi="Times New Roman"/>
          <w:i/>
        </w:rPr>
        <w:t>Simulátor dopravní sítě.</w:t>
      </w:r>
      <w:r>
        <w:rPr>
          <w:rFonts w:ascii="Times New Roman" w:hAnsi="Times New Roman"/>
        </w:rPr>
        <w:t xml:space="preserve"> </w:t>
      </w:r>
      <w:r>
        <w:rPr>
          <w:rFonts w:ascii="Times New Roman" w:hAnsi="Times New Roman"/>
          <w:bCs/>
          <w:noProof/>
        </w:rPr>
        <w:t xml:space="preserve">[online]. </w:t>
      </w:r>
      <w:r>
        <w:rPr>
          <w:rFonts w:ascii="Times New Roman" w:hAnsi="Times New Roman"/>
        </w:rPr>
        <w:t xml:space="preserve">Praha, 2010. Bakalářská práce. Univerzita Karlova v Praze, Matematicko-fyzikální fakulta, Katedra softwarového </w:t>
      </w:r>
      <w:r>
        <w:rPr>
          <w:rFonts w:ascii="Times New Roman" w:hAnsi="Times New Roman"/>
          <w:color w:val="000000" w:themeColor="text1"/>
        </w:rPr>
        <w:t>inženýrství, 2010-05-28. [cit. 2018-01-28]. Dostupné z: &lt;</w:t>
      </w:r>
      <w:hyperlink r:id="rId41" w:history="1">
        <w:r>
          <w:rPr>
            <w:rStyle w:val="Hypertextovodkaz"/>
            <w:rFonts w:ascii="Times New Roman" w:hAnsi="Times New Roman"/>
            <w:color w:val="000000" w:themeColor="text1"/>
          </w:rPr>
          <w:t>https://is.cuni.cz/webapps/zzp/detail/49977</w:t>
        </w:r>
      </w:hyperlink>
      <w:r>
        <w:rPr>
          <w:rFonts w:ascii="Times New Roman" w:hAnsi="Times New Roman"/>
          <w:color w:val="000000" w:themeColor="text1"/>
        </w:rPr>
        <w:t>/&gt;.</w:t>
      </w:r>
    </w:p>
    <w:p w14:paraId="52F380A0" w14:textId="666031D4" w:rsidR="00E52258" w:rsidRDefault="001F6AD6" w:rsidP="00E52258">
      <w:pPr>
        <w:pStyle w:val="Bibliografie"/>
        <w:numPr>
          <w:ilvl w:val="0"/>
          <w:numId w:val="24"/>
        </w:numPr>
        <w:spacing w:line="360" w:lineRule="auto"/>
        <w:rPr>
          <w:rFonts w:ascii="Times New Roman" w:hAnsi="Times New Roman"/>
          <w:color w:val="000000" w:themeColor="text1"/>
        </w:rPr>
      </w:pPr>
      <w:bookmarkStart w:id="116" w:name="GregorIvan"/>
      <w:r>
        <w:rPr>
          <w:rFonts w:ascii="Times New Roman" w:hAnsi="Times New Roman"/>
          <w:b/>
          <w:bCs/>
          <w:noProof/>
          <w:color w:val="000000" w:themeColor="text1"/>
        </w:rPr>
        <w:t>Gregor, Ivan</w:t>
      </w:r>
      <w:bookmarkEnd w:id="116"/>
      <w:r>
        <w:rPr>
          <w:rFonts w:ascii="Times New Roman" w:hAnsi="Times New Roman"/>
          <w:color w:val="000000" w:themeColor="text1"/>
        </w:rPr>
        <w:t xml:space="preserve">. </w:t>
      </w:r>
      <w:r>
        <w:rPr>
          <w:rFonts w:ascii="Times New Roman" w:hAnsi="Times New Roman"/>
          <w:i/>
          <w:color w:val="000000" w:themeColor="text1"/>
        </w:rPr>
        <w:t>Simulace automobilového provozu</w:t>
      </w:r>
      <w:r>
        <w:rPr>
          <w:rFonts w:ascii="Times New Roman" w:hAnsi="Times New Roman"/>
          <w:color w:val="000000" w:themeColor="text1"/>
        </w:rPr>
        <w:t>.</w:t>
      </w:r>
      <w:r>
        <w:rPr>
          <w:rFonts w:ascii="Times New Roman" w:hAnsi="Times New Roman"/>
          <w:bCs/>
          <w:noProof/>
          <w:color w:val="000000" w:themeColor="text1"/>
        </w:rPr>
        <w:t xml:space="preserve"> [online]. </w:t>
      </w:r>
      <w:r>
        <w:rPr>
          <w:rFonts w:ascii="Times New Roman" w:hAnsi="Times New Roman"/>
          <w:color w:val="000000" w:themeColor="text1"/>
        </w:rPr>
        <w:t xml:space="preserve"> Praha, 2006. Bakalářská práce. Univerzita Karlova v Praze, Matematicko-fyzikální fakulta, Katedra teoretické informatiky a matematické logiky. 2006-09-18. [cit. 2018-01-28]. Dostupné z: &lt;</w:t>
      </w:r>
      <w:hyperlink r:id="rId42" w:history="1">
        <w:r>
          <w:rPr>
            <w:rStyle w:val="Hypertextovodkaz"/>
            <w:rFonts w:ascii="Times New Roman" w:hAnsi="Times New Roman"/>
            <w:color w:val="000000" w:themeColor="text1"/>
          </w:rPr>
          <w:t>https://is.cuni.cz/webapps/zzp/detail/44070/</w:t>
        </w:r>
      </w:hyperlink>
      <w:r>
        <w:rPr>
          <w:rFonts w:ascii="Times New Roman" w:hAnsi="Times New Roman"/>
          <w:color w:val="000000" w:themeColor="text1"/>
        </w:rPr>
        <w:t>&gt;.</w:t>
      </w:r>
    </w:p>
    <w:p w14:paraId="79D51CD5" w14:textId="623C23E1" w:rsidR="00ED0522" w:rsidRDefault="001F6AD6" w:rsidP="00ED0522">
      <w:pPr>
        <w:pStyle w:val="Bibliografie"/>
        <w:numPr>
          <w:ilvl w:val="0"/>
          <w:numId w:val="24"/>
        </w:numPr>
        <w:spacing w:line="360" w:lineRule="auto"/>
        <w:rPr>
          <w:rFonts w:ascii="Times New Roman" w:hAnsi="Times New Roman"/>
          <w:color w:val="000000" w:themeColor="text1"/>
        </w:rPr>
      </w:pPr>
      <w:bookmarkStart w:id="117" w:name="ShadowTree"/>
      <w:proofErr w:type="spellStart"/>
      <w:r>
        <w:rPr>
          <w:rFonts w:ascii="Times New Roman" w:hAnsi="Times New Roman"/>
          <w:b/>
          <w:color w:val="000000" w:themeColor="text1"/>
        </w:rPr>
        <w:t>ShadowTree</w:t>
      </w:r>
      <w:bookmarkEnd w:id="117"/>
      <w:proofErr w:type="spellEnd"/>
      <w:r>
        <w:rPr>
          <w:rFonts w:ascii="Times New Roman" w:hAnsi="Times New Roman"/>
          <w:b/>
          <w:color w:val="000000" w:themeColor="text1"/>
        </w:rPr>
        <w:t>.</w:t>
      </w:r>
      <w:r>
        <w:rPr>
          <w:rFonts w:ascii="Times New Roman" w:hAnsi="Times New Roman"/>
          <w:color w:val="000000" w:themeColor="text1"/>
        </w:rPr>
        <w:t xml:space="preserve"> </w:t>
      </w:r>
      <w:proofErr w:type="spellStart"/>
      <w:r>
        <w:rPr>
          <w:rFonts w:ascii="Times New Roman" w:hAnsi="Times New Roman"/>
          <w:i/>
          <w:color w:val="000000" w:themeColor="text1"/>
        </w:rPr>
        <w:t>Traffic</w:t>
      </w:r>
      <w:proofErr w:type="spellEnd"/>
      <w:r>
        <w:rPr>
          <w:rFonts w:ascii="Times New Roman" w:hAnsi="Times New Roman"/>
          <w:i/>
          <w:color w:val="000000" w:themeColor="text1"/>
        </w:rPr>
        <w:t xml:space="preserve"> </w:t>
      </w:r>
      <w:proofErr w:type="spellStart"/>
      <w:r>
        <w:rPr>
          <w:rFonts w:ascii="Times New Roman" w:hAnsi="Times New Roman"/>
          <w:i/>
          <w:color w:val="000000" w:themeColor="text1"/>
        </w:rPr>
        <w:t>Lanes</w:t>
      </w:r>
      <w:proofErr w:type="spellEnd"/>
      <w:r>
        <w:rPr>
          <w:rFonts w:ascii="Times New Roman" w:hAnsi="Times New Roman"/>
          <w:i/>
          <w:color w:val="000000" w:themeColor="text1"/>
        </w:rPr>
        <w:t xml:space="preserve"> 2</w:t>
      </w:r>
      <w:r>
        <w:rPr>
          <w:rFonts w:ascii="Times New Roman" w:hAnsi="Times New Roman"/>
          <w:color w:val="000000" w:themeColor="text1"/>
        </w:rPr>
        <w:t xml:space="preserve"> [online]. Dostupné z: &lt;</w:t>
      </w:r>
      <w:hyperlink r:id="rId43" w:history="1">
        <w:r>
          <w:rPr>
            <w:rStyle w:val="Hypertextovodkaz"/>
            <w:rFonts w:ascii="Times New Roman" w:hAnsi="Times New Roman"/>
            <w:color w:val="000000" w:themeColor="text1"/>
          </w:rPr>
          <w:t>http://shadowtree-software.se/trafficlanes2.html</w:t>
        </w:r>
      </w:hyperlink>
      <w:r>
        <w:rPr>
          <w:rFonts w:ascii="Times New Roman" w:hAnsi="Times New Roman"/>
          <w:color w:val="000000" w:themeColor="text1"/>
        </w:rPr>
        <w:t>&gt;</w:t>
      </w:r>
    </w:p>
    <w:p w14:paraId="13647D2B" w14:textId="2B36E884" w:rsidR="001F6AD6" w:rsidRPr="00A12433" w:rsidRDefault="00A12433" w:rsidP="00A12433">
      <w:pPr>
        <w:pStyle w:val="Bibliografie"/>
        <w:numPr>
          <w:ilvl w:val="0"/>
          <w:numId w:val="24"/>
        </w:numPr>
        <w:spacing w:line="360" w:lineRule="auto"/>
        <w:rPr>
          <w:rFonts w:ascii="Times New Roman" w:hAnsi="Times New Roman"/>
          <w:color w:val="000000" w:themeColor="text1"/>
        </w:rPr>
      </w:pPr>
      <w:bookmarkStart w:id="118" w:name="Novak"/>
      <w:r w:rsidRPr="00A12433">
        <w:rPr>
          <w:rFonts w:ascii="Times New Roman" w:hAnsi="Times New Roman"/>
          <w:b/>
          <w:bCs/>
          <w:color w:val="000000" w:themeColor="text1"/>
        </w:rPr>
        <w:t>NOVÁK, Vilém</w:t>
      </w:r>
      <w:bookmarkEnd w:id="118"/>
      <w:r w:rsidRPr="00A12433">
        <w:rPr>
          <w:rFonts w:ascii="Times New Roman" w:hAnsi="Times New Roman"/>
          <w:color w:val="000000" w:themeColor="text1"/>
        </w:rPr>
        <w:t>. </w:t>
      </w:r>
      <w:r w:rsidRPr="00A12433">
        <w:rPr>
          <w:rFonts w:ascii="Times New Roman" w:hAnsi="Times New Roman"/>
          <w:i/>
          <w:iCs/>
          <w:color w:val="000000" w:themeColor="text1"/>
        </w:rPr>
        <w:t>Základy fuzzy modelování</w:t>
      </w:r>
      <w:r w:rsidRPr="00A12433">
        <w:rPr>
          <w:rFonts w:ascii="Times New Roman" w:hAnsi="Times New Roman"/>
          <w:color w:val="000000" w:themeColor="text1"/>
        </w:rPr>
        <w:t>. BEN,</w:t>
      </w:r>
      <w:r>
        <w:rPr>
          <w:rFonts w:ascii="Times New Roman" w:hAnsi="Times New Roman"/>
          <w:color w:val="000000" w:themeColor="text1"/>
        </w:rPr>
        <w:t xml:space="preserve"> Praha</w:t>
      </w:r>
      <w:r w:rsidRPr="00A12433">
        <w:rPr>
          <w:rFonts w:ascii="Times New Roman" w:hAnsi="Times New Roman"/>
          <w:color w:val="000000" w:themeColor="text1"/>
        </w:rPr>
        <w:t xml:space="preserve"> 2000.</w:t>
      </w:r>
    </w:p>
    <w:p w14:paraId="1852ACB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w:t>
      </w:r>
      <w:r w:rsidRPr="00A12433">
        <w:rPr>
          <w:rFonts w:ascii="Times New Roman" w:hAnsi="Times New Roman"/>
          <w:color w:val="000000" w:themeColor="text1"/>
        </w:rPr>
        <w:t xml:space="preserve">.: </w:t>
      </w:r>
      <w:r w:rsidRPr="00A12433">
        <w:rPr>
          <w:rFonts w:ascii="Times New Roman" w:hAnsi="Times New Roman"/>
          <w:i/>
          <w:iCs/>
          <w:color w:val="000000" w:themeColor="text1"/>
        </w:rPr>
        <w:t>Matematické metody pro umělou inteligenci</w:t>
      </w:r>
      <w:r w:rsidRPr="00A12433">
        <w:rPr>
          <w:rFonts w:ascii="Times New Roman" w:hAnsi="Times New Roman"/>
          <w:color w:val="000000" w:themeColor="text1"/>
        </w:rPr>
        <w:t>. 2013.</w:t>
      </w:r>
    </w:p>
    <w:p w14:paraId="36B7B973"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bookmarkStart w:id="119" w:name="JanosekFarana"/>
      <w:r w:rsidRPr="00A12433">
        <w:rPr>
          <w:rFonts w:ascii="Times New Roman" w:hAnsi="Times New Roman"/>
          <w:b/>
          <w:bCs/>
          <w:color w:val="000000" w:themeColor="text1"/>
        </w:rPr>
        <w:t xml:space="preserve">Janošek, M., </w:t>
      </w:r>
      <w:proofErr w:type="spellStart"/>
      <w:r w:rsidRPr="00A12433">
        <w:rPr>
          <w:rFonts w:ascii="Times New Roman" w:hAnsi="Times New Roman"/>
          <w:b/>
          <w:bCs/>
          <w:color w:val="000000" w:themeColor="text1"/>
        </w:rPr>
        <w:t>Farana</w:t>
      </w:r>
      <w:proofErr w:type="spellEnd"/>
      <w:r w:rsidRPr="00A12433">
        <w:rPr>
          <w:rFonts w:ascii="Times New Roman" w:hAnsi="Times New Roman"/>
          <w:b/>
          <w:bCs/>
          <w:color w:val="000000" w:themeColor="text1"/>
        </w:rPr>
        <w:t>, R</w:t>
      </w:r>
      <w:r w:rsidRPr="00A12433">
        <w:rPr>
          <w:rFonts w:ascii="Times New Roman" w:hAnsi="Times New Roman"/>
          <w:color w:val="000000" w:themeColor="text1"/>
        </w:rPr>
        <w:t xml:space="preserve">.: </w:t>
      </w:r>
      <w:r w:rsidRPr="00A12433">
        <w:rPr>
          <w:rFonts w:ascii="Times New Roman" w:hAnsi="Times New Roman"/>
          <w:i/>
          <w:iCs/>
          <w:color w:val="000000" w:themeColor="text1"/>
        </w:rPr>
        <w:t>Fuzzy modelování a řízení</w:t>
      </w:r>
      <w:r w:rsidRPr="00A12433">
        <w:rPr>
          <w:rFonts w:ascii="Times New Roman" w:hAnsi="Times New Roman"/>
          <w:color w:val="000000" w:themeColor="text1"/>
        </w:rPr>
        <w:t>. Ostrava, 2014.</w:t>
      </w:r>
    </w:p>
    <w:bookmarkEnd w:id="119"/>
    <w:p w14:paraId="41523EA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 Vavříková, L</w:t>
      </w:r>
      <w:r w:rsidRPr="00A12433">
        <w:rPr>
          <w:rFonts w:ascii="Times New Roman" w:hAnsi="Times New Roman"/>
          <w:color w:val="000000" w:themeColor="text1"/>
        </w:rPr>
        <w:t xml:space="preserve">.: </w:t>
      </w:r>
      <w:r w:rsidRPr="00A12433">
        <w:rPr>
          <w:rFonts w:ascii="Times New Roman" w:hAnsi="Times New Roman"/>
          <w:i/>
          <w:iCs/>
          <w:color w:val="000000" w:themeColor="text1"/>
        </w:rPr>
        <w:t xml:space="preserve">Úvod do soft </w:t>
      </w:r>
      <w:proofErr w:type="spellStart"/>
      <w:r w:rsidRPr="00A12433">
        <w:rPr>
          <w:rFonts w:ascii="Times New Roman" w:hAnsi="Times New Roman"/>
          <w:i/>
          <w:iCs/>
          <w:color w:val="000000" w:themeColor="text1"/>
        </w:rPr>
        <w:t>computingu</w:t>
      </w:r>
      <w:proofErr w:type="spellEnd"/>
      <w:r w:rsidRPr="00A12433">
        <w:rPr>
          <w:rFonts w:ascii="Times New Roman" w:hAnsi="Times New Roman"/>
          <w:color w:val="000000" w:themeColor="text1"/>
        </w:rPr>
        <w:t>. Ostravská univerzita, 2010.</w:t>
      </w:r>
    </w:p>
    <w:p w14:paraId="1783D6F7" w14:textId="0071C4F0" w:rsidR="00A12433" w:rsidRDefault="00A12433" w:rsidP="00A12433">
      <w:pPr>
        <w:pStyle w:val="Bibliografie"/>
        <w:numPr>
          <w:ilvl w:val="0"/>
          <w:numId w:val="24"/>
        </w:numPr>
        <w:spacing w:line="360" w:lineRule="auto"/>
        <w:rPr>
          <w:rFonts w:ascii="Times New Roman" w:hAnsi="Times New Roman"/>
          <w:color w:val="000000" w:themeColor="text1"/>
        </w:rPr>
      </w:pPr>
      <w:bookmarkStart w:id="120" w:name="NovakKnybel"/>
      <w:r w:rsidRPr="00A12433">
        <w:rPr>
          <w:rFonts w:ascii="Times New Roman" w:hAnsi="Times New Roman"/>
          <w:b/>
          <w:bCs/>
          <w:color w:val="000000" w:themeColor="text1"/>
        </w:rPr>
        <w:t xml:space="preserve">Novák, V., </w:t>
      </w:r>
      <w:proofErr w:type="spellStart"/>
      <w:r w:rsidRPr="00A12433">
        <w:rPr>
          <w:rFonts w:ascii="Times New Roman" w:hAnsi="Times New Roman"/>
          <w:b/>
          <w:bCs/>
          <w:color w:val="000000" w:themeColor="text1"/>
        </w:rPr>
        <w:t>Knybel</w:t>
      </w:r>
      <w:proofErr w:type="spellEnd"/>
      <w:r w:rsidRPr="00A12433">
        <w:rPr>
          <w:rFonts w:ascii="Times New Roman" w:hAnsi="Times New Roman"/>
          <w:b/>
          <w:bCs/>
          <w:color w:val="000000" w:themeColor="text1"/>
        </w:rPr>
        <w:t>, J</w:t>
      </w:r>
      <w:r w:rsidRPr="00A12433">
        <w:rPr>
          <w:rFonts w:ascii="Times New Roman" w:hAnsi="Times New Roman"/>
          <w:color w:val="000000" w:themeColor="text1"/>
        </w:rPr>
        <w:t xml:space="preserve">.: </w:t>
      </w:r>
      <w:bookmarkEnd w:id="120"/>
      <w:r w:rsidRPr="00A12433">
        <w:rPr>
          <w:rFonts w:ascii="Times New Roman" w:hAnsi="Times New Roman"/>
          <w:i/>
          <w:iCs/>
          <w:color w:val="000000" w:themeColor="text1"/>
        </w:rPr>
        <w:t xml:space="preserve">Fuzzy modelování. </w:t>
      </w:r>
      <w:r w:rsidR="0059767A">
        <w:rPr>
          <w:rFonts w:ascii="Times New Roman" w:hAnsi="Times New Roman"/>
          <w:color w:val="000000" w:themeColor="text1"/>
        </w:rPr>
        <w:t>S</w:t>
      </w:r>
      <w:r w:rsidRPr="00A12433">
        <w:rPr>
          <w:rFonts w:ascii="Times New Roman" w:hAnsi="Times New Roman"/>
          <w:color w:val="000000" w:themeColor="text1"/>
        </w:rPr>
        <w:t>tudijní opora OU, Ostrava, 2005.</w:t>
      </w:r>
    </w:p>
    <w:p w14:paraId="279CE615" w14:textId="29EAE4C1" w:rsidR="001E22B4" w:rsidRPr="001E22B4" w:rsidRDefault="001E22B4" w:rsidP="001E22B4">
      <w:pPr>
        <w:pStyle w:val="Bibliografie"/>
        <w:numPr>
          <w:ilvl w:val="0"/>
          <w:numId w:val="24"/>
        </w:numPr>
        <w:spacing w:line="360" w:lineRule="auto"/>
        <w:rPr>
          <w:rFonts w:ascii="Times New Roman" w:hAnsi="Times New Roman"/>
          <w:bCs/>
          <w:noProof/>
          <w:color w:val="000000" w:themeColor="text1"/>
        </w:rPr>
      </w:pPr>
      <w:bookmarkStart w:id="121" w:name="irafm"/>
      <w:r w:rsidRPr="001E22B4">
        <w:rPr>
          <w:rFonts w:ascii="Times New Roman" w:hAnsi="Times New Roman"/>
          <w:b/>
          <w:bCs/>
          <w:color w:val="000000" w:themeColor="text1"/>
        </w:rPr>
        <w:t>IRAFM. </w:t>
      </w:r>
      <w:r w:rsidR="00B32E41" w:rsidRPr="00B32E41">
        <w:rPr>
          <w:rFonts w:ascii="Times New Roman" w:hAnsi="Times New Roman"/>
          <w:i/>
          <w:iCs/>
          <w:color w:val="000000" w:themeColor="text1"/>
        </w:rPr>
        <w:t xml:space="preserve">Institute </w:t>
      </w:r>
      <w:proofErr w:type="spellStart"/>
      <w:r w:rsidR="00B32E41" w:rsidRPr="00B32E41">
        <w:rPr>
          <w:rFonts w:ascii="Times New Roman" w:hAnsi="Times New Roman"/>
          <w:i/>
          <w:iCs/>
          <w:color w:val="000000" w:themeColor="text1"/>
        </w:rPr>
        <w:t>for</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Research</w:t>
      </w:r>
      <w:proofErr w:type="spellEnd"/>
      <w:r w:rsidR="00B32E41" w:rsidRPr="00B32E41">
        <w:rPr>
          <w:rFonts w:ascii="Times New Roman" w:hAnsi="Times New Roman"/>
          <w:i/>
          <w:iCs/>
          <w:color w:val="000000" w:themeColor="text1"/>
        </w:rPr>
        <w:t xml:space="preserve"> and </w:t>
      </w:r>
      <w:proofErr w:type="spellStart"/>
      <w:r w:rsidR="00B32E41" w:rsidRPr="00B32E41">
        <w:rPr>
          <w:rFonts w:ascii="Times New Roman" w:hAnsi="Times New Roman"/>
          <w:i/>
          <w:iCs/>
          <w:color w:val="000000" w:themeColor="text1"/>
        </w:rPr>
        <w:t>Applications</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of</w:t>
      </w:r>
      <w:proofErr w:type="spellEnd"/>
      <w:r w:rsidR="00B32E41" w:rsidRPr="00B32E41">
        <w:rPr>
          <w:rFonts w:ascii="Times New Roman" w:hAnsi="Times New Roman"/>
          <w:i/>
          <w:iCs/>
          <w:color w:val="000000" w:themeColor="text1"/>
        </w:rPr>
        <w:t xml:space="preserve"> Fuzzy Modeling</w:t>
      </w:r>
      <w:r w:rsidR="00B32E41" w:rsidRPr="001E22B4">
        <w:rPr>
          <w:rFonts w:ascii="Times New Roman" w:hAnsi="Times New Roman"/>
          <w:bCs/>
          <w:noProof/>
          <w:color w:val="000000" w:themeColor="text1"/>
        </w:rPr>
        <w:t xml:space="preserve"> </w:t>
      </w:r>
      <w:r w:rsidRPr="001E22B4">
        <w:rPr>
          <w:rFonts w:ascii="Times New Roman" w:hAnsi="Times New Roman"/>
          <w:bCs/>
          <w:noProof/>
          <w:color w:val="000000" w:themeColor="text1"/>
        </w:rPr>
        <w:t>[online]. Copyright © 2007. Dostupné z: </w:t>
      </w:r>
      <w:r>
        <w:rPr>
          <w:rFonts w:ascii="Times New Roman" w:hAnsi="Times New Roman"/>
          <w:bCs/>
          <w:noProof/>
          <w:color w:val="000000" w:themeColor="text1"/>
        </w:rPr>
        <w:t>&lt;</w:t>
      </w:r>
      <w:hyperlink r:id="rId44" w:history="1">
        <w:r w:rsidRPr="001E22B4">
          <w:rPr>
            <w:rStyle w:val="Hypertextovodkaz"/>
            <w:rFonts w:ascii="Times New Roman" w:hAnsi="Times New Roman"/>
            <w:bCs/>
            <w:noProof/>
            <w:color w:val="000000" w:themeColor="text1"/>
            <w:u w:val="none"/>
          </w:rPr>
          <w:t>https://irafm.osu.cz/</w:t>
        </w:r>
      </w:hyperlink>
      <w:r w:rsidRPr="001E22B4">
        <w:rPr>
          <w:rFonts w:ascii="Times New Roman" w:hAnsi="Times New Roman"/>
          <w:color w:val="000000" w:themeColor="text1"/>
        </w:rPr>
        <w:t>&gt;</w:t>
      </w:r>
    </w:p>
    <w:bookmarkEnd w:id="121"/>
    <w:p w14:paraId="629A6A4A" w14:textId="7989FE3A" w:rsidR="0092160D" w:rsidRDefault="0092160D" w:rsidP="00382FF2">
      <w:pPr>
        <w:pStyle w:val="Nadpisy"/>
        <w:ind w:left="360"/>
      </w:pPr>
      <w:r w:rsidRPr="00382FF2">
        <w:rPr>
          <w:caps w:val="0"/>
          <w:color w:val="000000" w:themeColor="text1"/>
          <w:kern w:val="0"/>
          <w:sz w:val="24"/>
          <w:szCs w:val="24"/>
        </w:rPr>
        <w:br w:type="page"/>
      </w:r>
      <w:bookmarkStart w:id="122" w:name="_Toc209253220"/>
      <w:bookmarkStart w:id="123" w:name="_Toc209253407"/>
      <w:bookmarkStart w:id="124" w:name="_Toc209321261"/>
      <w:bookmarkStart w:id="125" w:name="_Toc61859816"/>
      <w:r>
        <w:lastRenderedPageBreak/>
        <w:t>SEZNAM POUŽITÝCH SYMBOLŮ</w:t>
      </w:r>
      <w:bookmarkEnd w:id="122"/>
      <w:bookmarkEnd w:id="123"/>
      <w:bookmarkEnd w:id="124"/>
      <w:bookmarkEnd w:id="125"/>
    </w:p>
    <w:tbl>
      <w:tblPr>
        <w:tblW w:w="8859" w:type="dxa"/>
        <w:tblCellMar>
          <w:left w:w="0" w:type="dxa"/>
          <w:right w:w="70" w:type="dxa"/>
        </w:tblCellMar>
        <w:tblLook w:val="0000" w:firstRow="0" w:lastRow="0" w:firstColumn="0" w:lastColumn="0" w:noHBand="0" w:noVBand="0"/>
      </w:tblPr>
      <w:tblGrid>
        <w:gridCol w:w="830"/>
        <w:gridCol w:w="299"/>
        <w:gridCol w:w="7730"/>
      </w:tblGrid>
      <w:tr w:rsidR="00D70095" w14:paraId="11B5F050" w14:textId="77777777" w:rsidTr="006F4874">
        <w:tc>
          <w:tcPr>
            <w:tcW w:w="0" w:type="auto"/>
            <w:noWrap/>
          </w:tcPr>
          <w:p w14:paraId="58EC95DD" w14:textId="1A829759" w:rsidR="00D70095" w:rsidRDefault="002427CD" w:rsidP="00FF5878">
            <w:pPr>
              <w:pStyle w:val="normlntext"/>
            </w:pPr>
            <w:r>
              <w:t>BP</w:t>
            </w:r>
          </w:p>
        </w:tc>
        <w:tc>
          <w:tcPr>
            <w:tcW w:w="299" w:type="dxa"/>
          </w:tcPr>
          <w:p w14:paraId="073E183B" w14:textId="77777777" w:rsidR="00D70095" w:rsidRDefault="00D70095" w:rsidP="00FF5878">
            <w:pPr>
              <w:pStyle w:val="normlntext"/>
            </w:pPr>
          </w:p>
        </w:tc>
        <w:tc>
          <w:tcPr>
            <w:tcW w:w="7730" w:type="dxa"/>
          </w:tcPr>
          <w:p w14:paraId="743433D9" w14:textId="4B178C5C" w:rsidR="00D70095" w:rsidRDefault="00FF5878" w:rsidP="00FF5878">
            <w:pPr>
              <w:pStyle w:val="normlntext"/>
            </w:pPr>
            <w:r>
              <w:t>b</w:t>
            </w:r>
            <w:r w:rsidR="002427CD">
              <w:t>akalářská práce</w:t>
            </w:r>
          </w:p>
        </w:tc>
      </w:tr>
      <w:tr w:rsidR="00D70095" w14:paraId="2140CAB9" w14:textId="77777777" w:rsidTr="006F4874">
        <w:tc>
          <w:tcPr>
            <w:tcW w:w="0" w:type="auto"/>
            <w:noWrap/>
          </w:tcPr>
          <w:p w14:paraId="0BD0F6DF" w14:textId="6E0E25F5" w:rsidR="00D70095" w:rsidRDefault="0023399A" w:rsidP="00FF5878">
            <w:pPr>
              <w:pStyle w:val="normlntext"/>
            </w:pPr>
            <w:r>
              <w:t>LFLC</w:t>
            </w:r>
          </w:p>
        </w:tc>
        <w:tc>
          <w:tcPr>
            <w:tcW w:w="299" w:type="dxa"/>
          </w:tcPr>
          <w:p w14:paraId="6A9B7943" w14:textId="77777777" w:rsidR="00D70095" w:rsidRDefault="00D70095" w:rsidP="00FF5878">
            <w:pPr>
              <w:pStyle w:val="normlntext"/>
            </w:pPr>
          </w:p>
        </w:tc>
        <w:tc>
          <w:tcPr>
            <w:tcW w:w="7730" w:type="dxa"/>
          </w:tcPr>
          <w:p w14:paraId="6987FEA4" w14:textId="03E0F3DB" w:rsidR="00D70095" w:rsidRDefault="00FF5878" w:rsidP="00FF5878">
            <w:pPr>
              <w:pStyle w:val="normlntext"/>
            </w:pPr>
            <w:proofErr w:type="spellStart"/>
            <w:r>
              <w:t>l</w:t>
            </w:r>
            <w:r w:rsidR="0023399A" w:rsidRPr="0023399A">
              <w:t>inguistic</w:t>
            </w:r>
            <w:proofErr w:type="spellEnd"/>
            <w:r w:rsidR="0023399A" w:rsidRPr="0023399A">
              <w:t xml:space="preserve"> </w:t>
            </w:r>
            <w:r w:rsidR="002B4711">
              <w:t>f</w:t>
            </w:r>
            <w:r w:rsidR="0023399A" w:rsidRPr="0023399A">
              <w:t xml:space="preserve">uzzy </w:t>
            </w:r>
            <w:proofErr w:type="spellStart"/>
            <w:r w:rsidR="002B4711">
              <w:t>l</w:t>
            </w:r>
            <w:r w:rsidR="0023399A" w:rsidRPr="0023399A">
              <w:t>ogic</w:t>
            </w:r>
            <w:proofErr w:type="spellEnd"/>
            <w:r w:rsidR="0023399A" w:rsidRPr="0023399A">
              <w:t xml:space="preserve"> </w:t>
            </w:r>
            <w:proofErr w:type="spellStart"/>
            <w:r w:rsidR="002B4711">
              <w:t>c</w:t>
            </w:r>
            <w:r w:rsidR="0023399A" w:rsidRPr="0023399A">
              <w:t>ontroller</w:t>
            </w:r>
            <w:proofErr w:type="spellEnd"/>
          </w:p>
        </w:tc>
      </w:tr>
      <w:tr w:rsidR="00D70095" w14:paraId="069C79D1" w14:textId="77777777" w:rsidTr="006F4874">
        <w:tc>
          <w:tcPr>
            <w:tcW w:w="0" w:type="auto"/>
            <w:noWrap/>
          </w:tcPr>
          <w:p w14:paraId="4DADD952" w14:textId="3EE1D379" w:rsidR="00D70095" w:rsidRDefault="0023399A" w:rsidP="00FF5878">
            <w:pPr>
              <w:pStyle w:val="normlntext"/>
            </w:pPr>
            <w:r>
              <w:t>DNF</w:t>
            </w:r>
          </w:p>
        </w:tc>
        <w:tc>
          <w:tcPr>
            <w:tcW w:w="299" w:type="dxa"/>
          </w:tcPr>
          <w:p w14:paraId="21770EE2" w14:textId="77777777" w:rsidR="00D70095" w:rsidRDefault="00D70095" w:rsidP="00FF5878">
            <w:pPr>
              <w:pStyle w:val="normlntext"/>
            </w:pPr>
          </w:p>
        </w:tc>
        <w:tc>
          <w:tcPr>
            <w:tcW w:w="7730" w:type="dxa"/>
          </w:tcPr>
          <w:p w14:paraId="6F82C3BF" w14:textId="45483941" w:rsidR="00D70095" w:rsidRDefault="00FF5878" w:rsidP="00FF5878">
            <w:pPr>
              <w:pStyle w:val="normlntext"/>
            </w:pPr>
            <w:r>
              <w:t>disjunktivní normální forma</w:t>
            </w:r>
          </w:p>
        </w:tc>
      </w:tr>
      <w:tr w:rsidR="00FF5878" w14:paraId="2AFF0C84" w14:textId="77777777" w:rsidTr="006F4874">
        <w:tc>
          <w:tcPr>
            <w:tcW w:w="0" w:type="auto"/>
            <w:noWrap/>
          </w:tcPr>
          <w:p w14:paraId="2E27F18B" w14:textId="01F1A4B8" w:rsidR="00FF5878" w:rsidRDefault="00FF5878" w:rsidP="00FF5878">
            <w:pPr>
              <w:pStyle w:val="normlntext"/>
            </w:pPr>
            <w:r>
              <w:t>COG</w:t>
            </w:r>
          </w:p>
        </w:tc>
        <w:tc>
          <w:tcPr>
            <w:tcW w:w="299" w:type="dxa"/>
          </w:tcPr>
          <w:p w14:paraId="4D6A28C1" w14:textId="77777777" w:rsidR="00FF5878" w:rsidRDefault="00FF5878" w:rsidP="00FF5878">
            <w:pPr>
              <w:pStyle w:val="normlntext"/>
            </w:pPr>
          </w:p>
        </w:tc>
        <w:tc>
          <w:tcPr>
            <w:tcW w:w="7730" w:type="dxa"/>
          </w:tcPr>
          <w:p w14:paraId="7CAA43FC" w14:textId="0C728536" w:rsidR="00FF5878" w:rsidRDefault="00FF5878" w:rsidP="00FF5878">
            <w:pPr>
              <w:pStyle w:val="normlntext"/>
            </w:pPr>
            <w:r>
              <w:t xml:space="preserve">center </w:t>
            </w:r>
            <w:proofErr w:type="spellStart"/>
            <w:r>
              <w:t>of</w:t>
            </w:r>
            <w:proofErr w:type="spellEnd"/>
            <w:r>
              <w:t xml:space="preserve"> </w:t>
            </w:r>
            <w:proofErr w:type="spellStart"/>
            <w:r>
              <w:t>gravity</w:t>
            </w:r>
            <w:proofErr w:type="spellEnd"/>
          </w:p>
        </w:tc>
      </w:tr>
      <w:tr w:rsidR="00FF5878" w14:paraId="1F287C9D" w14:textId="77777777" w:rsidTr="006F4874">
        <w:tc>
          <w:tcPr>
            <w:tcW w:w="0" w:type="auto"/>
            <w:noWrap/>
          </w:tcPr>
          <w:p w14:paraId="6AF7D8C7" w14:textId="385AB318" w:rsidR="00FF5878" w:rsidRDefault="00FF5878" w:rsidP="00FF5878">
            <w:pPr>
              <w:pStyle w:val="normlntext"/>
            </w:pPr>
            <w:r>
              <w:t>COVID</w:t>
            </w:r>
          </w:p>
        </w:tc>
        <w:tc>
          <w:tcPr>
            <w:tcW w:w="299" w:type="dxa"/>
          </w:tcPr>
          <w:p w14:paraId="414442DA" w14:textId="77777777" w:rsidR="00FF5878" w:rsidRDefault="00FF5878" w:rsidP="00FF5878">
            <w:pPr>
              <w:pStyle w:val="normlntext"/>
            </w:pPr>
          </w:p>
        </w:tc>
        <w:tc>
          <w:tcPr>
            <w:tcW w:w="7730" w:type="dxa"/>
          </w:tcPr>
          <w:p w14:paraId="72C58912" w14:textId="15E40A7F" w:rsidR="00FF5878" w:rsidRDefault="00FF5878" w:rsidP="00FF5878">
            <w:pPr>
              <w:pStyle w:val="normlntext"/>
            </w:pPr>
            <w:r>
              <w:t>c</w:t>
            </w:r>
            <w:r w:rsidRPr="00FF5878">
              <w:t xml:space="preserve">oronavirus </w:t>
            </w:r>
            <w:proofErr w:type="spellStart"/>
            <w:r w:rsidRPr="00FF5878">
              <w:t>disease</w:t>
            </w:r>
            <w:proofErr w:type="spellEnd"/>
          </w:p>
        </w:tc>
      </w:tr>
      <w:tr w:rsidR="00FF5878" w14:paraId="57522436" w14:textId="77777777" w:rsidTr="006F4874">
        <w:tc>
          <w:tcPr>
            <w:tcW w:w="0" w:type="auto"/>
            <w:noWrap/>
          </w:tcPr>
          <w:p w14:paraId="735AE30D" w14:textId="6498C4CE" w:rsidR="00FF5878" w:rsidRDefault="00FF5878" w:rsidP="00FF5878">
            <w:pPr>
              <w:pStyle w:val="normlntext"/>
            </w:pPr>
            <w:r>
              <w:t>XML</w:t>
            </w:r>
          </w:p>
        </w:tc>
        <w:tc>
          <w:tcPr>
            <w:tcW w:w="299" w:type="dxa"/>
          </w:tcPr>
          <w:p w14:paraId="00C5589F" w14:textId="77777777" w:rsidR="00FF5878" w:rsidRDefault="00FF5878" w:rsidP="00FF5878">
            <w:pPr>
              <w:pStyle w:val="normlntext"/>
            </w:pPr>
          </w:p>
        </w:tc>
        <w:tc>
          <w:tcPr>
            <w:tcW w:w="7730" w:type="dxa"/>
          </w:tcPr>
          <w:p w14:paraId="2DE578A5" w14:textId="0C31084E" w:rsidR="00FF5878" w:rsidRDefault="00FF5878" w:rsidP="00FF5878">
            <w:pPr>
              <w:pStyle w:val="normlntext"/>
            </w:pPr>
            <w:proofErr w:type="spellStart"/>
            <w:r>
              <w:rPr>
                <w:rFonts w:ascii="Times New (W1)" w:hAnsi="Times New (W1)"/>
              </w:rPr>
              <w:t>e</w:t>
            </w:r>
            <w:r w:rsidRPr="00FF5878">
              <w:rPr>
                <w:rFonts w:ascii="Times New (W1)" w:hAnsi="Times New (W1)"/>
              </w:rPr>
              <w:t>xtensible</w:t>
            </w:r>
            <w:proofErr w:type="spellEnd"/>
            <w:r w:rsidRPr="00FF5878">
              <w:rPr>
                <w:rFonts w:ascii="Times New (W1)" w:hAnsi="Times New (W1)"/>
              </w:rPr>
              <w:t xml:space="preserve"> </w:t>
            </w:r>
            <w:proofErr w:type="spellStart"/>
            <w:r>
              <w:rPr>
                <w:rFonts w:ascii="Times New (W1)" w:hAnsi="Times New (W1)"/>
              </w:rPr>
              <w:t>m</w:t>
            </w:r>
            <w:r w:rsidRPr="00FF5878">
              <w:rPr>
                <w:rFonts w:ascii="Times New (W1)" w:hAnsi="Times New (W1)"/>
              </w:rPr>
              <w:t>arkup</w:t>
            </w:r>
            <w:proofErr w:type="spellEnd"/>
            <w:r w:rsidRPr="00FF5878">
              <w:rPr>
                <w:rFonts w:ascii="Times New (W1)" w:hAnsi="Times New (W1)"/>
              </w:rPr>
              <w:t xml:space="preserve"> </w:t>
            </w:r>
            <w:proofErr w:type="spellStart"/>
            <w:r>
              <w:rPr>
                <w:rFonts w:ascii="Times New (W1)" w:hAnsi="Times New (W1)"/>
              </w:rPr>
              <w:t>l</w:t>
            </w:r>
            <w:r w:rsidRPr="00FF5878">
              <w:rPr>
                <w:rFonts w:ascii="Times New (W1)" w:hAnsi="Times New (W1)"/>
              </w:rPr>
              <w:t>anguage</w:t>
            </w:r>
            <w:proofErr w:type="spellEnd"/>
          </w:p>
        </w:tc>
      </w:tr>
      <w:tr w:rsidR="00FF5878" w14:paraId="143EC33E" w14:textId="77777777" w:rsidTr="006F4874">
        <w:tc>
          <w:tcPr>
            <w:tcW w:w="0" w:type="auto"/>
            <w:noWrap/>
          </w:tcPr>
          <w:p w14:paraId="2FB488B7" w14:textId="7483FA41" w:rsidR="00FF5878" w:rsidRDefault="00FF5878" w:rsidP="00FF5878">
            <w:pPr>
              <w:pStyle w:val="normlntext"/>
            </w:pPr>
            <w:r>
              <w:t>JAR</w:t>
            </w:r>
          </w:p>
        </w:tc>
        <w:tc>
          <w:tcPr>
            <w:tcW w:w="299" w:type="dxa"/>
          </w:tcPr>
          <w:p w14:paraId="3BEDA8DA" w14:textId="77777777" w:rsidR="00FF5878" w:rsidRDefault="00FF5878" w:rsidP="00FF5878">
            <w:pPr>
              <w:pStyle w:val="normlntext"/>
            </w:pPr>
          </w:p>
        </w:tc>
        <w:tc>
          <w:tcPr>
            <w:tcW w:w="7730" w:type="dxa"/>
          </w:tcPr>
          <w:p w14:paraId="27737AE7" w14:textId="6EE46401" w:rsidR="00FF5878" w:rsidRDefault="00FF5878" w:rsidP="00FF5878">
            <w:pPr>
              <w:pStyle w:val="normlntext"/>
            </w:pPr>
            <w:proofErr w:type="spellStart"/>
            <w:r>
              <w:t>java</w:t>
            </w:r>
            <w:proofErr w:type="spellEnd"/>
            <w:r>
              <w:t xml:space="preserve"> archive</w:t>
            </w:r>
          </w:p>
        </w:tc>
      </w:tr>
      <w:tr w:rsidR="009B4F48" w14:paraId="4B27B55A" w14:textId="77777777" w:rsidTr="006F4874">
        <w:tc>
          <w:tcPr>
            <w:tcW w:w="0" w:type="auto"/>
            <w:noWrap/>
          </w:tcPr>
          <w:p w14:paraId="2257D1F4" w14:textId="04CB9EA7" w:rsidR="009B4F48" w:rsidRPr="009B4F48" w:rsidRDefault="009D5051" w:rsidP="00FF5878">
            <w:pPr>
              <w:pStyle w:val="normlntext"/>
              <w:rPr>
                <w:iCs/>
              </w:rPr>
            </w:pPr>
            <m:oMathPara>
              <m:oMathParaPr>
                <m:jc m:val="left"/>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DNF</m:t>
                    </m:r>
                  </m:sub>
                </m:sSub>
              </m:oMath>
            </m:oMathPara>
          </w:p>
        </w:tc>
        <w:tc>
          <w:tcPr>
            <w:tcW w:w="299" w:type="dxa"/>
          </w:tcPr>
          <w:p w14:paraId="1E1E5370" w14:textId="77777777" w:rsidR="009B4F48" w:rsidRDefault="009B4F48" w:rsidP="00FF5878">
            <w:pPr>
              <w:pStyle w:val="normlntext"/>
            </w:pPr>
          </w:p>
        </w:tc>
        <w:tc>
          <w:tcPr>
            <w:tcW w:w="7730" w:type="dxa"/>
          </w:tcPr>
          <w:p w14:paraId="0C73A258" w14:textId="52EAA63B" w:rsidR="009B4F48" w:rsidRDefault="009B4F48" w:rsidP="00FF5878">
            <w:pPr>
              <w:pStyle w:val="normlntext"/>
            </w:pPr>
            <w:r>
              <w:t>fuzzy relace</w:t>
            </w:r>
          </w:p>
        </w:tc>
      </w:tr>
      <w:tr w:rsidR="009B4F48" w14:paraId="06525BF5" w14:textId="77777777" w:rsidTr="006F4874">
        <w:tc>
          <w:tcPr>
            <w:tcW w:w="0" w:type="auto"/>
            <w:noWrap/>
          </w:tcPr>
          <w:p w14:paraId="4463FAEB" w14:textId="3588C550" w:rsidR="009B4F48" w:rsidRPr="009B4F48" w:rsidRDefault="009B4F48" w:rsidP="00FF5878">
            <w:pPr>
              <w:pStyle w:val="normlntext"/>
              <w:rPr>
                <w:b/>
                <w:bCs/>
              </w:rPr>
            </w:pPr>
            <w:r w:rsidRPr="009B4F48">
              <w:rPr>
                <w:b/>
                <w:bCs/>
              </w:rPr>
              <w:t>T</w:t>
            </w:r>
          </w:p>
        </w:tc>
        <w:tc>
          <w:tcPr>
            <w:tcW w:w="299" w:type="dxa"/>
          </w:tcPr>
          <w:p w14:paraId="4A9DD5B9" w14:textId="77777777" w:rsidR="009B4F48" w:rsidRDefault="009B4F48" w:rsidP="00FF5878">
            <w:pPr>
              <w:pStyle w:val="normlntext"/>
            </w:pPr>
          </w:p>
        </w:tc>
        <w:tc>
          <w:tcPr>
            <w:tcW w:w="7730" w:type="dxa"/>
          </w:tcPr>
          <w:p w14:paraId="241CF792" w14:textId="49426626" w:rsidR="009B4F48" w:rsidRDefault="009B4F48" w:rsidP="00FF5878">
            <w:pPr>
              <w:pStyle w:val="normlntext"/>
            </w:pPr>
            <w:r>
              <w:t>t-norma</w:t>
            </w:r>
          </w:p>
        </w:tc>
      </w:tr>
      <w:tr w:rsidR="009B4F48" w14:paraId="3EB68C5A" w14:textId="77777777" w:rsidTr="006F4874">
        <w:trPr>
          <w:trHeight w:val="510"/>
        </w:trPr>
        <w:tc>
          <w:tcPr>
            <w:tcW w:w="0" w:type="auto"/>
            <w:noWrap/>
          </w:tcPr>
          <w:p w14:paraId="3F5E2B32" w14:textId="3D4C7491" w:rsidR="009B4F48" w:rsidRPr="009B4F48" w:rsidRDefault="009B4F48" w:rsidP="00FF5878">
            <w:pPr>
              <w:pStyle w:val="normlntext"/>
            </w:pPr>
            <w:r>
              <w:t>˅</w:t>
            </w:r>
          </w:p>
        </w:tc>
        <w:tc>
          <w:tcPr>
            <w:tcW w:w="299" w:type="dxa"/>
          </w:tcPr>
          <w:p w14:paraId="1AABE09A" w14:textId="77777777" w:rsidR="009B4F48" w:rsidRDefault="009B4F48" w:rsidP="00FF5878">
            <w:pPr>
              <w:pStyle w:val="normlntext"/>
            </w:pPr>
          </w:p>
        </w:tc>
        <w:tc>
          <w:tcPr>
            <w:tcW w:w="7730" w:type="dxa"/>
          </w:tcPr>
          <w:p w14:paraId="4ED439B4" w14:textId="26742E5C" w:rsidR="009B4F48" w:rsidRDefault="009B4F48" w:rsidP="00FF5878">
            <w:pPr>
              <w:pStyle w:val="normlntext"/>
            </w:pPr>
            <w:r>
              <w:t>disjunkce</w:t>
            </w:r>
          </w:p>
        </w:tc>
      </w:tr>
      <w:tr w:rsidR="009B4F48" w14:paraId="605E89CC" w14:textId="77777777" w:rsidTr="006F4874">
        <w:tc>
          <w:tcPr>
            <w:tcW w:w="0" w:type="auto"/>
            <w:noWrap/>
          </w:tcPr>
          <w:p w14:paraId="5D978929" w14:textId="4E043EF2" w:rsidR="009B4F48" w:rsidRDefault="00B40641" w:rsidP="00FF5878">
            <w:pPr>
              <w:pStyle w:val="normlntext"/>
            </w:pPr>
            <w:r>
              <w:t>A</w:t>
            </w:r>
          </w:p>
        </w:tc>
        <w:tc>
          <w:tcPr>
            <w:tcW w:w="299" w:type="dxa"/>
          </w:tcPr>
          <w:p w14:paraId="1975C7A2" w14:textId="77777777" w:rsidR="009B4F48" w:rsidRDefault="009B4F48" w:rsidP="00FF5878">
            <w:pPr>
              <w:pStyle w:val="normlntext"/>
            </w:pPr>
          </w:p>
        </w:tc>
        <w:tc>
          <w:tcPr>
            <w:tcW w:w="7730" w:type="dxa"/>
          </w:tcPr>
          <w:p w14:paraId="56784E3E" w14:textId="3B1FCAC7" w:rsidR="009B4F48" w:rsidRDefault="00B40641" w:rsidP="00FF5878">
            <w:pPr>
              <w:pStyle w:val="normlntext"/>
            </w:pPr>
            <w:r>
              <w:t>Fuzzy množina</w:t>
            </w:r>
          </w:p>
        </w:tc>
      </w:tr>
      <w:tr w:rsidR="009B4F48" w14:paraId="63901031" w14:textId="77777777" w:rsidTr="006F4874">
        <w:tc>
          <w:tcPr>
            <w:tcW w:w="0" w:type="auto"/>
            <w:noWrap/>
          </w:tcPr>
          <w:p w14:paraId="583EEDA3" w14:textId="01510EB8" w:rsidR="009B4F48" w:rsidRPr="00B40641" w:rsidRDefault="00B40641" w:rsidP="00FF5878">
            <w:pPr>
              <w:pStyle w:val="normlntext"/>
            </w:pPr>
            <w:r w:rsidRPr="00B40641">
              <w:rPr>
                <w:color w:val="000000"/>
              </w:rPr>
              <w:t>Σ</w:t>
            </w:r>
          </w:p>
        </w:tc>
        <w:tc>
          <w:tcPr>
            <w:tcW w:w="299" w:type="dxa"/>
          </w:tcPr>
          <w:p w14:paraId="012F5FD5" w14:textId="77777777" w:rsidR="009B4F48" w:rsidRDefault="009B4F48" w:rsidP="00FF5878">
            <w:pPr>
              <w:pStyle w:val="normlntext"/>
            </w:pPr>
          </w:p>
        </w:tc>
        <w:tc>
          <w:tcPr>
            <w:tcW w:w="7730" w:type="dxa"/>
          </w:tcPr>
          <w:p w14:paraId="117C2B26" w14:textId="720588D2" w:rsidR="009B4F48" w:rsidRDefault="00B40641" w:rsidP="00FF5878">
            <w:pPr>
              <w:pStyle w:val="normlntext"/>
            </w:pPr>
            <w:r>
              <w:t>suma</w:t>
            </w:r>
          </w:p>
        </w:tc>
      </w:tr>
      <w:tr w:rsidR="00B40641" w14:paraId="4F87CF97" w14:textId="77777777" w:rsidTr="006F4874">
        <w:tc>
          <w:tcPr>
            <w:tcW w:w="0" w:type="auto"/>
            <w:noWrap/>
          </w:tcPr>
          <w:p w14:paraId="65C9BD97" w14:textId="446469E7" w:rsidR="00B40641" w:rsidRPr="00B40641" w:rsidRDefault="00B40641" w:rsidP="00FF5878">
            <w:pPr>
              <w:pStyle w:val="normlntext"/>
              <w:rPr>
                <w:color w:val="000000"/>
              </w:rPr>
            </w:pPr>
            <w:r w:rsidRPr="00B40641">
              <w:rPr>
                <w:color w:val="000000"/>
              </w:rPr>
              <w:t>*</w:t>
            </w:r>
          </w:p>
        </w:tc>
        <w:tc>
          <w:tcPr>
            <w:tcW w:w="299" w:type="dxa"/>
          </w:tcPr>
          <w:p w14:paraId="077B39CE" w14:textId="77777777" w:rsidR="00B40641" w:rsidRDefault="00B40641" w:rsidP="00FF5878">
            <w:pPr>
              <w:pStyle w:val="normlntext"/>
            </w:pPr>
          </w:p>
        </w:tc>
        <w:tc>
          <w:tcPr>
            <w:tcW w:w="7730" w:type="dxa"/>
          </w:tcPr>
          <w:p w14:paraId="1D653AA7" w14:textId="3798B0C6" w:rsidR="00B40641" w:rsidRDefault="00B40641" w:rsidP="00FF5878">
            <w:pPr>
              <w:pStyle w:val="normlntext"/>
            </w:pPr>
            <w:r>
              <w:t>násobeno</w:t>
            </w:r>
          </w:p>
        </w:tc>
      </w:tr>
    </w:tbl>
    <w:p w14:paraId="0B606E76" w14:textId="77777777" w:rsidR="0092160D" w:rsidRDefault="0092160D" w:rsidP="0092160D">
      <w:pPr>
        <w:pStyle w:val="Nadpisy"/>
      </w:pPr>
      <w:r>
        <w:br w:type="page"/>
      </w:r>
      <w:bookmarkStart w:id="126" w:name="_Toc209253221"/>
      <w:bookmarkStart w:id="127" w:name="_Toc209253408"/>
      <w:bookmarkStart w:id="128" w:name="_Toc209321262"/>
      <w:bookmarkStart w:id="129" w:name="_Toc61859817"/>
      <w:r>
        <w:lastRenderedPageBreak/>
        <w:t>SEZNAM OBRÁZKŮ</w:t>
      </w:r>
      <w:bookmarkEnd w:id="126"/>
      <w:bookmarkEnd w:id="127"/>
      <w:bookmarkEnd w:id="128"/>
      <w:bookmarkEnd w:id="129"/>
    </w:p>
    <w:p w14:paraId="7A33F3CA" w14:textId="340BA955" w:rsidR="008A3DD3"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61805791" w:history="1">
        <w:r w:rsidR="008A3DD3" w:rsidRPr="00930FB4">
          <w:rPr>
            <w:rStyle w:val="Hypertextovodkaz"/>
            <w:noProof/>
          </w:rPr>
          <w:t>1 Vzhled první verze aplikace</w:t>
        </w:r>
        <w:r w:rsidR="008A3DD3">
          <w:rPr>
            <w:noProof/>
            <w:webHidden/>
          </w:rPr>
          <w:tab/>
        </w:r>
        <w:r w:rsidR="008A3DD3">
          <w:rPr>
            <w:noProof/>
            <w:webHidden/>
          </w:rPr>
          <w:fldChar w:fldCharType="begin"/>
        </w:r>
        <w:r w:rsidR="008A3DD3">
          <w:rPr>
            <w:noProof/>
            <w:webHidden/>
          </w:rPr>
          <w:instrText xml:space="preserve"> PAGEREF _Toc61805791 \h </w:instrText>
        </w:r>
        <w:r w:rsidR="008A3DD3">
          <w:rPr>
            <w:noProof/>
            <w:webHidden/>
          </w:rPr>
        </w:r>
        <w:r w:rsidR="008A3DD3">
          <w:rPr>
            <w:noProof/>
            <w:webHidden/>
          </w:rPr>
          <w:fldChar w:fldCharType="separate"/>
        </w:r>
        <w:r w:rsidR="008A3DD3">
          <w:rPr>
            <w:noProof/>
            <w:webHidden/>
          </w:rPr>
          <w:t>13</w:t>
        </w:r>
        <w:r w:rsidR="008A3DD3">
          <w:rPr>
            <w:noProof/>
            <w:webHidden/>
          </w:rPr>
          <w:fldChar w:fldCharType="end"/>
        </w:r>
      </w:hyperlink>
    </w:p>
    <w:p w14:paraId="361C811F" w14:textId="22D57AB0"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2" w:history="1">
        <w:r w:rsidR="008A3DD3" w:rsidRPr="00930FB4">
          <w:rPr>
            <w:rStyle w:val="Hypertextovodkaz"/>
            <w:noProof/>
          </w:rPr>
          <w:t>2 Příklad navrženého fuzzy systému</w:t>
        </w:r>
        <w:r w:rsidR="008A3DD3">
          <w:rPr>
            <w:noProof/>
            <w:webHidden/>
          </w:rPr>
          <w:tab/>
        </w:r>
        <w:r w:rsidR="008A3DD3">
          <w:rPr>
            <w:noProof/>
            <w:webHidden/>
          </w:rPr>
          <w:fldChar w:fldCharType="begin"/>
        </w:r>
        <w:r w:rsidR="008A3DD3">
          <w:rPr>
            <w:noProof/>
            <w:webHidden/>
          </w:rPr>
          <w:instrText xml:space="preserve"> PAGEREF _Toc61805792 \h </w:instrText>
        </w:r>
        <w:r w:rsidR="008A3DD3">
          <w:rPr>
            <w:noProof/>
            <w:webHidden/>
          </w:rPr>
        </w:r>
        <w:r w:rsidR="008A3DD3">
          <w:rPr>
            <w:noProof/>
            <w:webHidden/>
          </w:rPr>
          <w:fldChar w:fldCharType="separate"/>
        </w:r>
        <w:r w:rsidR="008A3DD3">
          <w:rPr>
            <w:noProof/>
            <w:webHidden/>
          </w:rPr>
          <w:t>14</w:t>
        </w:r>
        <w:r w:rsidR="008A3DD3">
          <w:rPr>
            <w:noProof/>
            <w:webHidden/>
          </w:rPr>
          <w:fldChar w:fldCharType="end"/>
        </w:r>
      </w:hyperlink>
    </w:p>
    <w:p w14:paraId="7E925C19" w14:textId="1CDD9DB9"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3" w:history="1">
        <w:r w:rsidR="008A3DD3" w:rsidRPr="00930FB4">
          <w:rPr>
            <w:rStyle w:val="Hypertextovodkaz"/>
            <w:noProof/>
          </w:rPr>
          <w:t>3 Obrázek fuzzy proměnné</w:t>
        </w:r>
        <w:r w:rsidR="008A3DD3">
          <w:rPr>
            <w:noProof/>
            <w:webHidden/>
          </w:rPr>
          <w:tab/>
        </w:r>
        <w:r w:rsidR="008A3DD3">
          <w:rPr>
            <w:noProof/>
            <w:webHidden/>
          </w:rPr>
          <w:fldChar w:fldCharType="begin"/>
        </w:r>
        <w:r w:rsidR="008A3DD3">
          <w:rPr>
            <w:noProof/>
            <w:webHidden/>
          </w:rPr>
          <w:instrText xml:space="preserve"> PAGEREF _Toc61805793 \h </w:instrText>
        </w:r>
        <w:r w:rsidR="008A3DD3">
          <w:rPr>
            <w:noProof/>
            <w:webHidden/>
          </w:rPr>
        </w:r>
        <w:r w:rsidR="008A3DD3">
          <w:rPr>
            <w:noProof/>
            <w:webHidden/>
          </w:rPr>
          <w:fldChar w:fldCharType="separate"/>
        </w:r>
        <w:r w:rsidR="008A3DD3">
          <w:rPr>
            <w:noProof/>
            <w:webHidden/>
          </w:rPr>
          <w:t>22</w:t>
        </w:r>
        <w:r w:rsidR="008A3DD3">
          <w:rPr>
            <w:noProof/>
            <w:webHidden/>
          </w:rPr>
          <w:fldChar w:fldCharType="end"/>
        </w:r>
      </w:hyperlink>
    </w:p>
    <w:p w14:paraId="4FE4231E" w14:textId="117DE83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4" w:history="1">
        <w:r w:rsidR="008A3DD3" w:rsidRPr="00930FB4">
          <w:rPr>
            <w:rStyle w:val="Hypertextovodkaz"/>
            <w:noProof/>
          </w:rPr>
          <w:t>4 Příklad fuzzy pravidel</w:t>
        </w:r>
        <w:r w:rsidR="008A3DD3">
          <w:rPr>
            <w:noProof/>
            <w:webHidden/>
          </w:rPr>
          <w:tab/>
        </w:r>
        <w:r w:rsidR="008A3DD3">
          <w:rPr>
            <w:noProof/>
            <w:webHidden/>
          </w:rPr>
          <w:fldChar w:fldCharType="begin"/>
        </w:r>
        <w:r w:rsidR="008A3DD3">
          <w:rPr>
            <w:noProof/>
            <w:webHidden/>
          </w:rPr>
          <w:instrText xml:space="preserve"> PAGEREF _Toc61805794 \h </w:instrText>
        </w:r>
        <w:r w:rsidR="008A3DD3">
          <w:rPr>
            <w:noProof/>
            <w:webHidden/>
          </w:rPr>
        </w:r>
        <w:r w:rsidR="008A3DD3">
          <w:rPr>
            <w:noProof/>
            <w:webHidden/>
          </w:rPr>
          <w:fldChar w:fldCharType="separate"/>
        </w:r>
        <w:r w:rsidR="008A3DD3">
          <w:rPr>
            <w:noProof/>
            <w:webHidden/>
          </w:rPr>
          <w:t>22</w:t>
        </w:r>
        <w:r w:rsidR="008A3DD3">
          <w:rPr>
            <w:noProof/>
            <w:webHidden/>
          </w:rPr>
          <w:fldChar w:fldCharType="end"/>
        </w:r>
      </w:hyperlink>
    </w:p>
    <w:p w14:paraId="7E240F6F" w14:textId="6B8BCC0A"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5" w:history="1">
        <w:r w:rsidR="008A3DD3" w:rsidRPr="00930FB4">
          <w:rPr>
            <w:rStyle w:val="Hypertextovodkaz"/>
            <w:noProof/>
          </w:rPr>
          <w:t>5 Testování fuzzy logiky</w:t>
        </w:r>
        <w:r w:rsidR="008A3DD3">
          <w:rPr>
            <w:noProof/>
            <w:webHidden/>
          </w:rPr>
          <w:tab/>
        </w:r>
        <w:r w:rsidR="008A3DD3">
          <w:rPr>
            <w:noProof/>
            <w:webHidden/>
          </w:rPr>
          <w:fldChar w:fldCharType="begin"/>
        </w:r>
        <w:r w:rsidR="008A3DD3">
          <w:rPr>
            <w:noProof/>
            <w:webHidden/>
          </w:rPr>
          <w:instrText xml:space="preserve"> PAGEREF _Toc61805795 \h </w:instrText>
        </w:r>
        <w:r w:rsidR="008A3DD3">
          <w:rPr>
            <w:noProof/>
            <w:webHidden/>
          </w:rPr>
        </w:r>
        <w:r w:rsidR="008A3DD3">
          <w:rPr>
            <w:noProof/>
            <w:webHidden/>
          </w:rPr>
          <w:fldChar w:fldCharType="separate"/>
        </w:r>
        <w:r w:rsidR="008A3DD3">
          <w:rPr>
            <w:noProof/>
            <w:webHidden/>
          </w:rPr>
          <w:t>24</w:t>
        </w:r>
        <w:r w:rsidR="008A3DD3">
          <w:rPr>
            <w:noProof/>
            <w:webHidden/>
          </w:rPr>
          <w:fldChar w:fldCharType="end"/>
        </w:r>
      </w:hyperlink>
    </w:p>
    <w:p w14:paraId="487117D9" w14:textId="670611B2"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6" w:history="1">
        <w:r w:rsidR="008A3DD3" w:rsidRPr="00930FB4">
          <w:rPr>
            <w:rStyle w:val="Hypertextovodkaz"/>
            <w:noProof/>
          </w:rPr>
          <w:t>6 Příklad struktury proměnné</w:t>
        </w:r>
        <w:r w:rsidR="008A3DD3">
          <w:rPr>
            <w:noProof/>
            <w:webHidden/>
          </w:rPr>
          <w:tab/>
        </w:r>
        <w:r w:rsidR="008A3DD3">
          <w:rPr>
            <w:noProof/>
            <w:webHidden/>
          </w:rPr>
          <w:fldChar w:fldCharType="begin"/>
        </w:r>
        <w:r w:rsidR="008A3DD3">
          <w:rPr>
            <w:noProof/>
            <w:webHidden/>
          </w:rPr>
          <w:instrText xml:space="preserve"> PAGEREF _Toc61805796 \h </w:instrText>
        </w:r>
        <w:r w:rsidR="008A3DD3">
          <w:rPr>
            <w:noProof/>
            <w:webHidden/>
          </w:rPr>
        </w:r>
        <w:r w:rsidR="008A3DD3">
          <w:rPr>
            <w:noProof/>
            <w:webHidden/>
          </w:rPr>
          <w:fldChar w:fldCharType="separate"/>
        </w:r>
        <w:r w:rsidR="008A3DD3">
          <w:rPr>
            <w:noProof/>
            <w:webHidden/>
          </w:rPr>
          <w:t>25</w:t>
        </w:r>
        <w:r w:rsidR="008A3DD3">
          <w:rPr>
            <w:noProof/>
            <w:webHidden/>
          </w:rPr>
          <w:fldChar w:fldCharType="end"/>
        </w:r>
      </w:hyperlink>
    </w:p>
    <w:p w14:paraId="35ACC9DB" w14:textId="09DAD278"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7" w:history="1">
        <w:r w:rsidR="008A3DD3" w:rsidRPr="00930FB4">
          <w:rPr>
            <w:rStyle w:val="Hypertextovodkaz"/>
            <w:noProof/>
          </w:rPr>
          <w:t>7 Příklad fuzzy pravidel</w:t>
        </w:r>
        <w:r w:rsidR="008A3DD3">
          <w:rPr>
            <w:noProof/>
            <w:webHidden/>
          </w:rPr>
          <w:tab/>
        </w:r>
        <w:r w:rsidR="008A3DD3">
          <w:rPr>
            <w:noProof/>
            <w:webHidden/>
          </w:rPr>
          <w:fldChar w:fldCharType="begin"/>
        </w:r>
        <w:r w:rsidR="008A3DD3">
          <w:rPr>
            <w:noProof/>
            <w:webHidden/>
          </w:rPr>
          <w:instrText xml:space="preserve"> PAGEREF _Toc61805797 \h </w:instrText>
        </w:r>
        <w:r w:rsidR="008A3DD3">
          <w:rPr>
            <w:noProof/>
            <w:webHidden/>
          </w:rPr>
        </w:r>
        <w:r w:rsidR="008A3DD3">
          <w:rPr>
            <w:noProof/>
            <w:webHidden/>
          </w:rPr>
          <w:fldChar w:fldCharType="separate"/>
        </w:r>
        <w:r w:rsidR="008A3DD3">
          <w:rPr>
            <w:noProof/>
            <w:webHidden/>
          </w:rPr>
          <w:t>26</w:t>
        </w:r>
        <w:r w:rsidR="008A3DD3">
          <w:rPr>
            <w:noProof/>
            <w:webHidden/>
          </w:rPr>
          <w:fldChar w:fldCharType="end"/>
        </w:r>
      </w:hyperlink>
    </w:p>
    <w:p w14:paraId="40C8B139" w14:textId="5905A896"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8" w:history="1">
        <w:r w:rsidR="008A3DD3" w:rsidRPr="00930FB4">
          <w:rPr>
            <w:rStyle w:val="Hypertextovodkaz"/>
            <w:noProof/>
          </w:rPr>
          <w:t>8 Vstupní proměnná vzdálenost</w:t>
        </w:r>
        <w:r w:rsidR="008A3DD3">
          <w:rPr>
            <w:noProof/>
            <w:webHidden/>
          </w:rPr>
          <w:tab/>
        </w:r>
        <w:r w:rsidR="008A3DD3">
          <w:rPr>
            <w:noProof/>
            <w:webHidden/>
          </w:rPr>
          <w:fldChar w:fldCharType="begin"/>
        </w:r>
        <w:r w:rsidR="008A3DD3">
          <w:rPr>
            <w:noProof/>
            <w:webHidden/>
          </w:rPr>
          <w:instrText xml:space="preserve"> PAGEREF _Toc61805798 \h </w:instrText>
        </w:r>
        <w:r w:rsidR="008A3DD3">
          <w:rPr>
            <w:noProof/>
            <w:webHidden/>
          </w:rPr>
        </w:r>
        <w:r w:rsidR="008A3DD3">
          <w:rPr>
            <w:noProof/>
            <w:webHidden/>
          </w:rPr>
          <w:fldChar w:fldCharType="separate"/>
        </w:r>
        <w:r w:rsidR="008A3DD3">
          <w:rPr>
            <w:noProof/>
            <w:webHidden/>
          </w:rPr>
          <w:t>27</w:t>
        </w:r>
        <w:r w:rsidR="008A3DD3">
          <w:rPr>
            <w:noProof/>
            <w:webHidden/>
          </w:rPr>
          <w:fldChar w:fldCharType="end"/>
        </w:r>
      </w:hyperlink>
    </w:p>
    <w:p w14:paraId="6E43A94D" w14:textId="58C5EFCC"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799" w:history="1">
        <w:r w:rsidR="008A3DD3" w:rsidRPr="00930FB4">
          <w:rPr>
            <w:rStyle w:val="Hypertextovodkaz"/>
            <w:noProof/>
          </w:rPr>
          <w:t>9 Vstupní proměnná rychlost</w:t>
        </w:r>
        <w:r w:rsidR="008A3DD3">
          <w:rPr>
            <w:noProof/>
            <w:webHidden/>
          </w:rPr>
          <w:tab/>
        </w:r>
        <w:r w:rsidR="008A3DD3">
          <w:rPr>
            <w:noProof/>
            <w:webHidden/>
          </w:rPr>
          <w:fldChar w:fldCharType="begin"/>
        </w:r>
        <w:r w:rsidR="008A3DD3">
          <w:rPr>
            <w:noProof/>
            <w:webHidden/>
          </w:rPr>
          <w:instrText xml:space="preserve"> PAGEREF _Toc61805799 \h </w:instrText>
        </w:r>
        <w:r w:rsidR="008A3DD3">
          <w:rPr>
            <w:noProof/>
            <w:webHidden/>
          </w:rPr>
        </w:r>
        <w:r w:rsidR="008A3DD3">
          <w:rPr>
            <w:noProof/>
            <w:webHidden/>
          </w:rPr>
          <w:fldChar w:fldCharType="separate"/>
        </w:r>
        <w:r w:rsidR="008A3DD3">
          <w:rPr>
            <w:noProof/>
            <w:webHidden/>
          </w:rPr>
          <w:t>28</w:t>
        </w:r>
        <w:r w:rsidR="008A3DD3">
          <w:rPr>
            <w:noProof/>
            <w:webHidden/>
          </w:rPr>
          <w:fldChar w:fldCharType="end"/>
        </w:r>
      </w:hyperlink>
    </w:p>
    <w:p w14:paraId="34C2E7C2" w14:textId="53F750EF"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0" w:history="1">
        <w:r w:rsidR="008A3DD3" w:rsidRPr="00930FB4">
          <w:rPr>
            <w:rStyle w:val="Hypertextovodkaz"/>
            <w:noProof/>
          </w:rPr>
          <w:t>10 Výstupní fuzzy proměnná zrychlení</w:t>
        </w:r>
        <w:r w:rsidR="008A3DD3">
          <w:rPr>
            <w:noProof/>
            <w:webHidden/>
          </w:rPr>
          <w:tab/>
        </w:r>
        <w:r w:rsidR="008A3DD3">
          <w:rPr>
            <w:noProof/>
            <w:webHidden/>
          </w:rPr>
          <w:fldChar w:fldCharType="begin"/>
        </w:r>
        <w:r w:rsidR="008A3DD3">
          <w:rPr>
            <w:noProof/>
            <w:webHidden/>
          </w:rPr>
          <w:instrText xml:space="preserve"> PAGEREF _Toc61805800 \h </w:instrText>
        </w:r>
        <w:r w:rsidR="008A3DD3">
          <w:rPr>
            <w:noProof/>
            <w:webHidden/>
          </w:rPr>
        </w:r>
        <w:r w:rsidR="008A3DD3">
          <w:rPr>
            <w:noProof/>
            <w:webHidden/>
          </w:rPr>
          <w:fldChar w:fldCharType="separate"/>
        </w:r>
        <w:r w:rsidR="008A3DD3">
          <w:rPr>
            <w:noProof/>
            <w:webHidden/>
          </w:rPr>
          <w:t>29</w:t>
        </w:r>
        <w:r w:rsidR="008A3DD3">
          <w:rPr>
            <w:noProof/>
            <w:webHidden/>
          </w:rPr>
          <w:fldChar w:fldCharType="end"/>
        </w:r>
      </w:hyperlink>
    </w:p>
    <w:p w14:paraId="3441CFD3" w14:textId="388F11A9"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1" w:history="1">
        <w:r w:rsidR="008A3DD3" w:rsidRPr="00930FB4">
          <w:rPr>
            <w:rStyle w:val="Hypertextovodkaz"/>
            <w:noProof/>
          </w:rPr>
          <w:t>11 Vstupní fuzzy proměnné distanceB</w:t>
        </w:r>
        <w:r w:rsidR="008A3DD3">
          <w:rPr>
            <w:noProof/>
            <w:webHidden/>
          </w:rPr>
          <w:tab/>
        </w:r>
        <w:r w:rsidR="008A3DD3">
          <w:rPr>
            <w:noProof/>
            <w:webHidden/>
          </w:rPr>
          <w:fldChar w:fldCharType="begin"/>
        </w:r>
        <w:r w:rsidR="008A3DD3">
          <w:rPr>
            <w:noProof/>
            <w:webHidden/>
          </w:rPr>
          <w:instrText xml:space="preserve"> PAGEREF _Toc61805801 \h </w:instrText>
        </w:r>
        <w:r w:rsidR="008A3DD3">
          <w:rPr>
            <w:noProof/>
            <w:webHidden/>
          </w:rPr>
        </w:r>
        <w:r w:rsidR="008A3DD3">
          <w:rPr>
            <w:noProof/>
            <w:webHidden/>
          </w:rPr>
          <w:fldChar w:fldCharType="separate"/>
        </w:r>
        <w:r w:rsidR="008A3DD3">
          <w:rPr>
            <w:noProof/>
            <w:webHidden/>
          </w:rPr>
          <w:t>30</w:t>
        </w:r>
        <w:r w:rsidR="008A3DD3">
          <w:rPr>
            <w:noProof/>
            <w:webHidden/>
          </w:rPr>
          <w:fldChar w:fldCharType="end"/>
        </w:r>
      </w:hyperlink>
    </w:p>
    <w:p w14:paraId="5BCE9D07" w14:textId="1DD1499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2" w:history="1">
        <w:r w:rsidR="008A3DD3" w:rsidRPr="00930FB4">
          <w:rPr>
            <w:rStyle w:val="Hypertextovodkaz"/>
            <w:noProof/>
          </w:rPr>
          <w:t>12 Vstupní fuzzy proměnné speed B</w:t>
        </w:r>
        <w:r w:rsidR="008A3DD3">
          <w:rPr>
            <w:noProof/>
            <w:webHidden/>
          </w:rPr>
          <w:tab/>
        </w:r>
        <w:r w:rsidR="008A3DD3">
          <w:rPr>
            <w:noProof/>
            <w:webHidden/>
          </w:rPr>
          <w:fldChar w:fldCharType="begin"/>
        </w:r>
        <w:r w:rsidR="008A3DD3">
          <w:rPr>
            <w:noProof/>
            <w:webHidden/>
          </w:rPr>
          <w:instrText xml:space="preserve"> PAGEREF _Toc61805802 \h </w:instrText>
        </w:r>
        <w:r w:rsidR="008A3DD3">
          <w:rPr>
            <w:noProof/>
            <w:webHidden/>
          </w:rPr>
        </w:r>
        <w:r w:rsidR="008A3DD3">
          <w:rPr>
            <w:noProof/>
            <w:webHidden/>
          </w:rPr>
          <w:fldChar w:fldCharType="separate"/>
        </w:r>
        <w:r w:rsidR="008A3DD3">
          <w:rPr>
            <w:noProof/>
            <w:webHidden/>
          </w:rPr>
          <w:t>31</w:t>
        </w:r>
        <w:r w:rsidR="008A3DD3">
          <w:rPr>
            <w:noProof/>
            <w:webHidden/>
          </w:rPr>
          <w:fldChar w:fldCharType="end"/>
        </w:r>
      </w:hyperlink>
    </w:p>
    <w:p w14:paraId="206B0B68" w14:textId="35904F4E"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3" w:history="1">
        <w:r w:rsidR="008A3DD3" w:rsidRPr="00930FB4">
          <w:rPr>
            <w:rStyle w:val="Hypertextovodkaz"/>
            <w:noProof/>
          </w:rPr>
          <w:t>13 Vstupní fuzzy proměnné distanceA</w:t>
        </w:r>
        <w:r w:rsidR="008A3DD3">
          <w:rPr>
            <w:noProof/>
            <w:webHidden/>
          </w:rPr>
          <w:tab/>
        </w:r>
        <w:r w:rsidR="008A3DD3">
          <w:rPr>
            <w:noProof/>
            <w:webHidden/>
          </w:rPr>
          <w:fldChar w:fldCharType="begin"/>
        </w:r>
        <w:r w:rsidR="008A3DD3">
          <w:rPr>
            <w:noProof/>
            <w:webHidden/>
          </w:rPr>
          <w:instrText xml:space="preserve"> PAGEREF _Toc61805803 \h </w:instrText>
        </w:r>
        <w:r w:rsidR="008A3DD3">
          <w:rPr>
            <w:noProof/>
            <w:webHidden/>
          </w:rPr>
        </w:r>
        <w:r w:rsidR="008A3DD3">
          <w:rPr>
            <w:noProof/>
            <w:webHidden/>
          </w:rPr>
          <w:fldChar w:fldCharType="separate"/>
        </w:r>
        <w:r w:rsidR="008A3DD3">
          <w:rPr>
            <w:noProof/>
            <w:webHidden/>
          </w:rPr>
          <w:t>31</w:t>
        </w:r>
        <w:r w:rsidR="008A3DD3">
          <w:rPr>
            <w:noProof/>
            <w:webHidden/>
          </w:rPr>
          <w:fldChar w:fldCharType="end"/>
        </w:r>
      </w:hyperlink>
    </w:p>
    <w:p w14:paraId="45A163E8" w14:textId="5F4F05F0"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4" w:history="1">
        <w:r w:rsidR="008A3DD3" w:rsidRPr="00930FB4">
          <w:rPr>
            <w:rStyle w:val="Hypertextovodkaz"/>
            <w:noProof/>
          </w:rPr>
          <w:t>14 Vstupní fuzzy proměnné speedA</w:t>
        </w:r>
        <w:r w:rsidR="008A3DD3">
          <w:rPr>
            <w:noProof/>
            <w:webHidden/>
          </w:rPr>
          <w:tab/>
        </w:r>
        <w:r w:rsidR="008A3DD3">
          <w:rPr>
            <w:noProof/>
            <w:webHidden/>
          </w:rPr>
          <w:fldChar w:fldCharType="begin"/>
        </w:r>
        <w:r w:rsidR="008A3DD3">
          <w:rPr>
            <w:noProof/>
            <w:webHidden/>
          </w:rPr>
          <w:instrText xml:space="preserve"> PAGEREF _Toc61805804 \h </w:instrText>
        </w:r>
        <w:r w:rsidR="008A3DD3">
          <w:rPr>
            <w:noProof/>
            <w:webHidden/>
          </w:rPr>
        </w:r>
        <w:r w:rsidR="008A3DD3">
          <w:rPr>
            <w:noProof/>
            <w:webHidden/>
          </w:rPr>
          <w:fldChar w:fldCharType="separate"/>
        </w:r>
        <w:r w:rsidR="008A3DD3">
          <w:rPr>
            <w:noProof/>
            <w:webHidden/>
          </w:rPr>
          <w:t>32</w:t>
        </w:r>
        <w:r w:rsidR="008A3DD3">
          <w:rPr>
            <w:noProof/>
            <w:webHidden/>
          </w:rPr>
          <w:fldChar w:fldCharType="end"/>
        </w:r>
      </w:hyperlink>
    </w:p>
    <w:p w14:paraId="5B828DED" w14:textId="5A6079BE"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5" w:history="1">
        <w:r w:rsidR="008A3DD3" w:rsidRPr="00930FB4">
          <w:rPr>
            <w:rStyle w:val="Hypertextovodkaz"/>
            <w:noProof/>
          </w:rPr>
          <w:t>15 Výstup určení přednosti</w:t>
        </w:r>
        <w:r w:rsidR="008A3DD3">
          <w:rPr>
            <w:noProof/>
            <w:webHidden/>
          </w:rPr>
          <w:tab/>
        </w:r>
        <w:r w:rsidR="008A3DD3">
          <w:rPr>
            <w:noProof/>
            <w:webHidden/>
          </w:rPr>
          <w:fldChar w:fldCharType="begin"/>
        </w:r>
        <w:r w:rsidR="008A3DD3">
          <w:rPr>
            <w:noProof/>
            <w:webHidden/>
          </w:rPr>
          <w:instrText xml:space="preserve"> PAGEREF _Toc61805805 \h </w:instrText>
        </w:r>
        <w:r w:rsidR="008A3DD3">
          <w:rPr>
            <w:noProof/>
            <w:webHidden/>
          </w:rPr>
        </w:r>
        <w:r w:rsidR="008A3DD3">
          <w:rPr>
            <w:noProof/>
            <w:webHidden/>
          </w:rPr>
          <w:fldChar w:fldCharType="separate"/>
        </w:r>
        <w:r w:rsidR="008A3DD3">
          <w:rPr>
            <w:noProof/>
            <w:webHidden/>
          </w:rPr>
          <w:t>32</w:t>
        </w:r>
        <w:r w:rsidR="008A3DD3">
          <w:rPr>
            <w:noProof/>
            <w:webHidden/>
          </w:rPr>
          <w:fldChar w:fldCharType="end"/>
        </w:r>
      </w:hyperlink>
    </w:p>
    <w:p w14:paraId="3A8BA459" w14:textId="0E32D5E9"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6" w:history="1">
        <w:r w:rsidR="008A3DD3" w:rsidRPr="00930FB4">
          <w:rPr>
            <w:rStyle w:val="Hypertextovodkaz"/>
            <w:noProof/>
          </w:rPr>
          <w:t>16 Seznam požadavků v Trellu</w:t>
        </w:r>
        <w:r w:rsidR="008A3DD3">
          <w:rPr>
            <w:noProof/>
            <w:webHidden/>
          </w:rPr>
          <w:tab/>
        </w:r>
        <w:r w:rsidR="008A3DD3">
          <w:rPr>
            <w:noProof/>
            <w:webHidden/>
          </w:rPr>
          <w:fldChar w:fldCharType="begin"/>
        </w:r>
        <w:r w:rsidR="008A3DD3">
          <w:rPr>
            <w:noProof/>
            <w:webHidden/>
          </w:rPr>
          <w:instrText xml:space="preserve"> PAGEREF _Toc61805806 \h </w:instrText>
        </w:r>
        <w:r w:rsidR="008A3DD3">
          <w:rPr>
            <w:noProof/>
            <w:webHidden/>
          </w:rPr>
        </w:r>
        <w:r w:rsidR="008A3DD3">
          <w:rPr>
            <w:noProof/>
            <w:webHidden/>
          </w:rPr>
          <w:fldChar w:fldCharType="separate"/>
        </w:r>
        <w:r w:rsidR="008A3DD3">
          <w:rPr>
            <w:noProof/>
            <w:webHidden/>
          </w:rPr>
          <w:t>34</w:t>
        </w:r>
        <w:r w:rsidR="008A3DD3">
          <w:rPr>
            <w:noProof/>
            <w:webHidden/>
          </w:rPr>
          <w:fldChar w:fldCharType="end"/>
        </w:r>
      </w:hyperlink>
    </w:p>
    <w:p w14:paraId="1A2CCFB6" w14:textId="7FB14D9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7" w:history="1">
        <w:r w:rsidR="008A3DD3" w:rsidRPr="00930FB4">
          <w:rPr>
            <w:rStyle w:val="Hypertextovodkaz"/>
            <w:noProof/>
          </w:rPr>
          <w:t>17 Grafický stránka aplikace – semafory</w:t>
        </w:r>
        <w:r w:rsidR="008A3DD3">
          <w:rPr>
            <w:noProof/>
            <w:webHidden/>
          </w:rPr>
          <w:tab/>
        </w:r>
        <w:r w:rsidR="008A3DD3">
          <w:rPr>
            <w:noProof/>
            <w:webHidden/>
          </w:rPr>
          <w:fldChar w:fldCharType="begin"/>
        </w:r>
        <w:r w:rsidR="008A3DD3">
          <w:rPr>
            <w:noProof/>
            <w:webHidden/>
          </w:rPr>
          <w:instrText xml:space="preserve"> PAGEREF _Toc61805807 \h </w:instrText>
        </w:r>
        <w:r w:rsidR="008A3DD3">
          <w:rPr>
            <w:noProof/>
            <w:webHidden/>
          </w:rPr>
        </w:r>
        <w:r w:rsidR="008A3DD3">
          <w:rPr>
            <w:noProof/>
            <w:webHidden/>
          </w:rPr>
          <w:fldChar w:fldCharType="separate"/>
        </w:r>
        <w:r w:rsidR="008A3DD3">
          <w:rPr>
            <w:noProof/>
            <w:webHidden/>
          </w:rPr>
          <w:t>39</w:t>
        </w:r>
        <w:r w:rsidR="008A3DD3">
          <w:rPr>
            <w:noProof/>
            <w:webHidden/>
          </w:rPr>
          <w:fldChar w:fldCharType="end"/>
        </w:r>
      </w:hyperlink>
    </w:p>
    <w:p w14:paraId="442949BD" w14:textId="6F67896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8" w:history="1">
        <w:r w:rsidR="008A3DD3" w:rsidRPr="00930FB4">
          <w:rPr>
            <w:rStyle w:val="Hypertextovodkaz"/>
            <w:noProof/>
          </w:rPr>
          <w:t>18 Vzhled režimu testování</w:t>
        </w:r>
        <w:r w:rsidR="008A3DD3">
          <w:rPr>
            <w:noProof/>
            <w:webHidden/>
          </w:rPr>
          <w:tab/>
        </w:r>
        <w:r w:rsidR="008A3DD3">
          <w:rPr>
            <w:noProof/>
            <w:webHidden/>
          </w:rPr>
          <w:fldChar w:fldCharType="begin"/>
        </w:r>
        <w:r w:rsidR="008A3DD3">
          <w:rPr>
            <w:noProof/>
            <w:webHidden/>
          </w:rPr>
          <w:instrText xml:space="preserve"> PAGEREF _Toc61805808 \h </w:instrText>
        </w:r>
        <w:r w:rsidR="008A3DD3">
          <w:rPr>
            <w:noProof/>
            <w:webHidden/>
          </w:rPr>
        </w:r>
        <w:r w:rsidR="008A3DD3">
          <w:rPr>
            <w:noProof/>
            <w:webHidden/>
          </w:rPr>
          <w:fldChar w:fldCharType="separate"/>
        </w:r>
        <w:r w:rsidR="008A3DD3">
          <w:rPr>
            <w:noProof/>
            <w:webHidden/>
          </w:rPr>
          <w:t>40</w:t>
        </w:r>
        <w:r w:rsidR="008A3DD3">
          <w:rPr>
            <w:noProof/>
            <w:webHidden/>
          </w:rPr>
          <w:fldChar w:fldCharType="end"/>
        </w:r>
      </w:hyperlink>
    </w:p>
    <w:p w14:paraId="7EFEC294" w14:textId="1373C6A0"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09" w:history="1">
        <w:r w:rsidR="008A3DD3" w:rsidRPr="00930FB4">
          <w:rPr>
            <w:rStyle w:val="Hypertextovodkaz"/>
            <w:noProof/>
          </w:rPr>
          <w:t>19 Architektura aplikace</w:t>
        </w:r>
        <w:r w:rsidR="008A3DD3">
          <w:rPr>
            <w:noProof/>
            <w:webHidden/>
          </w:rPr>
          <w:tab/>
        </w:r>
        <w:r w:rsidR="008A3DD3">
          <w:rPr>
            <w:noProof/>
            <w:webHidden/>
          </w:rPr>
          <w:fldChar w:fldCharType="begin"/>
        </w:r>
        <w:r w:rsidR="008A3DD3">
          <w:rPr>
            <w:noProof/>
            <w:webHidden/>
          </w:rPr>
          <w:instrText xml:space="preserve"> PAGEREF _Toc61805809 \h </w:instrText>
        </w:r>
        <w:r w:rsidR="008A3DD3">
          <w:rPr>
            <w:noProof/>
            <w:webHidden/>
          </w:rPr>
        </w:r>
        <w:r w:rsidR="008A3DD3">
          <w:rPr>
            <w:noProof/>
            <w:webHidden/>
          </w:rPr>
          <w:fldChar w:fldCharType="separate"/>
        </w:r>
        <w:r w:rsidR="008A3DD3">
          <w:rPr>
            <w:noProof/>
            <w:webHidden/>
          </w:rPr>
          <w:t>43</w:t>
        </w:r>
        <w:r w:rsidR="008A3DD3">
          <w:rPr>
            <w:noProof/>
            <w:webHidden/>
          </w:rPr>
          <w:fldChar w:fldCharType="end"/>
        </w:r>
      </w:hyperlink>
    </w:p>
    <w:p w14:paraId="0E7BAFB0" w14:textId="2B489EEF"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0" w:history="1">
        <w:r w:rsidR="008A3DD3" w:rsidRPr="00930FB4">
          <w:rPr>
            <w:rStyle w:val="Hypertextovodkaz"/>
            <w:noProof/>
          </w:rPr>
          <w:t>20 Rychlost jízdy vozidel v BP</w:t>
        </w:r>
        <w:r w:rsidR="008A3DD3">
          <w:rPr>
            <w:noProof/>
            <w:webHidden/>
          </w:rPr>
          <w:tab/>
        </w:r>
        <w:r w:rsidR="008A3DD3">
          <w:rPr>
            <w:noProof/>
            <w:webHidden/>
          </w:rPr>
          <w:fldChar w:fldCharType="begin"/>
        </w:r>
        <w:r w:rsidR="008A3DD3">
          <w:rPr>
            <w:noProof/>
            <w:webHidden/>
          </w:rPr>
          <w:instrText xml:space="preserve"> PAGEREF _Toc61805810 \h </w:instrText>
        </w:r>
        <w:r w:rsidR="008A3DD3">
          <w:rPr>
            <w:noProof/>
            <w:webHidden/>
          </w:rPr>
        </w:r>
        <w:r w:rsidR="008A3DD3">
          <w:rPr>
            <w:noProof/>
            <w:webHidden/>
          </w:rPr>
          <w:fldChar w:fldCharType="separate"/>
        </w:r>
        <w:r w:rsidR="008A3DD3">
          <w:rPr>
            <w:noProof/>
            <w:webHidden/>
          </w:rPr>
          <w:t>44</w:t>
        </w:r>
        <w:r w:rsidR="008A3DD3">
          <w:rPr>
            <w:noProof/>
            <w:webHidden/>
          </w:rPr>
          <w:fldChar w:fldCharType="end"/>
        </w:r>
      </w:hyperlink>
    </w:p>
    <w:p w14:paraId="3A0FB998" w14:textId="240677E0"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1" w:history="1">
        <w:r w:rsidR="008A3DD3" w:rsidRPr="00930FB4">
          <w:rPr>
            <w:rStyle w:val="Hypertextovodkaz"/>
            <w:noProof/>
          </w:rPr>
          <w:t>21 Rychlost jízdy vozidel v DP</w:t>
        </w:r>
        <w:r w:rsidR="008A3DD3">
          <w:rPr>
            <w:noProof/>
            <w:webHidden/>
          </w:rPr>
          <w:tab/>
        </w:r>
        <w:r w:rsidR="008A3DD3">
          <w:rPr>
            <w:noProof/>
            <w:webHidden/>
          </w:rPr>
          <w:fldChar w:fldCharType="begin"/>
        </w:r>
        <w:r w:rsidR="008A3DD3">
          <w:rPr>
            <w:noProof/>
            <w:webHidden/>
          </w:rPr>
          <w:instrText xml:space="preserve"> PAGEREF _Toc61805811 \h </w:instrText>
        </w:r>
        <w:r w:rsidR="008A3DD3">
          <w:rPr>
            <w:noProof/>
            <w:webHidden/>
          </w:rPr>
        </w:r>
        <w:r w:rsidR="008A3DD3">
          <w:rPr>
            <w:noProof/>
            <w:webHidden/>
          </w:rPr>
          <w:fldChar w:fldCharType="separate"/>
        </w:r>
        <w:r w:rsidR="008A3DD3">
          <w:rPr>
            <w:noProof/>
            <w:webHidden/>
          </w:rPr>
          <w:t>45</w:t>
        </w:r>
        <w:r w:rsidR="008A3DD3">
          <w:rPr>
            <w:noProof/>
            <w:webHidden/>
          </w:rPr>
          <w:fldChar w:fldCharType="end"/>
        </w:r>
      </w:hyperlink>
    </w:p>
    <w:p w14:paraId="084FE113" w14:textId="0692F163"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2" w:history="1">
        <w:r w:rsidR="008A3DD3" w:rsidRPr="00930FB4">
          <w:rPr>
            <w:rStyle w:val="Hypertextovodkaz"/>
            <w:noProof/>
          </w:rPr>
          <w:t>22 Úhel otočení vozidel v BP</w:t>
        </w:r>
        <w:r w:rsidR="008A3DD3">
          <w:rPr>
            <w:noProof/>
            <w:webHidden/>
          </w:rPr>
          <w:tab/>
        </w:r>
        <w:r w:rsidR="008A3DD3">
          <w:rPr>
            <w:noProof/>
            <w:webHidden/>
          </w:rPr>
          <w:fldChar w:fldCharType="begin"/>
        </w:r>
        <w:r w:rsidR="008A3DD3">
          <w:rPr>
            <w:noProof/>
            <w:webHidden/>
          </w:rPr>
          <w:instrText xml:space="preserve"> PAGEREF _Toc61805812 \h </w:instrText>
        </w:r>
        <w:r w:rsidR="008A3DD3">
          <w:rPr>
            <w:noProof/>
            <w:webHidden/>
          </w:rPr>
        </w:r>
        <w:r w:rsidR="008A3DD3">
          <w:rPr>
            <w:noProof/>
            <w:webHidden/>
          </w:rPr>
          <w:fldChar w:fldCharType="separate"/>
        </w:r>
        <w:r w:rsidR="008A3DD3">
          <w:rPr>
            <w:noProof/>
            <w:webHidden/>
          </w:rPr>
          <w:t>46</w:t>
        </w:r>
        <w:r w:rsidR="008A3DD3">
          <w:rPr>
            <w:noProof/>
            <w:webHidden/>
          </w:rPr>
          <w:fldChar w:fldCharType="end"/>
        </w:r>
      </w:hyperlink>
    </w:p>
    <w:p w14:paraId="7B7A5C1B" w14:textId="4857C55B"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3" w:history="1">
        <w:r w:rsidR="008A3DD3" w:rsidRPr="00930FB4">
          <w:rPr>
            <w:rStyle w:val="Hypertextovodkaz"/>
            <w:noProof/>
          </w:rPr>
          <w:t>23 Úhel otočení vozidel v DP</w:t>
        </w:r>
        <w:r w:rsidR="008A3DD3">
          <w:rPr>
            <w:noProof/>
            <w:webHidden/>
          </w:rPr>
          <w:tab/>
        </w:r>
        <w:r w:rsidR="008A3DD3">
          <w:rPr>
            <w:noProof/>
            <w:webHidden/>
          </w:rPr>
          <w:fldChar w:fldCharType="begin"/>
        </w:r>
        <w:r w:rsidR="008A3DD3">
          <w:rPr>
            <w:noProof/>
            <w:webHidden/>
          </w:rPr>
          <w:instrText xml:space="preserve"> PAGEREF _Toc61805813 \h </w:instrText>
        </w:r>
        <w:r w:rsidR="008A3DD3">
          <w:rPr>
            <w:noProof/>
            <w:webHidden/>
          </w:rPr>
        </w:r>
        <w:r w:rsidR="008A3DD3">
          <w:rPr>
            <w:noProof/>
            <w:webHidden/>
          </w:rPr>
          <w:fldChar w:fldCharType="separate"/>
        </w:r>
        <w:r w:rsidR="008A3DD3">
          <w:rPr>
            <w:noProof/>
            <w:webHidden/>
          </w:rPr>
          <w:t>46</w:t>
        </w:r>
        <w:r w:rsidR="008A3DD3">
          <w:rPr>
            <w:noProof/>
            <w:webHidden/>
          </w:rPr>
          <w:fldChar w:fldCharType="end"/>
        </w:r>
      </w:hyperlink>
    </w:p>
    <w:p w14:paraId="3147262F" w14:textId="202C7F95" w:rsidR="00A22CCC" w:rsidRDefault="00FD76FB" w:rsidP="0092160D">
      <w:pPr>
        <w:pStyle w:val="Nadpisy"/>
      </w:pPr>
      <w:r>
        <w:fldChar w:fldCharType="end"/>
      </w:r>
    </w:p>
    <w:p w14:paraId="0D7A6336" w14:textId="5612FB7F" w:rsidR="0092160D" w:rsidRDefault="0092160D" w:rsidP="0092160D">
      <w:pPr>
        <w:pStyle w:val="Nadpisy"/>
      </w:pPr>
      <w:r>
        <w:br w:type="page"/>
      </w:r>
      <w:bookmarkStart w:id="130" w:name="_Toc209253222"/>
      <w:bookmarkStart w:id="131" w:name="_Toc209253409"/>
      <w:bookmarkStart w:id="132" w:name="_Toc209321263"/>
      <w:bookmarkStart w:id="133" w:name="_Toc61859818"/>
      <w:r>
        <w:lastRenderedPageBreak/>
        <w:t>SEZNAM TABULEK</w:t>
      </w:r>
      <w:bookmarkEnd w:id="130"/>
      <w:bookmarkEnd w:id="131"/>
      <w:bookmarkEnd w:id="132"/>
      <w:bookmarkEnd w:id="133"/>
    </w:p>
    <w:p w14:paraId="50D5EC5C" w14:textId="2626D3EC" w:rsidR="008A3DD3"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"Tabulka" </w:instrText>
      </w:r>
      <w:r>
        <w:fldChar w:fldCharType="separate"/>
      </w:r>
      <w:hyperlink w:anchor="_Toc61805814" w:history="1">
        <w:r w:rsidR="008A3DD3" w:rsidRPr="009F6002">
          <w:rPr>
            <w:rStyle w:val="Hypertextovodkaz"/>
            <w:noProof/>
          </w:rPr>
          <w:t>1 Funkční požadavky</w:t>
        </w:r>
        <w:r w:rsidR="008A3DD3">
          <w:rPr>
            <w:noProof/>
            <w:webHidden/>
          </w:rPr>
          <w:tab/>
        </w:r>
        <w:r w:rsidR="008A3DD3">
          <w:rPr>
            <w:noProof/>
            <w:webHidden/>
          </w:rPr>
          <w:fldChar w:fldCharType="begin"/>
        </w:r>
        <w:r w:rsidR="008A3DD3">
          <w:rPr>
            <w:noProof/>
            <w:webHidden/>
          </w:rPr>
          <w:instrText xml:space="preserve"> PAGEREF _Toc61805814 \h </w:instrText>
        </w:r>
        <w:r w:rsidR="008A3DD3">
          <w:rPr>
            <w:noProof/>
            <w:webHidden/>
          </w:rPr>
        </w:r>
        <w:r w:rsidR="008A3DD3">
          <w:rPr>
            <w:noProof/>
            <w:webHidden/>
          </w:rPr>
          <w:fldChar w:fldCharType="separate"/>
        </w:r>
        <w:r w:rsidR="008A3DD3">
          <w:rPr>
            <w:noProof/>
            <w:webHidden/>
          </w:rPr>
          <w:t>18</w:t>
        </w:r>
        <w:r w:rsidR="008A3DD3">
          <w:rPr>
            <w:noProof/>
            <w:webHidden/>
          </w:rPr>
          <w:fldChar w:fldCharType="end"/>
        </w:r>
      </w:hyperlink>
    </w:p>
    <w:p w14:paraId="39D9542C" w14:textId="01219EE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5" w:history="1">
        <w:r w:rsidR="008A3DD3" w:rsidRPr="009F6002">
          <w:rPr>
            <w:rStyle w:val="Hypertextovodkaz"/>
            <w:noProof/>
          </w:rPr>
          <w:t>2 Předpoklad dokončení požadavků</w:t>
        </w:r>
        <w:r w:rsidR="008A3DD3">
          <w:rPr>
            <w:noProof/>
            <w:webHidden/>
          </w:rPr>
          <w:tab/>
        </w:r>
        <w:r w:rsidR="008A3DD3">
          <w:rPr>
            <w:noProof/>
            <w:webHidden/>
          </w:rPr>
          <w:fldChar w:fldCharType="begin"/>
        </w:r>
        <w:r w:rsidR="008A3DD3">
          <w:rPr>
            <w:noProof/>
            <w:webHidden/>
          </w:rPr>
          <w:instrText xml:space="preserve"> PAGEREF _Toc61805815 \h </w:instrText>
        </w:r>
        <w:r w:rsidR="008A3DD3">
          <w:rPr>
            <w:noProof/>
            <w:webHidden/>
          </w:rPr>
        </w:r>
        <w:r w:rsidR="008A3DD3">
          <w:rPr>
            <w:noProof/>
            <w:webHidden/>
          </w:rPr>
          <w:fldChar w:fldCharType="separate"/>
        </w:r>
        <w:r w:rsidR="008A3DD3">
          <w:rPr>
            <w:noProof/>
            <w:webHidden/>
          </w:rPr>
          <w:t>19</w:t>
        </w:r>
        <w:r w:rsidR="008A3DD3">
          <w:rPr>
            <w:noProof/>
            <w:webHidden/>
          </w:rPr>
          <w:fldChar w:fldCharType="end"/>
        </w:r>
      </w:hyperlink>
    </w:p>
    <w:p w14:paraId="617EF226" w14:textId="0AAD9211"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6" w:history="1">
        <w:r w:rsidR="008A3DD3" w:rsidRPr="009F6002">
          <w:rPr>
            <w:rStyle w:val="Hypertextovodkaz"/>
            <w:noProof/>
          </w:rPr>
          <w:t>3 Příklad ravidel pro jízdu za sebou</w:t>
        </w:r>
        <w:r w:rsidR="008A3DD3">
          <w:rPr>
            <w:noProof/>
            <w:webHidden/>
          </w:rPr>
          <w:tab/>
        </w:r>
        <w:r w:rsidR="008A3DD3">
          <w:rPr>
            <w:noProof/>
            <w:webHidden/>
          </w:rPr>
          <w:fldChar w:fldCharType="begin"/>
        </w:r>
        <w:r w:rsidR="008A3DD3">
          <w:rPr>
            <w:noProof/>
            <w:webHidden/>
          </w:rPr>
          <w:instrText xml:space="preserve"> PAGEREF _Toc61805816 \h </w:instrText>
        </w:r>
        <w:r w:rsidR="008A3DD3">
          <w:rPr>
            <w:noProof/>
            <w:webHidden/>
          </w:rPr>
        </w:r>
        <w:r w:rsidR="008A3DD3">
          <w:rPr>
            <w:noProof/>
            <w:webHidden/>
          </w:rPr>
          <w:fldChar w:fldCharType="separate"/>
        </w:r>
        <w:r w:rsidR="008A3DD3">
          <w:rPr>
            <w:noProof/>
            <w:webHidden/>
          </w:rPr>
          <w:t>29</w:t>
        </w:r>
        <w:r w:rsidR="008A3DD3">
          <w:rPr>
            <w:noProof/>
            <w:webHidden/>
          </w:rPr>
          <w:fldChar w:fldCharType="end"/>
        </w:r>
      </w:hyperlink>
    </w:p>
    <w:p w14:paraId="5E1C97A9" w14:textId="3455C172"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7" w:history="1">
        <w:r w:rsidR="008A3DD3" w:rsidRPr="009F6002">
          <w:rPr>
            <w:rStyle w:val="Hypertextovodkaz"/>
            <w:noProof/>
          </w:rPr>
          <w:t>4 Příklad pravidel pro určení přednosti</w:t>
        </w:r>
        <w:r w:rsidR="008A3DD3">
          <w:rPr>
            <w:noProof/>
            <w:webHidden/>
          </w:rPr>
          <w:tab/>
        </w:r>
        <w:r w:rsidR="008A3DD3">
          <w:rPr>
            <w:noProof/>
            <w:webHidden/>
          </w:rPr>
          <w:fldChar w:fldCharType="begin"/>
        </w:r>
        <w:r w:rsidR="008A3DD3">
          <w:rPr>
            <w:noProof/>
            <w:webHidden/>
          </w:rPr>
          <w:instrText xml:space="preserve"> PAGEREF _Toc61805817 \h </w:instrText>
        </w:r>
        <w:r w:rsidR="008A3DD3">
          <w:rPr>
            <w:noProof/>
            <w:webHidden/>
          </w:rPr>
        </w:r>
        <w:r w:rsidR="008A3DD3">
          <w:rPr>
            <w:noProof/>
            <w:webHidden/>
          </w:rPr>
          <w:fldChar w:fldCharType="separate"/>
        </w:r>
        <w:r w:rsidR="008A3DD3">
          <w:rPr>
            <w:noProof/>
            <w:webHidden/>
          </w:rPr>
          <w:t>32</w:t>
        </w:r>
        <w:r w:rsidR="008A3DD3">
          <w:rPr>
            <w:noProof/>
            <w:webHidden/>
          </w:rPr>
          <w:fldChar w:fldCharType="end"/>
        </w:r>
      </w:hyperlink>
    </w:p>
    <w:p w14:paraId="09F311E7" w14:textId="493CAEDC" w:rsidR="008A3DD3" w:rsidRDefault="009D5051">
      <w:pPr>
        <w:pStyle w:val="Seznamobrzk"/>
        <w:tabs>
          <w:tab w:val="right" w:leader="dot" w:pos="8777"/>
        </w:tabs>
        <w:rPr>
          <w:rFonts w:asciiTheme="minorHAnsi" w:eastAsiaTheme="minorEastAsia" w:hAnsiTheme="minorHAnsi" w:cstheme="minorBidi"/>
          <w:noProof/>
          <w:sz w:val="22"/>
          <w:szCs w:val="22"/>
        </w:rPr>
      </w:pPr>
      <w:hyperlink w:anchor="_Toc61805818" w:history="1">
        <w:r w:rsidR="008A3DD3" w:rsidRPr="009F6002">
          <w:rPr>
            <w:rStyle w:val="Hypertextovodkaz"/>
            <w:noProof/>
          </w:rPr>
          <w:t>5 Výsledný stav požadavků</w:t>
        </w:r>
        <w:r w:rsidR="008A3DD3">
          <w:rPr>
            <w:noProof/>
            <w:webHidden/>
          </w:rPr>
          <w:tab/>
        </w:r>
        <w:r w:rsidR="008A3DD3">
          <w:rPr>
            <w:noProof/>
            <w:webHidden/>
          </w:rPr>
          <w:fldChar w:fldCharType="begin"/>
        </w:r>
        <w:r w:rsidR="008A3DD3">
          <w:rPr>
            <w:noProof/>
            <w:webHidden/>
          </w:rPr>
          <w:instrText xml:space="preserve"> PAGEREF _Toc61805818 \h </w:instrText>
        </w:r>
        <w:r w:rsidR="008A3DD3">
          <w:rPr>
            <w:noProof/>
            <w:webHidden/>
          </w:rPr>
        </w:r>
        <w:r w:rsidR="008A3DD3">
          <w:rPr>
            <w:noProof/>
            <w:webHidden/>
          </w:rPr>
          <w:fldChar w:fldCharType="separate"/>
        </w:r>
        <w:r w:rsidR="008A3DD3">
          <w:rPr>
            <w:noProof/>
            <w:webHidden/>
          </w:rPr>
          <w:t>47</w:t>
        </w:r>
        <w:r w:rsidR="008A3DD3">
          <w:rPr>
            <w:noProof/>
            <w:webHidden/>
          </w:rPr>
          <w:fldChar w:fldCharType="end"/>
        </w:r>
      </w:hyperlink>
    </w:p>
    <w:p w14:paraId="2B3CC6E4" w14:textId="4D0286C9" w:rsidR="0092160D" w:rsidRPr="00BC71A8" w:rsidRDefault="00FD76FB" w:rsidP="0092160D">
      <w:pPr>
        <w:pStyle w:val="Nadpisy"/>
      </w:pPr>
      <w:r>
        <w:fldChar w:fldCharType="end"/>
      </w:r>
      <w:r w:rsidR="0092160D">
        <w:br w:type="page"/>
      </w:r>
      <w:bookmarkStart w:id="134" w:name="_Toc209253223"/>
      <w:bookmarkStart w:id="135" w:name="_Toc209253410"/>
      <w:bookmarkStart w:id="136" w:name="_Toc209321264"/>
      <w:bookmarkStart w:id="137" w:name="_Toc61859819"/>
      <w:r w:rsidR="0092160D">
        <w:lastRenderedPageBreak/>
        <w:t>SEZNAM PŘÍLOH</w:t>
      </w:r>
      <w:bookmarkEnd w:id="134"/>
      <w:bookmarkEnd w:id="135"/>
      <w:bookmarkEnd w:id="136"/>
      <w:bookmarkEnd w:id="137"/>
    </w:p>
    <w:p w14:paraId="55A6DC1D" w14:textId="4B24C9E2" w:rsidR="008D3188" w:rsidRDefault="001D7628" w:rsidP="00115168">
      <w:pPr>
        <w:pStyle w:val="normlntext"/>
        <w:rPr>
          <w:b/>
          <w:bCs/>
        </w:rPr>
      </w:pPr>
      <w:r w:rsidRPr="001D7628">
        <w:rPr>
          <w:b/>
          <w:bCs/>
        </w:rPr>
        <w:t>Příloha 1</w:t>
      </w:r>
      <w:r>
        <w:rPr>
          <w:b/>
          <w:bCs/>
        </w:rPr>
        <w:t xml:space="preserve"> – </w:t>
      </w:r>
      <w:r w:rsidR="005768EC">
        <w:rPr>
          <w:b/>
          <w:bCs/>
        </w:rPr>
        <w:t>Archiv souborů přiložených k práci</w:t>
      </w:r>
    </w:p>
    <w:p w14:paraId="211B3BB1" w14:textId="1048EAFE" w:rsidR="001D7628" w:rsidRPr="00C4138E" w:rsidRDefault="00C4138E" w:rsidP="00115168">
      <w:pPr>
        <w:pStyle w:val="normlntext"/>
        <w:numPr>
          <w:ilvl w:val="0"/>
          <w:numId w:val="45"/>
        </w:numPr>
      </w:pPr>
      <w:r w:rsidRPr="00C4138E">
        <w:t>Soubor „dp_mikulik_2020.pdf“ – text diplomové práce</w:t>
      </w:r>
    </w:p>
    <w:p w14:paraId="5D254B78" w14:textId="419B6545" w:rsidR="00C4138E" w:rsidRPr="00C4138E" w:rsidRDefault="00C4138E" w:rsidP="00115168">
      <w:pPr>
        <w:pStyle w:val="normlntext"/>
        <w:numPr>
          <w:ilvl w:val="0"/>
          <w:numId w:val="45"/>
        </w:numPr>
      </w:pPr>
      <w:r w:rsidRPr="00C4138E">
        <w:t>Složka „</w:t>
      </w:r>
      <w:proofErr w:type="spellStart"/>
      <w:r w:rsidRPr="00C4138E">
        <w:t>dipl_project</w:t>
      </w:r>
      <w:proofErr w:type="spellEnd"/>
      <w:r w:rsidRPr="00C4138E">
        <w:t>“ – složka se zdrojovými kódy aplikace</w:t>
      </w:r>
    </w:p>
    <w:p w14:paraId="0188E282" w14:textId="2AA7BC99" w:rsidR="00C4138E" w:rsidRPr="00C4138E" w:rsidRDefault="00C4138E" w:rsidP="00115168">
      <w:pPr>
        <w:pStyle w:val="normlntext"/>
        <w:numPr>
          <w:ilvl w:val="0"/>
          <w:numId w:val="45"/>
        </w:numPr>
      </w:pPr>
      <w:r w:rsidRPr="00C4138E">
        <w:t>Složka „spuštění aplikace“ – složka se spouštěcími soubory aplikace</w:t>
      </w:r>
    </w:p>
    <w:p w14:paraId="7FFB0BED" w14:textId="0C9DF90F" w:rsidR="00C4138E" w:rsidRDefault="00C4138E" w:rsidP="00115168">
      <w:pPr>
        <w:pStyle w:val="normlntext"/>
        <w:numPr>
          <w:ilvl w:val="1"/>
          <w:numId w:val="45"/>
        </w:numPr>
      </w:pPr>
      <w:r w:rsidRPr="00C4138E">
        <w:t xml:space="preserve">Soubor </w:t>
      </w:r>
      <w:r>
        <w:t>„dipl_project_mikulik.jar“ – aplikace spustitelná v režimu testování uživatele</w:t>
      </w:r>
    </w:p>
    <w:p w14:paraId="3A97786C" w14:textId="08E230EE" w:rsidR="00C4138E" w:rsidRDefault="00C4138E" w:rsidP="00115168">
      <w:pPr>
        <w:pStyle w:val="normlntext"/>
        <w:numPr>
          <w:ilvl w:val="1"/>
          <w:numId w:val="45"/>
        </w:numPr>
      </w:pPr>
      <w:r>
        <w:t>Soubor „Edit.bat“ – soubor ke spuštění aplikace v režimu návrhu</w:t>
      </w:r>
    </w:p>
    <w:p w14:paraId="3E2509BF" w14:textId="67D86BB2" w:rsidR="00C4138E" w:rsidRDefault="00C4138E" w:rsidP="00115168">
      <w:pPr>
        <w:pStyle w:val="normlntext"/>
        <w:numPr>
          <w:ilvl w:val="1"/>
          <w:numId w:val="45"/>
        </w:numPr>
      </w:pPr>
      <w:r>
        <w:t>Soubor „Sleeper.bat“ – soubor ke spuštění aplikace v režimu spořiče obrazovky</w:t>
      </w:r>
    </w:p>
    <w:p w14:paraId="1DED124B" w14:textId="18F13CB0" w:rsidR="00C4138E" w:rsidRDefault="00C4138E" w:rsidP="00115168">
      <w:pPr>
        <w:pStyle w:val="normlntext"/>
        <w:numPr>
          <w:ilvl w:val="1"/>
          <w:numId w:val="45"/>
        </w:numPr>
      </w:pPr>
      <w:r>
        <w:t>Soubor „sleeperConfig.txt“ – soubor se seznamem návrhů ke spuštění spořiče</w:t>
      </w:r>
    </w:p>
    <w:p w14:paraId="79B1F849" w14:textId="50E59B9F" w:rsidR="00C4138E" w:rsidRPr="00C4138E" w:rsidRDefault="00C4138E" w:rsidP="00115168">
      <w:pPr>
        <w:pStyle w:val="normlntext"/>
        <w:numPr>
          <w:ilvl w:val="1"/>
          <w:numId w:val="45"/>
        </w:numPr>
      </w:pPr>
      <w:r>
        <w:t>Složka „</w:t>
      </w:r>
      <w:proofErr w:type="spellStart"/>
      <w:r>
        <w:t>Templates</w:t>
      </w:r>
      <w:proofErr w:type="spellEnd"/>
      <w:r>
        <w:t>“ – složka obsahující vytvořené návrhy</w:t>
      </w:r>
    </w:p>
    <w:p w14:paraId="6904A09C" w14:textId="77777777" w:rsidR="001D7628" w:rsidRPr="00BC71A8" w:rsidRDefault="001D7628" w:rsidP="008D3188">
      <w:pPr>
        <w:pStyle w:val="Nadpisy-AbstraktObsah"/>
      </w:pPr>
    </w:p>
    <w:sectPr w:rsidR="001D7628" w:rsidRPr="00BC71A8" w:rsidSect="00D23655">
      <w:headerReference w:type="default" r:id="rId45"/>
      <w:footerReference w:type="default" r:id="rId46"/>
      <w:pgSz w:w="11906" w:h="16838"/>
      <w:pgMar w:top="1701" w:right="1134" w:bottom="1134"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7" w:author="Jan Mikulík" w:date="2021-01-17T20:48:00Z" w:initials="JM">
    <w:p w14:paraId="608288FA" w14:textId="7908E3ED" w:rsidR="0050613B" w:rsidRDefault="0050613B">
      <w:pPr>
        <w:pStyle w:val="Textkomente"/>
      </w:pPr>
      <w:r>
        <w:rPr>
          <w:rStyle w:val="Odkaznakoment"/>
        </w:rPr>
        <w:annotationRef/>
      </w:r>
      <w:r>
        <w:t>Graf nejde jinak popsat, rychlost prostě není plynulá, ale jsou tam skoky, v reálu by to vypadalo že auto jede 50, 20, 50, 20, 50, 20…jen se to tady děje tak rychle že to v aplikaci nejde vidět. A při změne rychlosti jsou ty min/max hodnoty jen jiné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8288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2115" w16cex:dateUtc="2021-01-17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8288FA" w16cid:durableId="23AF21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2F909" w14:textId="77777777" w:rsidR="00841EF8" w:rsidRDefault="00841EF8" w:rsidP="000E19A8">
      <w:r>
        <w:separator/>
      </w:r>
    </w:p>
  </w:endnote>
  <w:endnote w:type="continuationSeparator" w:id="0">
    <w:p w14:paraId="5703EED1" w14:textId="77777777" w:rsidR="00841EF8" w:rsidRDefault="00841EF8" w:rsidP="000E1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EE"/>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sr12">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7A9E1" w14:textId="77777777" w:rsidR="0050613B" w:rsidRDefault="0050613B">
    <w:pPr>
      <w:pStyle w:val="Zpat"/>
      <w:jc w:val="right"/>
    </w:pPr>
  </w:p>
  <w:p w14:paraId="781CBB75" w14:textId="77777777" w:rsidR="0050613B" w:rsidRDefault="0050613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86B52" w14:textId="77777777" w:rsidR="0050613B" w:rsidRDefault="0050613B">
    <w:pPr>
      <w:pStyle w:val="Zpat"/>
      <w:jc w:val="right"/>
    </w:pPr>
    <w:r>
      <w:fldChar w:fldCharType="begin"/>
    </w:r>
    <w:r>
      <w:instrText xml:space="preserve"> PAGE   \* MERGEFORMAT </w:instrText>
    </w:r>
    <w:r>
      <w:fldChar w:fldCharType="separate"/>
    </w:r>
    <w:r>
      <w:rPr>
        <w:noProof/>
      </w:rPr>
      <w:t>27</w:t>
    </w:r>
    <w:r>
      <w:fldChar w:fldCharType="end"/>
    </w:r>
  </w:p>
  <w:p w14:paraId="54E9F344" w14:textId="77777777" w:rsidR="0050613B" w:rsidRDefault="0050613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77DD26" w14:textId="77777777" w:rsidR="00841EF8" w:rsidRDefault="00841EF8" w:rsidP="000E19A8">
      <w:r>
        <w:separator/>
      </w:r>
    </w:p>
  </w:footnote>
  <w:footnote w:type="continuationSeparator" w:id="0">
    <w:p w14:paraId="0A75DC59" w14:textId="77777777" w:rsidR="00841EF8" w:rsidRDefault="00841EF8" w:rsidP="000E1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5265A" w14:textId="77777777" w:rsidR="0050613B" w:rsidRDefault="0050613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4C37"/>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 w15:restartNumberingAfterBreak="0">
    <w:nsid w:val="07C36D7D"/>
    <w:multiLevelType w:val="hybridMultilevel"/>
    <w:tmpl w:val="6BF897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AC316BB"/>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 w15:restartNumberingAfterBreak="0">
    <w:nsid w:val="0AF6406E"/>
    <w:multiLevelType w:val="hybridMultilevel"/>
    <w:tmpl w:val="02CA53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FDD5307"/>
    <w:multiLevelType w:val="hybridMultilevel"/>
    <w:tmpl w:val="E698F31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BC87B86"/>
    <w:multiLevelType w:val="hybridMultilevel"/>
    <w:tmpl w:val="4BF09EE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DE0587"/>
    <w:multiLevelType w:val="hybridMultilevel"/>
    <w:tmpl w:val="9B7A2F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1B60958"/>
    <w:multiLevelType w:val="hybridMultilevel"/>
    <w:tmpl w:val="3C9CA4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1E62EA6"/>
    <w:multiLevelType w:val="hybridMultilevel"/>
    <w:tmpl w:val="AD681D88"/>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15:restartNumberingAfterBreak="0">
    <w:nsid w:val="2A3B442F"/>
    <w:multiLevelType w:val="multilevel"/>
    <w:tmpl w:val="C0E239EA"/>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2C7D737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1" w15:restartNumberingAfterBreak="0">
    <w:nsid w:val="2CCD6AAD"/>
    <w:multiLevelType w:val="hybridMultilevel"/>
    <w:tmpl w:val="5414EB1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2B87C11"/>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3" w15:restartNumberingAfterBreak="0">
    <w:nsid w:val="3650651F"/>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4" w15:restartNumberingAfterBreak="0">
    <w:nsid w:val="367571AA"/>
    <w:multiLevelType w:val="multilevel"/>
    <w:tmpl w:val="5DAACA0A"/>
    <w:lvl w:ilvl="0">
      <w:start w:val="1"/>
      <w:numFmt w:val="decimal"/>
      <w:pStyle w:val="NadpisA"/>
      <w:lvlText w:val="%1"/>
      <w:lvlJc w:val="left"/>
      <w:pPr>
        <w:ind w:left="432" w:hanging="432"/>
      </w:pPr>
      <w:rPr>
        <w:rFonts w:hint="default"/>
      </w:rPr>
    </w:lvl>
    <w:lvl w:ilvl="1">
      <w:start w:val="1"/>
      <w:numFmt w:val="decimal"/>
      <w:pStyle w:val="NadpisB"/>
      <w:lvlText w:val="%1.%2"/>
      <w:lvlJc w:val="left"/>
      <w:pPr>
        <w:ind w:left="576" w:hanging="576"/>
      </w:pPr>
      <w:rPr>
        <w:rFonts w:hint="default"/>
      </w:rPr>
    </w:lvl>
    <w:lvl w:ilvl="2">
      <w:start w:val="1"/>
      <w:numFmt w:val="decimal"/>
      <w:pStyle w:val="NadpisC"/>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15" w15:restartNumberingAfterBreak="0">
    <w:nsid w:val="3DD83EEE"/>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6" w15:restartNumberingAfterBreak="0">
    <w:nsid w:val="3E417C97"/>
    <w:multiLevelType w:val="hybridMultilevel"/>
    <w:tmpl w:val="1E667C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3332C37"/>
    <w:multiLevelType w:val="multilevel"/>
    <w:tmpl w:val="B66E49CE"/>
    <w:lvl w:ilvl="0">
      <w:start w:val="1"/>
      <w:numFmt w:val="decimal"/>
      <w:lvlText w:val="%1"/>
      <w:lvlJc w:val="left"/>
      <w:pPr>
        <w:ind w:left="397" w:hanging="397"/>
      </w:pPr>
      <w:rPr>
        <w:rFonts w:hint="default"/>
      </w:rPr>
    </w:lvl>
    <w:lvl w:ilvl="1">
      <w:start w:val="1"/>
      <w:numFmt w:val="decimal"/>
      <w:lvlText w:val="%1.%2"/>
      <w:lvlJc w:val="left"/>
      <w:pPr>
        <w:ind w:left="964" w:hanging="62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625"/>
        </w:tabs>
        <w:ind w:left="1816" w:hanging="124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AB13EE0"/>
    <w:multiLevelType w:val="multilevel"/>
    <w:tmpl w:val="35566E1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9" w15:restartNumberingAfterBreak="0">
    <w:nsid w:val="638F226C"/>
    <w:multiLevelType w:val="hybridMultilevel"/>
    <w:tmpl w:val="A860D9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786828"/>
    <w:multiLevelType w:val="hybridMultilevel"/>
    <w:tmpl w:val="093E0ED2"/>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1" w15:restartNumberingAfterBreak="0">
    <w:nsid w:val="67125DBF"/>
    <w:multiLevelType w:val="multilevel"/>
    <w:tmpl w:val="BD0621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6DBF1352"/>
    <w:multiLevelType w:val="hybridMultilevel"/>
    <w:tmpl w:val="AF4EF8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5D3534"/>
    <w:multiLevelType w:val="hybridMultilevel"/>
    <w:tmpl w:val="B60449D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1AB6CDF"/>
    <w:multiLevelType w:val="hybridMultilevel"/>
    <w:tmpl w:val="87E036A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6D2167E"/>
    <w:multiLevelType w:val="hybridMultilevel"/>
    <w:tmpl w:val="63427058"/>
    <w:lvl w:ilvl="0" w:tplc="7A8A61A4">
      <w:start w:val="1"/>
      <w:numFmt w:val="decimal"/>
      <w:lvlText w:val="%1."/>
      <w:lvlJc w:val="left"/>
      <w:pPr>
        <w:ind w:left="360" w:hanging="360"/>
      </w:pPr>
      <w:rPr>
        <w:b w:val="0"/>
        <w:i w:val="0"/>
        <w:iCs/>
        <w:sz w:val="24"/>
        <w:szCs w:val="24"/>
      </w:rPr>
    </w:lvl>
    <w:lvl w:ilvl="1" w:tplc="04050019">
      <w:start w:val="1"/>
      <w:numFmt w:val="lowerLetter"/>
      <w:lvlText w:val="%2."/>
      <w:lvlJc w:val="left"/>
      <w:pPr>
        <w:ind w:left="1080" w:hanging="360"/>
      </w:pPr>
    </w:lvl>
    <w:lvl w:ilvl="2" w:tplc="0405001B">
      <w:start w:val="1"/>
      <w:numFmt w:val="lowerRoman"/>
      <w:lvlText w:val="%3."/>
      <w:lvlJc w:val="right"/>
      <w:pPr>
        <w:ind w:left="1800" w:hanging="180"/>
      </w:pPr>
    </w:lvl>
    <w:lvl w:ilvl="3" w:tplc="0405000F">
      <w:start w:val="1"/>
      <w:numFmt w:val="decimal"/>
      <w:lvlText w:val="%4."/>
      <w:lvlJc w:val="left"/>
      <w:pPr>
        <w:ind w:left="2520" w:hanging="360"/>
      </w:pPr>
    </w:lvl>
    <w:lvl w:ilvl="4" w:tplc="04050019">
      <w:start w:val="1"/>
      <w:numFmt w:val="lowerLetter"/>
      <w:lvlText w:val="%5."/>
      <w:lvlJc w:val="left"/>
      <w:pPr>
        <w:ind w:left="3240" w:hanging="360"/>
      </w:pPr>
    </w:lvl>
    <w:lvl w:ilvl="5" w:tplc="0405001B">
      <w:start w:val="1"/>
      <w:numFmt w:val="lowerRoman"/>
      <w:lvlText w:val="%6."/>
      <w:lvlJc w:val="right"/>
      <w:pPr>
        <w:ind w:left="3960" w:hanging="180"/>
      </w:pPr>
    </w:lvl>
    <w:lvl w:ilvl="6" w:tplc="0405000F">
      <w:start w:val="1"/>
      <w:numFmt w:val="decimal"/>
      <w:lvlText w:val="%7."/>
      <w:lvlJc w:val="left"/>
      <w:pPr>
        <w:ind w:left="4680" w:hanging="360"/>
      </w:pPr>
    </w:lvl>
    <w:lvl w:ilvl="7" w:tplc="04050019">
      <w:start w:val="1"/>
      <w:numFmt w:val="lowerLetter"/>
      <w:lvlText w:val="%8."/>
      <w:lvlJc w:val="left"/>
      <w:pPr>
        <w:ind w:left="5400" w:hanging="360"/>
      </w:pPr>
    </w:lvl>
    <w:lvl w:ilvl="8" w:tplc="0405001B">
      <w:start w:val="1"/>
      <w:numFmt w:val="lowerRoman"/>
      <w:lvlText w:val="%9."/>
      <w:lvlJc w:val="right"/>
      <w:pPr>
        <w:ind w:left="6120" w:hanging="180"/>
      </w:pPr>
    </w:lvl>
  </w:abstractNum>
  <w:abstractNum w:abstractNumId="26" w15:restartNumberingAfterBreak="0">
    <w:nsid w:val="76D75F8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77CF1BE8"/>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8" w15:restartNumberingAfterBreak="0">
    <w:nsid w:val="7CFF0C17"/>
    <w:multiLevelType w:val="hybridMultilevel"/>
    <w:tmpl w:val="EF369D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FBF06C8"/>
    <w:multiLevelType w:val="hybridMultilevel"/>
    <w:tmpl w:val="B58A1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21"/>
  </w:num>
  <w:num w:numId="4">
    <w:abstractNumId w:val="12"/>
  </w:num>
  <w:num w:numId="5">
    <w:abstractNumId w:val="27"/>
  </w:num>
  <w:num w:numId="6">
    <w:abstractNumId w:val="15"/>
  </w:num>
  <w:num w:numId="7">
    <w:abstractNumId w:val="0"/>
  </w:num>
  <w:num w:numId="8">
    <w:abstractNumId w:val="10"/>
  </w:num>
  <w:num w:numId="9">
    <w:abstractNumId w:val="13"/>
  </w:num>
  <w:num w:numId="10">
    <w:abstractNumId w:val="9"/>
  </w:num>
  <w:num w:numId="11">
    <w:abstractNumId w:val="18"/>
  </w:num>
  <w:num w:numId="12">
    <w:abstractNumId w:val="17"/>
  </w:num>
  <w:num w:numId="13">
    <w:abstractNumId w:val="2"/>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6"/>
  </w:num>
  <w:num w:numId="22">
    <w:abstractNumId w:val="22"/>
  </w:num>
  <w:num w:numId="23">
    <w:abstractNumId w:val="4"/>
  </w:num>
  <w:num w:numId="24">
    <w:abstractNumId w:val="25"/>
  </w:num>
  <w:num w:numId="25">
    <w:abstractNumId w:val="29"/>
  </w:num>
  <w:num w:numId="26">
    <w:abstractNumId w:val="5"/>
  </w:num>
  <w:num w:numId="27">
    <w:abstractNumId w:val="25"/>
  </w:num>
  <w:num w:numId="28">
    <w:abstractNumId w:val="1"/>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19"/>
  </w:num>
  <w:num w:numId="32">
    <w:abstractNumId w:val="7"/>
  </w:num>
  <w:num w:numId="33">
    <w:abstractNumId w:val="28"/>
  </w:num>
  <w:num w:numId="34">
    <w:abstractNumId w:val="17"/>
  </w:num>
  <w:num w:numId="35">
    <w:abstractNumId w:val="3"/>
  </w:num>
  <w:num w:numId="36">
    <w:abstractNumId w:val="8"/>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17"/>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 w:numId="42">
    <w:abstractNumId w:val="17"/>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Mikulík">
    <w15:presenceInfo w15:providerId="None" w15:userId="Jan Mikulí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47"/>
    <w:rsid w:val="00004848"/>
    <w:rsid w:val="00004A84"/>
    <w:rsid w:val="00004B70"/>
    <w:rsid w:val="00006916"/>
    <w:rsid w:val="00010F7F"/>
    <w:rsid w:val="00011B2C"/>
    <w:rsid w:val="00012D92"/>
    <w:rsid w:val="00014C7B"/>
    <w:rsid w:val="00015BF4"/>
    <w:rsid w:val="00020612"/>
    <w:rsid w:val="0002153D"/>
    <w:rsid w:val="00022DF1"/>
    <w:rsid w:val="00033132"/>
    <w:rsid w:val="0003468C"/>
    <w:rsid w:val="0006664E"/>
    <w:rsid w:val="0007109B"/>
    <w:rsid w:val="00074743"/>
    <w:rsid w:val="00074BD9"/>
    <w:rsid w:val="00082C8A"/>
    <w:rsid w:val="00090497"/>
    <w:rsid w:val="00090FEC"/>
    <w:rsid w:val="000A00DB"/>
    <w:rsid w:val="000A273E"/>
    <w:rsid w:val="000A5775"/>
    <w:rsid w:val="000A6066"/>
    <w:rsid w:val="000B2640"/>
    <w:rsid w:val="000C51AC"/>
    <w:rsid w:val="000D2EE7"/>
    <w:rsid w:val="000D43D5"/>
    <w:rsid w:val="000D6181"/>
    <w:rsid w:val="000E19A8"/>
    <w:rsid w:val="000F458E"/>
    <w:rsid w:val="000F49EE"/>
    <w:rsid w:val="000F5567"/>
    <w:rsid w:val="001010D4"/>
    <w:rsid w:val="00104CB5"/>
    <w:rsid w:val="00106D3A"/>
    <w:rsid w:val="001120AF"/>
    <w:rsid w:val="00115168"/>
    <w:rsid w:val="001173B9"/>
    <w:rsid w:val="00117C22"/>
    <w:rsid w:val="001202C8"/>
    <w:rsid w:val="00136837"/>
    <w:rsid w:val="00137A11"/>
    <w:rsid w:val="001542E6"/>
    <w:rsid w:val="00155802"/>
    <w:rsid w:val="00163294"/>
    <w:rsid w:val="001676BE"/>
    <w:rsid w:val="001774C4"/>
    <w:rsid w:val="00177BCF"/>
    <w:rsid w:val="00177C38"/>
    <w:rsid w:val="001861B8"/>
    <w:rsid w:val="00190FEE"/>
    <w:rsid w:val="00191098"/>
    <w:rsid w:val="00194636"/>
    <w:rsid w:val="00195479"/>
    <w:rsid w:val="001A5F09"/>
    <w:rsid w:val="001B3519"/>
    <w:rsid w:val="001B6F7A"/>
    <w:rsid w:val="001C3C87"/>
    <w:rsid w:val="001D6E2E"/>
    <w:rsid w:val="001D7628"/>
    <w:rsid w:val="001E08E6"/>
    <w:rsid w:val="001E208A"/>
    <w:rsid w:val="001E22B4"/>
    <w:rsid w:val="001E2AB7"/>
    <w:rsid w:val="001E7985"/>
    <w:rsid w:val="001F6A3E"/>
    <w:rsid w:val="001F6A5A"/>
    <w:rsid w:val="001F6AD6"/>
    <w:rsid w:val="001F6BD1"/>
    <w:rsid w:val="001F70B5"/>
    <w:rsid w:val="002021F5"/>
    <w:rsid w:val="00203DBB"/>
    <w:rsid w:val="002079CF"/>
    <w:rsid w:val="00207C8B"/>
    <w:rsid w:val="002172B9"/>
    <w:rsid w:val="002205E1"/>
    <w:rsid w:val="00226FD9"/>
    <w:rsid w:val="002276C2"/>
    <w:rsid w:val="0023399A"/>
    <w:rsid w:val="00235D17"/>
    <w:rsid w:val="00237AAD"/>
    <w:rsid w:val="0024038C"/>
    <w:rsid w:val="002427CD"/>
    <w:rsid w:val="00243AD4"/>
    <w:rsid w:val="00251DFE"/>
    <w:rsid w:val="002610BC"/>
    <w:rsid w:val="00264D86"/>
    <w:rsid w:val="00270361"/>
    <w:rsid w:val="002719F6"/>
    <w:rsid w:val="002769BD"/>
    <w:rsid w:val="00276BF3"/>
    <w:rsid w:val="00277D1D"/>
    <w:rsid w:val="00285E97"/>
    <w:rsid w:val="00297CEC"/>
    <w:rsid w:val="002A43FC"/>
    <w:rsid w:val="002B03F2"/>
    <w:rsid w:val="002B2E48"/>
    <w:rsid w:val="002B4711"/>
    <w:rsid w:val="002C4A47"/>
    <w:rsid w:val="002C5BD4"/>
    <w:rsid w:val="002C6E22"/>
    <w:rsid w:val="002E452C"/>
    <w:rsid w:val="002F0A05"/>
    <w:rsid w:val="002F138B"/>
    <w:rsid w:val="002F1A37"/>
    <w:rsid w:val="002F3FE3"/>
    <w:rsid w:val="00302A68"/>
    <w:rsid w:val="00302A86"/>
    <w:rsid w:val="00302AF0"/>
    <w:rsid w:val="003120A7"/>
    <w:rsid w:val="00320BE2"/>
    <w:rsid w:val="00333450"/>
    <w:rsid w:val="00337EF9"/>
    <w:rsid w:val="003441D9"/>
    <w:rsid w:val="00345AC7"/>
    <w:rsid w:val="0036121D"/>
    <w:rsid w:val="003620A9"/>
    <w:rsid w:val="00365FFA"/>
    <w:rsid w:val="0036741F"/>
    <w:rsid w:val="0037702B"/>
    <w:rsid w:val="0037713D"/>
    <w:rsid w:val="0038253A"/>
    <w:rsid w:val="00382FF2"/>
    <w:rsid w:val="00383B6A"/>
    <w:rsid w:val="00386597"/>
    <w:rsid w:val="003920F6"/>
    <w:rsid w:val="003950AB"/>
    <w:rsid w:val="003973C1"/>
    <w:rsid w:val="003B14C1"/>
    <w:rsid w:val="003B363B"/>
    <w:rsid w:val="003B5FD4"/>
    <w:rsid w:val="003C314E"/>
    <w:rsid w:val="003C609C"/>
    <w:rsid w:val="003C72B6"/>
    <w:rsid w:val="003D41B2"/>
    <w:rsid w:val="003E532E"/>
    <w:rsid w:val="003E5379"/>
    <w:rsid w:val="003F12EB"/>
    <w:rsid w:val="003F26FD"/>
    <w:rsid w:val="003F2BF4"/>
    <w:rsid w:val="003F583B"/>
    <w:rsid w:val="00407E44"/>
    <w:rsid w:val="00416A73"/>
    <w:rsid w:val="00417EF1"/>
    <w:rsid w:val="00421F0D"/>
    <w:rsid w:val="00421F7F"/>
    <w:rsid w:val="00423827"/>
    <w:rsid w:val="00433D55"/>
    <w:rsid w:val="004369B5"/>
    <w:rsid w:val="00443795"/>
    <w:rsid w:val="00443CC6"/>
    <w:rsid w:val="0045733A"/>
    <w:rsid w:val="00457DBE"/>
    <w:rsid w:val="00460093"/>
    <w:rsid w:val="0046299D"/>
    <w:rsid w:val="0046716A"/>
    <w:rsid w:val="00467970"/>
    <w:rsid w:val="004768F2"/>
    <w:rsid w:val="00477C60"/>
    <w:rsid w:val="004802EB"/>
    <w:rsid w:val="00485C07"/>
    <w:rsid w:val="004911C9"/>
    <w:rsid w:val="00491F2A"/>
    <w:rsid w:val="004A0BAC"/>
    <w:rsid w:val="004A58AA"/>
    <w:rsid w:val="004E467B"/>
    <w:rsid w:val="004F434E"/>
    <w:rsid w:val="00502E60"/>
    <w:rsid w:val="0050613B"/>
    <w:rsid w:val="005113B1"/>
    <w:rsid w:val="00514738"/>
    <w:rsid w:val="00516CDA"/>
    <w:rsid w:val="005170B7"/>
    <w:rsid w:val="005178D0"/>
    <w:rsid w:val="00517B13"/>
    <w:rsid w:val="00526982"/>
    <w:rsid w:val="00530A1B"/>
    <w:rsid w:val="00532029"/>
    <w:rsid w:val="00560885"/>
    <w:rsid w:val="005632FC"/>
    <w:rsid w:val="00563E0B"/>
    <w:rsid w:val="005652CB"/>
    <w:rsid w:val="0057663A"/>
    <w:rsid w:val="005768EC"/>
    <w:rsid w:val="00582CA5"/>
    <w:rsid w:val="00583489"/>
    <w:rsid w:val="00583B4C"/>
    <w:rsid w:val="00586DCF"/>
    <w:rsid w:val="00586E3E"/>
    <w:rsid w:val="005871CC"/>
    <w:rsid w:val="00592A48"/>
    <w:rsid w:val="0059767A"/>
    <w:rsid w:val="005B0B20"/>
    <w:rsid w:val="005B7A52"/>
    <w:rsid w:val="005C71FE"/>
    <w:rsid w:val="005D4D31"/>
    <w:rsid w:val="005F4C58"/>
    <w:rsid w:val="005F56BB"/>
    <w:rsid w:val="005F6800"/>
    <w:rsid w:val="005F7BAF"/>
    <w:rsid w:val="0061522E"/>
    <w:rsid w:val="0062462C"/>
    <w:rsid w:val="006279C4"/>
    <w:rsid w:val="006357C8"/>
    <w:rsid w:val="00640754"/>
    <w:rsid w:val="0064199B"/>
    <w:rsid w:val="00644050"/>
    <w:rsid w:val="00645798"/>
    <w:rsid w:val="00645B85"/>
    <w:rsid w:val="006462AF"/>
    <w:rsid w:val="00646384"/>
    <w:rsid w:val="0064700A"/>
    <w:rsid w:val="00657817"/>
    <w:rsid w:val="00660D7C"/>
    <w:rsid w:val="006739E3"/>
    <w:rsid w:val="006767C1"/>
    <w:rsid w:val="006851EC"/>
    <w:rsid w:val="00691455"/>
    <w:rsid w:val="006A3102"/>
    <w:rsid w:val="006B1D32"/>
    <w:rsid w:val="006B36A5"/>
    <w:rsid w:val="006B3758"/>
    <w:rsid w:val="006B4334"/>
    <w:rsid w:val="006C1430"/>
    <w:rsid w:val="006C2D38"/>
    <w:rsid w:val="006C33C2"/>
    <w:rsid w:val="006C388E"/>
    <w:rsid w:val="006C67CB"/>
    <w:rsid w:val="006C736D"/>
    <w:rsid w:val="006C7BB1"/>
    <w:rsid w:val="006D3E2C"/>
    <w:rsid w:val="006D3F1B"/>
    <w:rsid w:val="006D774F"/>
    <w:rsid w:val="006E294D"/>
    <w:rsid w:val="006E391C"/>
    <w:rsid w:val="006E3E32"/>
    <w:rsid w:val="006E40C8"/>
    <w:rsid w:val="006E4B98"/>
    <w:rsid w:val="006E6D58"/>
    <w:rsid w:val="006E6E7E"/>
    <w:rsid w:val="006F15C7"/>
    <w:rsid w:val="006F1FCE"/>
    <w:rsid w:val="006F4874"/>
    <w:rsid w:val="006F5C69"/>
    <w:rsid w:val="00702541"/>
    <w:rsid w:val="00704E93"/>
    <w:rsid w:val="0072037D"/>
    <w:rsid w:val="007213C5"/>
    <w:rsid w:val="00723A51"/>
    <w:rsid w:val="00725C08"/>
    <w:rsid w:val="00732913"/>
    <w:rsid w:val="00732C40"/>
    <w:rsid w:val="00734FC6"/>
    <w:rsid w:val="00736B41"/>
    <w:rsid w:val="00736D47"/>
    <w:rsid w:val="0075077C"/>
    <w:rsid w:val="00767BDC"/>
    <w:rsid w:val="00776A01"/>
    <w:rsid w:val="007819E4"/>
    <w:rsid w:val="007878DB"/>
    <w:rsid w:val="00790DF3"/>
    <w:rsid w:val="00790F78"/>
    <w:rsid w:val="00793F3C"/>
    <w:rsid w:val="007A310B"/>
    <w:rsid w:val="007B4D56"/>
    <w:rsid w:val="007B5E0B"/>
    <w:rsid w:val="007B6C92"/>
    <w:rsid w:val="007C368A"/>
    <w:rsid w:val="007C493F"/>
    <w:rsid w:val="007C6EAD"/>
    <w:rsid w:val="007D337E"/>
    <w:rsid w:val="007D5C3D"/>
    <w:rsid w:val="007E26C3"/>
    <w:rsid w:val="00802F24"/>
    <w:rsid w:val="00823EEC"/>
    <w:rsid w:val="00826B1D"/>
    <w:rsid w:val="008315E0"/>
    <w:rsid w:val="008326D5"/>
    <w:rsid w:val="00832F7C"/>
    <w:rsid w:val="00836751"/>
    <w:rsid w:val="008371A2"/>
    <w:rsid w:val="00841EF8"/>
    <w:rsid w:val="00850D6C"/>
    <w:rsid w:val="008520B3"/>
    <w:rsid w:val="00860597"/>
    <w:rsid w:val="0086119E"/>
    <w:rsid w:val="008627CD"/>
    <w:rsid w:val="00873639"/>
    <w:rsid w:val="00874429"/>
    <w:rsid w:val="00887EF9"/>
    <w:rsid w:val="00897C3A"/>
    <w:rsid w:val="008A2F0A"/>
    <w:rsid w:val="008A3DCD"/>
    <w:rsid w:val="008A3DD3"/>
    <w:rsid w:val="008B498F"/>
    <w:rsid w:val="008B6D22"/>
    <w:rsid w:val="008C3892"/>
    <w:rsid w:val="008C5EE9"/>
    <w:rsid w:val="008D3188"/>
    <w:rsid w:val="008D759D"/>
    <w:rsid w:val="008F2EDA"/>
    <w:rsid w:val="008F4F3B"/>
    <w:rsid w:val="008F743A"/>
    <w:rsid w:val="00904209"/>
    <w:rsid w:val="00904E2A"/>
    <w:rsid w:val="00905445"/>
    <w:rsid w:val="00907464"/>
    <w:rsid w:val="00910000"/>
    <w:rsid w:val="00916FB7"/>
    <w:rsid w:val="0092160D"/>
    <w:rsid w:val="00922651"/>
    <w:rsid w:val="009254DF"/>
    <w:rsid w:val="00927901"/>
    <w:rsid w:val="00932003"/>
    <w:rsid w:val="00944D74"/>
    <w:rsid w:val="009469B7"/>
    <w:rsid w:val="00951047"/>
    <w:rsid w:val="00952D2A"/>
    <w:rsid w:val="0095444B"/>
    <w:rsid w:val="009549A6"/>
    <w:rsid w:val="00955240"/>
    <w:rsid w:val="00962FC6"/>
    <w:rsid w:val="00964617"/>
    <w:rsid w:val="00967876"/>
    <w:rsid w:val="00974308"/>
    <w:rsid w:val="00975FC8"/>
    <w:rsid w:val="00984C03"/>
    <w:rsid w:val="00985FB5"/>
    <w:rsid w:val="00992D00"/>
    <w:rsid w:val="00997690"/>
    <w:rsid w:val="009A11D6"/>
    <w:rsid w:val="009A64B1"/>
    <w:rsid w:val="009B4F48"/>
    <w:rsid w:val="009B68E9"/>
    <w:rsid w:val="009B6D8D"/>
    <w:rsid w:val="009C1B8E"/>
    <w:rsid w:val="009C6333"/>
    <w:rsid w:val="009D1990"/>
    <w:rsid w:val="009D5051"/>
    <w:rsid w:val="009D5B22"/>
    <w:rsid w:val="009D6563"/>
    <w:rsid w:val="009E3965"/>
    <w:rsid w:val="009E614B"/>
    <w:rsid w:val="009F0006"/>
    <w:rsid w:val="009F07F2"/>
    <w:rsid w:val="009F14DF"/>
    <w:rsid w:val="009F1A39"/>
    <w:rsid w:val="009F5761"/>
    <w:rsid w:val="009F794C"/>
    <w:rsid w:val="00A10E56"/>
    <w:rsid w:val="00A12433"/>
    <w:rsid w:val="00A22CCC"/>
    <w:rsid w:val="00A34D5C"/>
    <w:rsid w:val="00A35990"/>
    <w:rsid w:val="00A43CDE"/>
    <w:rsid w:val="00A4429B"/>
    <w:rsid w:val="00A60186"/>
    <w:rsid w:val="00A61692"/>
    <w:rsid w:val="00A73C01"/>
    <w:rsid w:val="00A74648"/>
    <w:rsid w:val="00A7483B"/>
    <w:rsid w:val="00A76414"/>
    <w:rsid w:val="00A808A0"/>
    <w:rsid w:val="00A82FC9"/>
    <w:rsid w:val="00A9359F"/>
    <w:rsid w:val="00A95D54"/>
    <w:rsid w:val="00A97D30"/>
    <w:rsid w:val="00AA435E"/>
    <w:rsid w:val="00AB6605"/>
    <w:rsid w:val="00AB717C"/>
    <w:rsid w:val="00AC00E1"/>
    <w:rsid w:val="00AC1207"/>
    <w:rsid w:val="00AC533D"/>
    <w:rsid w:val="00AD1B6C"/>
    <w:rsid w:val="00AD2C96"/>
    <w:rsid w:val="00AD5AF3"/>
    <w:rsid w:val="00AE03AB"/>
    <w:rsid w:val="00AE2A80"/>
    <w:rsid w:val="00AE73A9"/>
    <w:rsid w:val="00AF0D47"/>
    <w:rsid w:val="00AF3C78"/>
    <w:rsid w:val="00B10E33"/>
    <w:rsid w:val="00B11AC1"/>
    <w:rsid w:val="00B12440"/>
    <w:rsid w:val="00B27C4E"/>
    <w:rsid w:val="00B320B6"/>
    <w:rsid w:val="00B32686"/>
    <w:rsid w:val="00B32E41"/>
    <w:rsid w:val="00B341B4"/>
    <w:rsid w:val="00B34373"/>
    <w:rsid w:val="00B35B83"/>
    <w:rsid w:val="00B35ED2"/>
    <w:rsid w:val="00B362CD"/>
    <w:rsid w:val="00B40641"/>
    <w:rsid w:val="00B50DD5"/>
    <w:rsid w:val="00B51BEF"/>
    <w:rsid w:val="00B54286"/>
    <w:rsid w:val="00B64137"/>
    <w:rsid w:val="00B706C3"/>
    <w:rsid w:val="00B70E26"/>
    <w:rsid w:val="00B71689"/>
    <w:rsid w:val="00B717AD"/>
    <w:rsid w:val="00B746B7"/>
    <w:rsid w:val="00B76A73"/>
    <w:rsid w:val="00B805B1"/>
    <w:rsid w:val="00B84581"/>
    <w:rsid w:val="00B84B99"/>
    <w:rsid w:val="00B85532"/>
    <w:rsid w:val="00B8595E"/>
    <w:rsid w:val="00B85B9E"/>
    <w:rsid w:val="00B87FAD"/>
    <w:rsid w:val="00B91142"/>
    <w:rsid w:val="00B933C7"/>
    <w:rsid w:val="00B96655"/>
    <w:rsid w:val="00BA446F"/>
    <w:rsid w:val="00BB0E71"/>
    <w:rsid w:val="00BB19B7"/>
    <w:rsid w:val="00BB456D"/>
    <w:rsid w:val="00BB4CE2"/>
    <w:rsid w:val="00BC71A8"/>
    <w:rsid w:val="00BC793A"/>
    <w:rsid w:val="00BD34DF"/>
    <w:rsid w:val="00BE5976"/>
    <w:rsid w:val="00BE7E38"/>
    <w:rsid w:val="00BF3436"/>
    <w:rsid w:val="00BF7F64"/>
    <w:rsid w:val="00C00E28"/>
    <w:rsid w:val="00C01651"/>
    <w:rsid w:val="00C0782F"/>
    <w:rsid w:val="00C111C6"/>
    <w:rsid w:val="00C1452E"/>
    <w:rsid w:val="00C26022"/>
    <w:rsid w:val="00C26FC5"/>
    <w:rsid w:val="00C3241E"/>
    <w:rsid w:val="00C33F40"/>
    <w:rsid w:val="00C343BB"/>
    <w:rsid w:val="00C370DE"/>
    <w:rsid w:val="00C371E8"/>
    <w:rsid w:val="00C4138E"/>
    <w:rsid w:val="00C510ED"/>
    <w:rsid w:val="00C52C79"/>
    <w:rsid w:val="00C53534"/>
    <w:rsid w:val="00C547A0"/>
    <w:rsid w:val="00C56FC0"/>
    <w:rsid w:val="00C61465"/>
    <w:rsid w:val="00C6403D"/>
    <w:rsid w:val="00C72056"/>
    <w:rsid w:val="00C77499"/>
    <w:rsid w:val="00C80656"/>
    <w:rsid w:val="00C80ECD"/>
    <w:rsid w:val="00C91F8F"/>
    <w:rsid w:val="00C955A9"/>
    <w:rsid w:val="00CA5485"/>
    <w:rsid w:val="00CA61B2"/>
    <w:rsid w:val="00CA6BB9"/>
    <w:rsid w:val="00CB60A3"/>
    <w:rsid w:val="00CB7884"/>
    <w:rsid w:val="00CC13C4"/>
    <w:rsid w:val="00CC4A63"/>
    <w:rsid w:val="00CD49B7"/>
    <w:rsid w:val="00CE2AE6"/>
    <w:rsid w:val="00CF2709"/>
    <w:rsid w:val="00CF2AF3"/>
    <w:rsid w:val="00D006F0"/>
    <w:rsid w:val="00D03D3B"/>
    <w:rsid w:val="00D05BAE"/>
    <w:rsid w:val="00D064E1"/>
    <w:rsid w:val="00D101EC"/>
    <w:rsid w:val="00D10397"/>
    <w:rsid w:val="00D11729"/>
    <w:rsid w:val="00D12CE9"/>
    <w:rsid w:val="00D23655"/>
    <w:rsid w:val="00D26933"/>
    <w:rsid w:val="00D27FCE"/>
    <w:rsid w:val="00D465F3"/>
    <w:rsid w:val="00D6469A"/>
    <w:rsid w:val="00D67162"/>
    <w:rsid w:val="00D70095"/>
    <w:rsid w:val="00D71130"/>
    <w:rsid w:val="00D77828"/>
    <w:rsid w:val="00D84321"/>
    <w:rsid w:val="00D87F8C"/>
    <w:rsid w:val="00DA55FB"/>
    <w:rsid w:val="00DA60B9"/>
    <w:rsid w:val="00DA612A"/>
    <w:rsid w:val="00DA6C25"/>
    <w:rsid w:val="00DA7C82"/>
    <w:rsid w:val="00DB43D3"/>
    <w:rsid w:val="00DB4806"/>
    <w:rsid w:val="00DC1085"/>
    <w:rsid w:val="00DD0595"/>
    <w:rsid w:val="00DD0671"/>
    <w:rsid w:val="00DD192F"/>
    <w:rsid w:val="00DD2AEA"/>
    <w:rsid w:val="00DD3D67"/>
    <w:rsid w:val="00DD4346"/>
    <w:rsid w:val="00DD6D0C"/>
    <w:rsid w:val="00DE0E78"/>
    <w:rsid w:val="00DE3C8A"/>
    <w:rsid w:val="00DF3115"/>
    <w:rsid w:val="00E0133C"/>
    <w:rsid w:val="00E03C89"/>
    <w:rsid w:val="00E064F2"/>
    <w:rsid w:val="00E108DC"/>
    <w:rsid w:val="00E10F43"/>
    <w:rsid w:val="00E16F5C"/>
    <w:rsid w:val="00E174C0"/>
    <w:rsid w:val="00E17ED4"/>
    <w:rsid w:val="00E221BD"/>
    <w:rsid w:val="00E26F93"/>
    <w:rsid w:val="00E318D1"/>
    <w:rsid w:val="00E326D0"/>
    <w:rsid w:val="00E3288E"/>
    <w:rsid w:val="00E36A4D"/>
    <w:rsid w:val="00E4214C"/>
    <w:rsid w:val="00E46201"/>
    <w:rsid w:val="00E47C06"/>
    <w:rsid w:val="00E52258"/>
    <w:rsid w:val="00E53CA2"/>
    <w:rsid w:val="00E5418D"/>
    <w:rsid w:val="00E57BFF"/>
    <w:rsid w:val="00E67780"/>
    <w:rsid w:val="00E77C6B"/>
    <w:rsid w:val="00E875F0"/>
    <w:rsid w:val="00E876AD"/>
    <w:rsid w:val="00E939BF"/>
    <w:rsid w:val="00E943A1"/>
    <w:rsid w:val="00E95025"/>
    <w:rsid w:val="00E95C85"/>
    <w:rsid w:val="00E95F3C"/>
    <w:rsid w:val="00E973AF"/>
    <w:rsid w:val="00E97AA1"/>
    <w:rsid w:val="00EA2241"/>
    <w:rsid w:val="00EA2772"/>
    <w:rsid w:val="00EA4C47"/>
    <w:rsid w:val="00EB674D"/>
    <w:rsid w:val="00EB7D74"/>
    <w:rsid w:val="00EC1BBB"/>
    <w:rsid w:val="00EC202D"/>
    <w:rsid w:val="00EC33D7"/>
    <w:rsid w:val="00ED0522"/>
    <w:rsid w:val="00ED1E18"/>
    <w:rsid w:val="00ED21D2"/>
    <w:rsid w:val="00ED241D"/>
    <w:rsid w:val="00ED3DE3"/>
    <w:rsid w:val="00ED5797"/>
    <w:rsid w:val="00EE3A86"/>
    <w:rsid w:val="00EE7677"/>
    <w:rsid w:val="00EF2093"/>
    <w:rsid w:val="00EF5E0F"/>
    <w:rsid w:val="00F03BBA"/>
    <w:rsid w:val="00F064F2"/>
    <w:rsid w:val="00F06B60"/>
    <w:rsid w:val="00F06E91"/>
    <w:rsid w:val="00F15736"/>
    <w:rsid w:val="00F23E7D"/>
    <w:rsid w:val="00F2419E"/>
    <w:rsid w:val="00F266E0"/>
    <w:rsid w:val="00F339C8"/>
    <w:rsid w:val="00F373D4"/>
    <w:rsid w:val="00F379D4"/>
    <w:rsid w:val="00F44F08"/>
    <w:rsid w:val="00F46E64"/>
    <w:rsid w:val="00F50275"/>
    <w:rsid w:val="00F50402"/>
    <w:rsid w:val="00F5272A"/>
    <w:rsid w:val="00F60B34"/>
    <w:rsid w:val="00F72F45"/>
    <w:rsid w:val="00F879C8"/>
    <w:rsid w:val="00F87C17"/>
    <w:rsid w:val="00FA1B71"/>
    <w:rsid w:val="00FA6C0D"/>
    <w:rsid w:val="00FB33AC"/>
    <w:rsid w:val="00FB3FD0"/>
    <w:rsid w:val="00FC14B3"/>
    <w:rsid w:val="00FD0B9C"/>
    <w:rsid w:val="00FD45D7"/>
    <w:rsid w:val="00FD76FB"/>
    <w:rsid w:val="00FE1625"/>
    <w:rsid w:val="00FE2846"/>
    <w:rsid w:val="00FE5F0E"/>
    <w:rsid w:val="00FF28B8"/>
    <w:rsid w:val="00FF5878"/>
    <w:rsid w:val="00FF5E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B74CF"/>
  <w15:docId w15:val="{F8C6E58A-B86A-4FE8-B72E-B922017E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W1)" w:eastAsia="Times New Roman" w:hAnsi="Times New (W1)"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A74648"/>
    <w:rPr>
      <w:sz w:val="24"/>
      <w:szCs w:val="24"/>
    </w:rPr>
  </w:style>
  <w:style w:type="paragraph" w:styleId="Nadpis1">
    <w:name w:val="heading 1"/>
    <w:basedOn w:val="Normln"/>
    <w:next w:val="Normln"/>
    <w:link w:val="Nadpis1Char"/>
    <w:uiPriority w:val="9"/>
    <w:qFormat/>
    <w:rsid w:val="00CA61B2"/>
    <w:pPr>
      <w:keepNext/>
      <w:spacing w:before="240" w:after="60"/>
      <w:outlineLvl w:val="0"/>
    </w:pPr>
    <w:rPr>
      <w:rFonts w:ascii="Arial" w:hAnsi="Arial" w:cs="Arial"/>
      <w:b/>
      <w:bCs/>
      <w:kern w:val="32"/>
      <w:sz w:val="32"/>
      <w:szCs w:val="32"/>
    </w:rPr>
  </w:style>
  <w:style w:type="paragraph" w:styleId="Nadpis2">
    <w:name w:val="heading 2"/>
    <w:basedOn w:val="Normln"/>
    <w:next w:val="Normln"/>
    <w:qFormat/>
    <w:rsid w:val="00CA61B2"/>
    <w:pPr>
      <w:keepNext/>
      <w:spacing w:before="240" w:after="60"/>
      <w:outlineLvl w:val="1"/>
    </w:pPr>
    <w:rPr>
      <w:rFonts w:ascii="Arial" w:hAnsi="Arial" w:cs="Arial"/>
      <w:b/>
      <w:bCs/>
      <w:i/>
      <w:iCs/>
      <w:sz w:val="28"/>
      <w:szCs w:val="28"/>
    </w:rPr>
  </w:style>
  <w:style w:type="paragraph" w:styleId="Nadpis3">
    <w:name w:val="heading 3"/>
    <w:basedOn w:val="Normln"/>
    <w:next w:val="Normln"/>
    <w:qFormat/>
    <w:rsid w:val="00CA61B2"/>
    <w:pPr>
      <w:keepNext/>
      <w:spacing w:before="240" w:after="60"/>
      <w:outlineLvl w:val="2"/>
    </w:pPr>
    <w:rPr>
      <w:rFonts w:ascii="Arial" w:hAnsi="Arial" w:cs="Arial"/>
      <w:b/>
      <w:bCs/>
      <w:sz w:val="26"/>
      <w:szCs w:val="26"/>
    </w:rPr>
  </w:style>
  <w:style w:type="paragraph" w:styleId="Nadpis4">
    <w:name w:val="heading 4"/>
    <w:basedOn w:val="Normln"/>
    <w:next w:val="Normln"/>
    <w:link w:val="Nadpis4Char"/>
    <w:semiHidden/>
    <w:unhideWhenUsed/>
    <w:qFormat/>
    <w:rsid w:val="007B6C92"/>
    <w:pPr>
      <w:keepNext/>
      <w:keepLines/>
      <w:numPr>
        <w:ilvl w:val="3"/>
        <w:numId w:val="44"/>
      </w:numPr>
      <w:spacing w:before="4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semiHidden/>
    <w:unhideWhenUsed/>
    <w:qFormat/>
    <w:rsid w:val="007B6C92"/>
    <w:pPr>
      <w:keepNext/>
      <w:keepLines/>
      <w:numPr>
        <w:ilvl w:val="4"/>
        <w:numId w:val="44"/>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link w:val="Nadpis6Char"/>
    <w:semiHidden/>
    <w:unhideWhenUsed/>
    <w:qFormat/>
    <w:rsid w:val="007B6C92"/>
    <w:pPr>
      <w:keepNext/>
      <w:keepLines/>
      <w:numPr>
        <w:ilvl w:val="5"/>
        <w:numId w:val="44"/>
      </w:numPr>
      <w:spacing w:before="40"/>
      <w:outlineLvl w:val="5"/>
    </w:pPr>
    <w:rPr>
      <w:rFonts w:asciiTheme="majorHAnsi" w:eastAsiaTheme="majorEastAsia" w:hAnsiTheme="majorHAnsi" w:cstheme="majorBidi"/>
      <w:color w:val="243F60" w:themeColor="accent1" w:themeShade="7F"/>
    </w:rPr>
  </w:style>
  <w:style w:type="paragraph" w:styleId="Nadpis7">
    <w:name w:val="heading 7"/>
    <w:basedOn w:val="Normln"/>
    <w:next w:val="Normln"/>
    <w:link w:val="Nadpis7Char"/>
    <w:semiHidden/>
    <w:unhideWhenUsed/>
    <w:qFormat/>
    <w:rsid w:val="007B6C92"/>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semiHidden/>
    <w:unhideWhenUsed/>
    <w:qFormat/>
    <w:rsid w:val="007B6C92"/>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semiHidden/>
    <w:unhideWhenUsed/>
    <w:qFormat/>
    <w:rsid w:val="007B6C92"/>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ylArial145bzarovnnnasted">
    <w:name w:val="Styl Arial 145 b. zarovnání na střed"/>
    <w:basedOn w:val="Normln"/>
    <w:link w:val="StylArial145bzarovnnnastedChar"/>
    <w:rsid w:val="00AE73A9"/>
    <w:pPr>
      <w:jc w:val="center"/>
    </w:pPr>
    <w:rPr>
      <w:rFonts w:ascii="Arial" w:hAnsi="Arial"/>
      <w:sz w:val="29"/>
      <w:szCs w:val="20"/>
    </w:rPr>
  </w:style>
  <w:style w:type="paragraph" w:customStyle="1" w:styleId="nazevprace">
    <w:name w:val="nazev prace"/>
    <w:basedOn w:val="Normln"/>
    <w:autoRedefine/>
    <w:rsid w:val="00C547A0"/>
    <w:pPr>
      <w:jc w:val="center"/>
    </w:pPr>
    <w:rPr>
      <w:rFonts w:ascii="Arial" w:hAnsi="Arial"/>
      <w:sz w:val="48"/>
      <w:szCs w:val="48"/>
    </w:rPr>
  </w:style>
  <w:style w:type="character" w:customStyle="1" w:styleId="StylArial145bzarovnnnastedChar">
    <w:name w:val="Styl Arial 145 b. zarovnání na střed Char"/>
    <w:link w:val="StylArial145bzarovnnnasted"/>
    <w:rsid w:val="00736B41"/>
    <w:rPr>
      <w:rFonts w:ascii="Arial" w:hAnsi="Arial"/>
      <w:sz w:val="29"/>
      <w:lang w:val="cs-CZ" w:eastAsia="cs-CZ" w:bidi="ar-SA"/>
    </w:rPr>
  </w:style>
  <w:style w:type="table" w:styleId="Mkatabulky">
    <w:name w:val="Table Grid"/>
    <w:basedOn w:val="Normlntabulka"/>
    <w:rsid w:val="00951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basedOn w:val="Normln"/>
    <w:next w:val="Normln"/>
    <w:autoRedefine/>
    <w:uiPriority w:val="39"/>
    <w:rsid w:val="000E19A8"/>
    <w:pPr>
      <w:spacing w:line="360" w:lineRule="auto"/>
    </w:pPr>
    <w:rPr>
      <w:b/>
      <w:caps/>
    </w:rPr>
  </w:style>
  <w:style w:type="paragraph" w:styleId="Obsah2">
    <w:name w:val="toc 2"/>
    <w:basedOn w:val="Normln"/>
    <w:next w:val="Normln"/>
    <w:autoRedefine/>
    <w:uiPriority w:val="39"/>
    <w:rsid w:val="000E19A8"/>
    <w:pPr>
      <w:spacing w:line="360" w:lineRule="auto"/>
      <w:ind w:left="238"/>
    </w:pPr>
  </w:style>
  <w:style w:type="paragraph" w:styleId="Obsah3">
    <w:name w:val="toc 3"/>
    <w:basedOn w:val="Normln"/>
    <w:next w:val="Normln"/>
    <w:autoRedefine/>
    <w:uiPriority w:val="39"/>
    <w:rsid w:val="000E19A8"/>
    <w:pPr>
      <w:spacing w:line="360" w:lineRule="auto"/>
      <w:ind w:left="482"/>
    </w:pPr>
  </w:style>
  <w:style w:type="character" w:styleId="Hypertextovodkaz">
    <w:name w:val="Hyperlink"/>
    <w:uiPriority w:val="99"/>
    <w:rsid w:val="00C00E28"/>
    <w:rPr>
      <w:color w:val="0000FF"/>
      <w:u w:val="single"/>
    </w:rPr>
  </w:style>
  <w:style w:type="paragraph" w:customStyle="1" w:styleId="Text">
    <w:name w:val="Text"/>
    <w:basedOn w:val="Normln"/>
    <w:rsid w:val="009C1B8E"/>
    <w:pPr>
      <w:spacing w:before="120" w:line="360" w:lineRule="auto"/>
      <w:jc w:val="both"/>
    </w:pPr>
  </w:style>
  <w:style w:type="paragraph" w:customStyle="1" w:styleId="seznampouzitelit">
    <w:name w:val="seznam pouzite lit"/>
    <w:basedOn w:val="Text"/>
    <w:rsid w:val="009C1B8E"/>
    <w:pPr>
      <w:spacing w:before="240" w:line="240" w:lineRule="auto"/>
      <w:jc w:val="left"/>
    </w:pPr>
  </w:style>
  <w:style w:type="paragraph" w:customStyle="1" w:styleId="StylKurzvaPed6bZa42b">
    <w:name w:val="Styl Kurzíva Před:  6 b. Za:  42 b."/>
    <w:basedOn w:val="Normln"/>
    <w:rsid w:val="00C547A0"/>
    <w:pPr>
      <w:spacing w:before="120" w:after="1200"/>
    </w:pPr>
    <w:rPr>
      <w:i/>
      <w:iCs/>
      <w:szCs w:val="20"/>
    </w:rPr>
  </w:style>
  <w:style w:type="paragraph" w:customStyle="1" w:styleId="Nadpisy">
    <w:name w:val="Nadpisy"/>
    <w:basedOn w:val="Nzev"/>
    <w:link w:val="NadpisyChar"/>
    <w:qFormat/>
    <w:rsid w:val="00C33F40"/>
    <w:pPr>
      <w:spacing w:before="120" w:after="360"/>
      <w:jc w:val="left"/>
    </w:pPr>
    <w:rPr>
      <w:rFonts w:ascii="Times New Roman" w:hAnsi="Times New Roman"/>
      <w:caps/>
    </w:rPr>
  </w:style>
  <w:style w:type="paragraph" w:customStyle="1" w:styleId="normlntext">
    <w:name w:val="normální text"/>
    <w:basedOn w:val="Normln"/>
    <w:qFormat/>
    <w:rsid w:val="00B70E26"/>
    <w:pPr>
      <w:spacing w:after="120" w:line="360" w:lineRule="auto"/>
      <w:jc w:val="both"/>
    </w:pPr>
    <w:rPr>
      <w:rFonts w:ascii="Times New Roman" w:hAnsi="Times New Roman"/>
    </w:rPr>
  </w:style>
  <w:style w:type="paragraph" w:customStyle="1" w:styleId="normlntextkurzva">
    <w:name w:val="normální text kurzíva"/>
    <w:basedOn w:val="Normln"/>
    <w:qFormat/>
    <w:rsid w:val="00C33F40"/>
    <w:pPr>
      <w:spacing w:after="120" w:line="360" w:lineRule="auto"/>
      <w:jc w:val="both"/>
    </w:pPr>
    <w:rPr>
      <w:i/>
    </w:rPr>
  </w:style>
  <w:style w:type="paragraph" w:styleId="Nzev">
    <w:name w:val="Title"/>
    <w:basedOn w:val="Normln"/>
    <w:next w:val="Normln"/>
    <w:link w:val="NzevChar"/>
    <w:qFormat/>
    <w:rsid w:val="00C33F40"/>
    <w:pPr>
      <w:spacing w:before="240" w:after="60"/>
      <w:jc w:val="center"/>
      <w:outlineLvl w:val="0"/>
    </w:pPr>
    <w:rPr>
      <w:rFonts w:ascii="Cambria" w:hAnsi="Cambria"/>
      <w:b/>
      <w:bCs/>
      <w:kern w:val="28"/>
      <w:sz w:val="32"/>
      <w:szCs w:val="32"/>
    </w:rPr>
  </w:style>
  <w:style w:type="character" w:customStyle="1" w:styleId="NzevChar">
    <w:name w:val="Název Char"/>
    <w:link w:val="Nzev"/>
    <w:rsid w:val="00C33F40"/>
    <w:rPr>
      <w:rFonts w:ascii="Cambria" w:eastAsia="Times New Roman" w:hAnsi="Cambria" w:cs="Times New Roman"/>
      <w:b/>
      <w:bCs/>
      <w:kern w:val="28"/>
      <w:sz w:val="32"/>
      <w:szCs w:val="32"/>
    </w:rPr>
  </w:style>
  <w:style w:type="paragraph" w:styleId="Zhlav">
    <w:name w:val="header"/>
    <w:basedOn w:val="Normln"/>
    <w:link w:val="ZhlavChar"/>
    <w:rsid w:val="0092160D"/>
    <w:pPr>
      <w:tabs>
        <w:tab w:val="center" w:pos="4536"/>
        <w:tab w:val="right" w:pos="9072"/>
      </w:tabs>
    </w:pPr>
  </w:style>
  <w:style w:type="character" w:customStyle="1" w:styleId="ZhlavChar">
    <w:name w:val="Záhlaví Char"/>
    <w:link w:val="Zhlav"/>
    <w:rsid w:val="0092160D"/>
    <w:rPr>
      <w:rFonts w:ascii="Times New (W1)" w:hAnsi="Times New (W1)"/>
      <w:sz w:val="24"/>
      <w:szCs w:val="24"/>
    </w:rPr>
  </w:style>
  <w:style w:type="paragraph" w:customStyle="1" w:styleId="NadpisA">
    <w:name w:val="Nadpis A"/>
    <w:basedOn w:val="Nadpis1"/>
    <w:next w:val="Normln"/>
    <w:qFormat/>
    <w:rsid w:val="00992D00"/>
    <w:pPr>
      <w:numPr>
        <w:numId w:val="44"/>
      </w:numPr>
      <w:spacing w:before="0" w:after="240" w:line="360" w:lineRule="auto"/>
      <w:ind w:left="397" w:hanging="397"/>
    </w:pPr>
    <w:rPr>
      <w:rFonts w:ascii="Times New Roman" w:hAnsi="Times New Roman"/>
      <w:caps/>
    </w:rPr>
  </w:style>
  <w:style w:type="paragraph" w:customStyle="1" w:styleId="NadpisB">
    <w:name w:val="Nadpis B"/>
    <w:basedOn w:val="Nadpis2"/>
    <w:next w:val="Normln"/>
    <w:qFormat/>
    <w:rsid w:val="007B6C92"/>
    <w:pPr>
      <w:numPr>
        <w:ilvl w:val="1"/>
        <w:numId w:val="44"/>
      </w:numPr>
      <w:spacing w:before="360" w:after="240" w:line="360" w:lineRule="auto"/>
      <w:ind w:left="964" w:hanging="624"/>
    </w:pPr>
    <w:rPr>
      <w:rFonts w:ascii="Times New Roman" w:hAnsi="Times New Roman"/>
      <w:i w:val="0"/>
      <w:sz w:val="32"/>
    </w:rPr>
  </w:style>
  <w:style w:type="paragraph" w:customStyle="1" w:styleId="NadpisC">
    <w:name w:val="Nadpis C"/>
    <w:basedOn w:val="Nadpis3"/>
    <w:next w:val="Normln"/>
    <w:qFormat/>
    <w:rsid w:val="00992D00"/>
    <w:pPr>
      <w:numPr>
        <w:ilvl w:val="2"/>
        <w:numId w:val="44"/>
      </w:numPr>
      <w:spacing w:before="360" w:after="240" w:line="360" w:lineRule="auto"/>
      <w:ind w:left="1814" w:hanging="1247"/>
    </w:pPr>
    <w:rPr>
      <w:rFonts w:ascii="Times New Roman" w:hAnsi="Times New Roman"/>
      <w:sz w:val="28"/>
    </w:rPr>
  </w:style>
  <w:style w:type="paragraph" w:styleId="Zpat">
    <w:name w:val="footer"/>
    <w:basedOn w:val="Normln"/>
    <w:link w:val="ZpatChar"/>
    <w:uiPriority w:val="99"/>
    <w:rsid w:val="000E19A8"/>
    <w:pPr>
      <w:tabs>
        <w:tab w:val="center" w:pos="4536"/>
        <w:tab w:val="right" w:pos="9072"/>
      </w:tabs>
    </w:pPr>
  </w:style>
  <w:style w:type="character" w:customStyle="1" w:styleId="ZpatChar">
    <w:name w:val="Zápatí Char"/>
    <w:link w:val="Zpat"/>
    <w:uiPriority w:val="99"/>
    <w:rsid w:val="000E19A8"/>
    <w:rPr>
      <w:sz w:val="24"/>
      <w:szCs w:val="24"/>
    </w:rPr>
  </w:style>
  <w:style w:type="paragraph" w:customStyle="1" w:styleId="Bezodstavce">
    <w:name w:val="Bez odstavce"/>
    <w:basedOn w:val="Normln"/>
    <w:rsid w:val="00D70095"/>
    <w:pPr>
      <w:spacing w:after="120" w:line="360" w:lineRule="auto"/>
      <w:jc w:val="both"/>
    </w:pPr>
  </w:style>
  <w:style w:type="paragraph" w:customStyle="1" w:styleId="Literatura">
    <w:name w:val="Literatura"/>
    <w:basedOn w:val="Normln"/>
    <w:rsid w:val="00D70095"/>
    <w:pPr>
      <w:tabs>
        <w:tab w:val="right" w:pos="709"/>
        <w:tab w:val="left" w:pos="851"/>
      </w:tabs>
      <w:spacing w:before="60" w:after="60" w:line="360" w:lineRule="auto"/>
      <w:ind w:left="851" w:hanging="851"/>
      <w:jc w:val="both"/>
    </w:pPr>
  </w:style>
  <w:style w:type="paragraph" w:customStyle="1" w:styleId="Nadpisy-AbstraktObsah">
    <w:name w:val="Nadpisy - Abstrakt + Obsah"/>
    <w:basedOn w:val="Nadpisy"/>
    <w:link w:val="Nadpisy-AbstraktObsahChar"/>
    <w:qFormat/>
    <w:rsid w:val="00D23655"/>
    <w:rPr>
      <w:szCs w:val="28"/>
    </w:rPr>
  </w:style>
  <w:style w:type="character" w:customStyle="1" w:styleId="Nadpis1Char">
    <w:name w:val="Nadpis 1 Char"/>
    <w:link w:val="Nadpis1"/>
    <w:uiPriority w:val="9"/>
    <w:rsid w:val="00EF5E0F"/>
    <w:rPr>
      <w:rFonts w:ascii="Arial" w:hAnsi="Arial" w:cs="Arial"/>
      <w:b/>
      <w:bCs/>
      <w:kern w:val="32"/>
      <w:sz w:val="32"/>
      <w:szCs w:val="32"/>
    </w:rPr>
  </w:style>
  <w:style w:type="character" w:customStyle="1" w:styleId="NadpisyChar">
    <w:name w:val="Nadpisy Char"/>
    <w:link w:val="Nadpisy"/>
    <w:rsid w:val="00D70095"/>
    <w:rPr>
      <w:rFonts w:ascii="Cambria" w:eastAsia="Times New Roman" w:hAnsi="Cambria" w:cs="Times New Roman"/>
      <w:b/>
      <w:bCs/>
      <w:caps/>
      <w:kern w:val="28"/>
      <w:sz w:val="32"/>
      <w:szCs w:val="32"/>
    </w:rPr>
  </w:style>
  <w:style w:type="character" w:customStyle="1" w:styleId="Nadpisy-AbstraktObsahChar">
    <w:name w:val="Nadpisy - Abstrakt + Obsah Char"/>
    <w:link w:val="Nadpisy-AbstraktObsah"/>
    <w:rsid w:val="00D23655"/>
    <w:rPr>
      <w:rFonts w:ascii="Cambria" w:eastAsia="Times New Roman" w:hAnsi="Cambria" w:cs="Times New Roman"/>
      <w:b/>
      <w:bCs/>
      <w:caps/>
      <w:kern w:val="28"/>
      <w:sz w:val="32"/>
      <w:szCs w:val="28"/>
    </w:rPr>
  </w:style>
  <w:style w:type="paragraph" w:styleId="Bibliografie">
    <w:name w:val="Bibliography"/>
    <w:basedOn w:val="Normln"/>
    <w:next w:val="Normln"/>
    <w:uiPriority w:val="37"/>
    <w:unhideWhenUsed/>
    <w:rsid w:val="00EF5E0F"/>
  </w:style>
  <w:style w:type="paragraph" w:styleId="Odstavecseseznamem">
    <w:name w:val="List Paragraph"/>
    <w:basedOn w:val="Normln"/>
    <w:uiPriority w:val="34"/>
    <w:qFormat/>
    <w:rsid w:val="00D27FCE"/>
    <w:pPr>
      <w:spacing w:after="160" w:line="259" w:lineRule="auto"/>
      <w:ind w:left="720"/>
      <w:contextualSpacing/>
    </w:pPr>
    <w:rPr>
      <w:rFonts w:ascii="Calibri" w:eastAsia="Calibri" w:hAnsi="Calibri"/>
      <w:sz w:val="22"/>
      <w:szCs w:val="22"/>
      <w:lang w:eastAsia="en-US"/>
    </w:rPr>
  </w:style>
  <w:style w:type="paragraph" w:customStyle="1" w:styleId="Default">
    <w:name w:val="Default"/>
    <w:rsid w:val="00E47C06"/>
    <w:pPr>
      <w:autoSpaceDE w:val="0"/>
      <w:autoSpaceDN w:val="0"/>
      <w:adjustRightInd w:val="0"/>
    </w:pPr>
    <w:rPr>
      <w:rFonts w:ascii="Times New Roman" w:hAnsi="Times New Roman"/>
      <w:color w:val="000000"/>
      <w:sz w:val="24"/>
      <w:szCs w:val="24"/>
    </w:rPr>
  </w:style>
  <w:style w:type="paragraph" w:styleId="Titulek">
    <w:name w:val="caption"/>
    <w:basedOn w:val="Normln"/>
    <w:next w:val="Normln"/>
    <w:unhideWhenUsed/>
    <w:qFormat/>
    <w:rsid w:val="00E17ED4"/>
    <w:rPr>
      <w:b/>
      <w:bCs/>
      <w:sz w:val="20"/>
      <w:szCs w:val="20"/>
    </w:rPr>
  </w:style>
  <w:style w:type="character" w:styleId="Odkaznakoment">
    <w:name w:val="annotation reference"/>
    <w:semiHidden/>
    <w:unhideWhenUsed/>
    <w:rsid w:val="00A82FC9"/>
    <w:rPr>
      <w:sz w:val="16"/>
      <w:szCs w:val="16"/>
    </w:rPr>
  </w:style>
  <w:style w:type="paragraph" w:styleId="Textkomente">
    <w:name w:val="annotation text"/>
    <w:basedOn w:val="Normln"/>
    <w:link w:val="TextkomenteChar"/>
    <w:unhideWhenUsed/>
    <w:rsid w:val="00A82FC9"/>
    <w:rPr>
      <w:sz w:val="20"/>
      <w:szCs w:val="20"/>
    </w:rPr>
  </w:style>
  <w:style w:type="character" w:customStyle="1" w:styleId="TextkomenteChar">
    <w:name w:val="Text komentáře Char"/>
    <w:basedOn w:val="Standardnpsmoodstavce"/>
    <w:link w:val="Textkomente"/>
    <w:rsid w:val="00A82FC9"/>
  </w:style>
  <w:style w:type="paragraph" w:styleId="Pedmtkomente">
    <w:name w:val="annotation subject"/>
    <w:basedOn w:val="Textkomente"/>
    <w:next w:val="Textkomente"/>
    <w:link w:val="PedmtkomenteChar"/>
    <w:semiHidden/>
    <w:unhideWhenUsed/>
    <w:rsid w:val="00A82FC9"/>
    <w:rPr>
      <w:b/>
      <w:bCs/>
    </w:rPr>
  </w:style>
  <w:style w:type="character" w:customStyle="1" w:styleId="PedmtkomenteChar">
    <w:name w:val="Předmět komentáře Char"/>
    <w:link w:val="Pedmtkomente"/>
    <w:semiHidden/>
    <w:rsid w:val="00A82FC9"/>
    <w:rPr>
      <w:b/>
      <w:bCs/>
    </w:rPr>
  </w:style>
  <w:style w:type="paragraph" w:styleId="Textbubliny">
    <w:name w:val="Balloon Text"/>
    <w:basedOn w:val="Normln"/>
    <w:link w:val="TextbublinyChar"/>
    <w:rsid w:val="00A82FC9"/>
    <w:rPr>
      <w:rFonts w:ascii="Segoe UI" w:hAnsi="Segoe UI" w:cs="Segoe UI"/>
      <w:sz w:val="18"/>
      <w:szCs w:val="18"/>
    </w:rPr>
  </w:style>
  <w:style w:type="character" w:customStyle="1" w:styleId="TextbublinyChar">
    <w:name w:val="Text bubliny Char"/>
    <w:link w:val="Textbubliny"/>
    <w:rsid w:val="00A82FC9"/>
    <w:rPr>
      <w:rFonts w:ascii="Segoe UI" w:hAnsi="Segoe UI" w:cs="Segoe UI"/>
      <w:sz w:val="18"/>
      <w:szCs w:val="18"/>
    </w:rPr>
  </w:style>
  <w:style w:type="character" w:styleId="Sledovanodkaz">
    <w:name w:val="FollowedHyperlink"/>
    <w:semiHidden/>
    <w:unhideWhenUsed/>
    <w:rsid w:val="00C1452E"/>
    <w:rPr>
      <w:color w:val="800080"/>
      <w:u w:val="single"/>
    </w:rPr>
  </w:style>
  <w:style w:type="character" w:styleId="Nevyeenzmnka">
    <w:name w:val="Unresolved Mention"/>
    <w:basedOn w:val="Standardnpsmoodstavce"/>
    <w:uiPriority w:val="99"/>
    <w:semiHidden/>
    <w:unhideWhenUsed/>
    <w:rsid w:val="00910000"/>
    <w:rPr>
      <w:color w:val="605E5C"/>
      <w:shd w:val="clear" w:color="auto" w:fill="E1DFDD"/>
    </w:rPr>
  </w:style>
  <w:style w:type="character" w:styleId="Zstupntext">
    <w:name w:val="Placeholder Text"/>
    <w:basedOn w:val="Standardnpsmoodstavce"/>
    <w:uiPriority w:val="99"/>
    <w:semiHidden/>
    <w:rsid w:val="00932003"/>
    <w:rPr>
      <w:color w:val="808080"/>
    </w:rPr>
  </w:style>
  <w:style w:type="paragraph" w:styleId="Seznamobrzk">
    <w:name w:val="table of figures"/>
    <w:basedOn w:val="Normln"/>
    <w:next w:val="Normln"/>
    <w:uiPriority w:val="99"/>
    <w:unhideWhenUsed/>
    <w:rsid w:val="00A22CCC"/>
  </w:style>
  <w:style w:type="character" w:customStyle="1" w:styleId="Nadpis4Char">
    <w:name w:val="Nadpis 4 Char"/>
    <w:basedOn w:val="Standardnpsmoodstavce"/>
    <w:link w:val="Nadpis4"/>
    <w:semiHidden/>
    <w:rsid w:val="007B6C92"/>
    <w:rPr>
      <w:rFonts w:asciiTheme="majorHAnsi" w:eastAsiaTheme="majorEastAsia" w:hAnsiTheme="majorHAnsi" w:cstheme="majorBidi"/>
      <w:i/>
      <w:iCs/>
      <w:color w:val="365F91" w:themeColor="accent1" w:themeShade="BF"/>
      <w:sz w:val="24"/>
      <w:szCs w:val="24"/>
    </w:rPr>
  </w:style>
  <w:style w:type="character" w:customStyle="1" w:styleId="Nadpis5Char">
    <w:name w:val="Nadpis 5 Char"/>
    <w:basedOn w:val="Standardnpsmoodstavce"/>
    <w:link w:val="Nadpis5"/>
    <w:semiHidden/>
    <w:rsid w:val="007B6C92"/>
    <w:rPr>
      <w:rFonts w:asciiTheme="majorHAnsi" w:eastAsiaTheme="majorEastAsia" w:hAnsiTheme="majorHAnsi" w:cstheme="majorBidi"/>
      <w:color w:val="365F91" w:themeColor="accent1" w:themeShade="BF"/>
      <w:sz w:val="24"/>
      <w:szCs w:val="24"/>
    </w:rPr>
  </w:style>
  <w:style w:type="character" w:customStyle="1" w:styleId="Nadpis6Char">
    <w:name w:val="Nadpis 6 Char"/>
    <w:basedOn w:val="Standardnpsmoodstavce"/>
    <w:link w:val="Nadpis6"/>
    <w:semiHidden/>
    <w:rsid w:val="007B6C92"/>
    <w:rPr>
      <w:rFonts w:asciiTheme="majorHAnsi" w:eastAsiaTheme="majorEastAsia" w:hAnsiTheme="majorHAnsi" w:cstheme="majorBidi"/>
      <w:color w:val="243F60" w:themeColor="accent1" w:themeShade="7F"/>
      <w:sz w:val="24"/>
      <w:szCs w:val="24"/>
    </w:rPr>
  </w:style>
  <w:style w:type="character" w:customStyle="1" w:styleId="Nadpis7Char">
    <w:name w:val="Nadpis 7 Char"/>
    <w:basedOn w:val="Standardnpsmoodstavce"/>
    <w:link w:val="Nadpis7"/>
    <w:semiHidden/>
    <w:rsid w:val="007B6C92"/>
    <w:rPr>
      <w:rFonts w:asciiTheme="majorHAnsi" w:eastAsiaTheme="majorEastAsia" w:hAnsiTheme="majorHAnsi" w:cstheme="majorBidi"/>
      <w:i/>
      <w:iCs/>
      <w:color w:val="243F60" w:themeColor="accent1" w:themeShade="7F"/>
      <w:sz w:val="24"/>
      <w:szCs w:val="24"/>
    </w:rPr>
  </w:style>
  <w:style w:type="character" w:customStyle="1" w:styleId="Nadpis8Char">
    <w:name w:val="Nadpis 8 Char"/>
    <w:basedOn w:val="Standardnpsmoodstavce"/>
    <w:link w:val="Nadpis8"/>
    <w:semiHidden/>
    <w:rsid w:val="007B6C9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semiHidden/>
    <w:rsid w:val="007B6C92"/>
    <w:rPr>
      <w:rFonts w:asciiTheme="majorHAnsi" w:eastAsiaTheme="majorEastAsia" w:hAnsiTheme="majorHAnsi" w:cstheme="majorBidi"/>
      <w:i/>
      <w:iCs/>
      <w:color w:val="272727" w:themeColor="text1" w:themeTint="D8"/>
      <w:sz w:val="21"/>
      <w:szCs w:val="21"/>
    </w:rPr>
  </w:style>
  <w:style w:type="character" w:styleId="Zdraznn">
    <w:name w:val="Emphasis"/>
    <w:basedOn w:val="Standardnpsmoodstavce"/>
    <w:uiPriority w:val="20"/>
    <w:qFormat/>
    <w:rsid w:val="009D50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57999">
      <w:bodyDiv w:val="1"/>
      <w:marLeft w:val="0"/>
      <w:marRight w:val="0"/>
      <w:marTop w:val="0"/>
      <w:marBottom w:val="0"/>
      <w:divBdr>
        <w:top w:val="none" w:sz="0" w:space="0" w:color="auto"/>
        <w:left w:val="none" w:sz="0" w:space="0" w:color="auto"/>
        <w:bottom w:val="none" w:sz="0" w:space="0" w:color="auto"/>
        <w:right w:val="none" w:sz="0" w:space="0" w:color="auto"/>
      </w:divBdr>
    </w:div>
    <w:div w:id="330256779">
      <w:bodyDiv w:val="1"/>
      <w:marLeft w:val="0"/>
      <w:marRight w:val="0"/>
      <w:marTop w:val="0"/>
      <w:marBottom w:val="0"/>
      <w:divBdr>
        <w:top w:val="none" w:sz="0" w:space="0" w:color="auto"/>
        <w:left w:val="none" w:sz="0" w:space="0" w:color="auto"/>
        <w:bottom w:val="none" w:sz="0" w:space="0" w:color="auto"/>
        <w:right w:val="none" w:sz="0" w:space="0" w:color="auto"/>
      </w:divBdr>
    </w:div>
    <w:div w:id="1023481873">
      <w:bodyDiv w:val="1"/>
      <w:marLeft w:val="0"/>
      <w:marRight w:val="0"/>
      <w:marTop w:val="0"/>
      <w:marBottom w:val="0"/>
      <w:divBdr>
        <w:top w:val="none" w:sz="0" w:space="0" w:color="auto"/>
        <w:left w:val="none" w:sz="0" w:space="0" w:color="auto"/>
        <w:bottom w:val="none" w:sz="0" w:space="0" w:color="auto"/>
        <w:right w:val="none" w:sz="0" w:space="0" w:color="auto"/>
      </w:divBdr>
    </w:div>
    <w:div w:id="1030452334">
      <w:bodyDiv w:val="1"/>
      <w:marLeft w:val="0"/>
      <w:marRight w:val="0"/>
      <w:marTop w:val="0"/>
      <w:marBottom w:val="0"/>
      <w:divBdr>
        <w:top w:val="none" w:sz="0" w:space="0" w:color="auto"/>
        <w:left w:val="none" w:sz="0" w:space="0" w:color="auto"/>
        <w:bottom w:val="none" w:sz="0" w:space="0" w:color="auto"/>
        <w:right w:val="none" w:sz="0" w:space="0" w:color="auto"/>
      </w:divBdr>
    </w:div>
    <w:div w:id="1122503080">
      <w:bodyDiv w:val="1"/>
      <w:marLeft w:val="0"/>
      <w:marRight w:val="0"/>
      <w:marTop w:val="0"/>
      <w:marBottom w:val="0"/>
      <w:divBdr>
        <w:top w:val="none" w:sz="0" w:space="0" w:color="auto"/>
        <w:left w:val="none" w:sz="0" w:space="0" w:color="auto"/>
        <w:bottom w:val="none" w:sz="0" w:space="0" w:color="auto"/>
        <w:right w:val="none" w:sz="0" w:space="0" w:color="auto"/>
      </w:divBdr>
    </w:div>
    <w:div w:id="1152529535">
      <w:bodyDiv w:val="1"/>
      <w:marLeft w:val="0"/>
      <w:marRight w:val="0"/>
      <w:marTop w:val="0"/>
      <w:marBottom w:val="0"/>
      <w:divBdr>
        <w:top w:val="none" w:sz="0" w:space="0" w:color="auto"/>
        <w:left w:val="none" w:sz="0" w:space="0" w:color="auto"/>
        <w:bottom w:val="none" w:sz="0" w:space="0" w:color="auto"/>
        <w:right w:val="none" w:sz="0" w:space="0" w:color="auto"/>
      </w:divBdr>
    </w:div>
    <w:div w:id="1182166095">
      <w:bodyDiv w:val="1"/>
      <w:marLeft w:val="0"/>
      <w:marRight w:val="0"/>
      <w:marTop w:val="0"/>
      <w:marBottom w:val="0"/>
      <w:divBdr>
        <w:top w:val="none" w:sz="0" w:space="0" w:color="auto"/>
        <w:left w:val="none" w:sz="0" w:space="0" w:color="auto"/>
        <w:bottom w:val="none" w:sz="0" w:space="0" w:color="auto"/>
        <w:right w:val="none" w:sz="0" w:space="0" w:color="auto"/>
      </w:divBdr>
    </w:div>
    <w:div w:id="1250238493">
      <w:bodyDiv w:val="1"/>
      <w:marLeft w:val="0"/>
      <w:marRight w:val="0"/>
      <w:marTop w:val="0"/>
      <w:marBottom w:val="0"/>
      <w:divBdr>
        <w:top w:val="none" w:sz="0" w:space="0" w:color="auto"/>
        <w:left w:val="none" w:sz="0" w:space="0" w:color="auto"/>
        <w:bottom w:val="none" w:sz="0" w:space="0" w:color="auto"/>
        <w:right w:val="none" w:sz="0" w:space="0" w:color="auto"/>
      </w:divBdr>
    </w:div>
    <w:div w:id="1616134593">
      <w:bodyDiv w:val="1"/>
      <w:marLeft w:val="0"/>
      <w:marRight w:val="0"/>
      <w:marTop w:val="0"/>
      <w:marBottom w:val="0"/>
      <w:divBdr>
        <w:top w:val="none" w:sz="0" w:space="0" w:color="auto"/>
        <w:left w:val="none" w:sz="0" w:space="0" w:color="auto"/>
        <w:bottom w:val="none" w:sz="0" w:space="0" w:color="auto"/>
        <w:right w:val="none" w:sz="0" w:space="0" w:color="auto"/>
      </w:divBdr>
    </w:div>
    <w:div w:id="1634016135">
      <w:bodyDiv w:val="1"/>
      <w:marLeft w:val="0"/>
      <w:marRight w:val="0"/>
      <w:marTop w:val="0"/>
      <w:marBottom w:val="0"/>
      <w:divBdr>
        <w:top w:val="none" w:sz="0" w:space="0" w:color="auto"/>
        <w:left w:val="none" w:sz="0" w:space="0" w:color="auto"/>
        <w:bottom w:val="none" w:sz="0" w:space="0" w:color="auto"/>
        <w:right w:val="none" w:sz="0" w:space="0" w:color="auto"/>
      </w:divBdr>
    </w:div>
    <w:div w:id="1878926028">
      <w:bodyDiv w:val="1"/>
      <w:marLeft w:val="0"/>
      <w:marRight w:val="0"/>
      <w:marTop w:val="0"/>
      <w:marBottom w:val="0"/>
      <w:divBdr>
        <w:top w:val="none" w:sz="0" w:space="0" w:color="auto"/>
        <w:left w:val="none" w:sz="0" w:space="0" w:color="auto"/>
        <w:bottom w:val="none" w:sz="0" w:space="0" w:color="auto"/>
        <w:right w:val="none" w:sz="0" w:space="0" w:color="auto"/>
      </w:divBdr>
    </w:div>
    <w:div w:id="202558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microsoft.com/office/2011/relationships/commentsExtended" Target="commentsExtended.xml"/><Relationship Id="rId42" Type="http://schemas.openxmlformats.org/officeDocument/2006/relationships/hyperlink" Target="https://is.cuni.cz/webapps/zzp/detail/4407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www.trello.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www.netbeans.apache.org" TargetMode="External"/><Relationship Id="rId36" Type="http://schemas.microsoft.com/office/2018/08/relationships/commentsExtensible" Target="commentsExtensible.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irafm.osu.cz/"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Erumoico42/diplomova_prace" TargetMode="External"/><Relationship Id="rId30" Type="http://schemas.openxmlformats.org/officeDocument/2006/relationships/image" Target="media/image18.png"/><Relationship Id="rId35" Type="http://schemas.microsoft.com/office/2016/09/relationships/commentsIds" Target="commentsIds.xml"/><Relationship Id="rId43" Type="http://schemas.openxmlformats.org/officeDocument/2006/relationships/hyperlink" Target="http://shadowtree-software.se/trafficlanes2.html" TargetMode="External"/><Relationship Id="rId48" Type="http://schemas.microsoft.com/office/2011/relationships/people" Target="people.xml"/><Relationship Id="rId8" Type="http://schemas.openxmlformats.org/officeDocument/2006/relationships/hyperlink" Target="http://prf.osu.eu/ki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mments" Target="comments.xml"/><Relationship Id="rId38" Type="http://schemas.openxmlformats.org/officeDocument/2006/relationships/image" Target="media/image22.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is.cuni.cz/webapps/zzp/detail/4997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za\Desktop\mgr\sablona_DP_BP.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E59A4-F165-4E53-8847-400749A4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sablona_DP_BP</Template>
  <TotalTime>2634</TotalTime>
  <Pages>55</Pages>
  <Words>9249</Words>
  <Characters>54571</Characters>
  <Application>Microsoft Office Word</Application>
  <DocSecurity>0</DocSecurity>
  <Lines>454</Lines>
  <Paragraphs>127</Paragraphs>
  <ScaleCrop>false</ScaleCrop>
  <HeadingPairs>
    <vt:vector size="2" baseType="variant">
      <vt:variant>
        <vt:lpstr>Název</vt:lpstr>
      </vt:variant>
      <vt:variant>
        <vt:i4>1</vt:i4>
      </vt:variant>
    </vt:vector>
  </HeadingPairs>
  <TitlesOfParts>
    <vt:vector size="1" baseType="lpstr">
      <vt:lpstr/>
    </vt:vector>
  </TitlesOfParts>
  <Company>OU</Company>
  <LinksUpToDate>false</LinksUpToDate>
  <CharactersWithSpaces>63693</CharactersWithSpaces>
  <SharedDoc>false</SharedDoc>
  <HLinks>
    <vt:vector size="132" baseType="variant">
      <vt:variant>
        <vt:i4>1507381</vt:i4>
      </vt:variant>
      <vt:variant>
        <vt:i4>128</vt:i4>
      </vt:variant>
      <vt:variant>
        <vt:i4>0</vt:i4>
      </vt:variant>
      <vt:variant>
        <vt:i4>5</vt:i4>
      </vt:variant>
      <vt:variant>
        <vt:lpwstr/>
      </vt:variant>
      <vt:variant>
        <vt:lpwstr>_Toc440839257</vt:lpwstr>
      </vt:variant>
      <vt:variant>
        <vt:i4>1507381</vt:i4>
      </vt:variant>
      <vt:variant>
        <vt:i4>122</vt:i4>
      </vt:variant>
      <vt:variant>
        <vt:i4>0</vt:i4>
      </vt:variant>
      <vt:variant>
        <vt:i4>5</vt:i4>
      </vt:variant>
      <vt:variant>
        <vt:lpwstr/>
      </vt:variant>
      <vt:variant>
        <vt:lpwstr>_Toc440839256</vt:lpwstr>
      </vt:variant>
      <vt:variant>
        <vt:i4>1507381</vt:i4>
      </vt:variant>
      <vt:variant>
        <vt:i4>116</vt:i4>
      </vt:variant>
      <vt:variant>
        <vt:i4>0</vt:i4>
      </vt:variant>
      <vt:variant>
        <vt:i4>5</vt:i4>
      </vt:variant>
      <vt:variant>
        <vt:lpwstr/>
      </vt:variant>
      <vt:variant>
        <vt:lpwstr>_Toc440839255</vt:lpwstr>
      </vt:variant>
      <vt:variant>
        <vt:i4>1507381</vt:i4>
      </vt:variant>
      <vt:variant>
        <vt:i4>110</vt:i4>
      </vt:variant>
      <vt:variant>
        <vt:i4>0</vt:i4>
      </vt:variant>
      <vt:variant>
        <vt:i4>5</vt:i4>
      </vt:variant>
      <vt:variant>
        <vt:lpwstr/>
      </vt:variant>
      <vt:variant>
        <vt:lpwstr>_Toc440839254</vt:lpwstr>
      </vt:variant>
      <vt:variant>
        <vt:i4>1507381</vt:i4>
      </vt:variant>
      <vt:variant>
        <vt:i4>104</vt:i4>
      </vt:variant>
      <vt:variant>
        <vt:i4>0</vt:i4>
      </vt:variant>
      <vt:variant>
        <vt:i4>5</vt:i4>
      </vt:variant>
      <vt:variant>
        <vt:lpwstr/>
      </vt:variant>
      <vt:variant>
        <vt:lpwstr>_Toc440839253</vt:lpwstr>
      </vt:variant>
      <vt:variant>
        <vt:i4>1507381</vt:i4>
      </vt:variant>
      <vt:variant>
        <vt:i4>98</vt:i4>
      </vt:variant>
      <vt:variant>
        <vt:i4>0</vt:i4>
      </vt:variant>
      <vt:variant>
        <vt:i4>5</vt:i4>
      </vt:variant>
      <vt:variant>
        <vt:lpwstr/>
      </vt:variant>
      <vt:variant>
        <vt:lpwstr>_Toc440839252</vt:lpwstr>
      </vt:variant>
      <vt:variant>
        <vt:i4>1507381</vt:i4>
      </vt:variant>
      <vt:variant>
        <vt:i4>92</vt:i4>
      </vt:variant>
      <vt:variant>
        <vt:i4>0</vt:i4>
      </vt:variant>
      <vt:variant>
        <vt:i4>5</vt:i4>
      </vt:variant>
      <vt:variant>
        <vt:lpwstr/>
      </vt:variant>
      <vt:variant>
        <vt:lpwstr>_Toc440839251</vt:lpwstr>
      </vt:variant>
      <vt:variant>
        <vt:i4>1507381</vt:i4>
      </vt:variant>
      <vt:variant>
        <vt:i4>86</vt:i4>
      </vt:variant>
      <vt:variant>
        <vt:i4>0</vt:i4>
      </vt:variant>
      <vt:variant>
        <vt:i4>5</vt:i4>
      </vt:variant>
      <vt:variant>
        <vt:lpwstr/>
      </vt:variant>
      <vt:variant>
        <vt:lpwstr>_Toc440839250</vt:lpwstr>
      </vt:variant>
      <vt:variant>
        <vt:i4>1441845</vt:i4>
      </vt:variant>
      <vt:variant>
        <vt:i4>80</vt:i4>
      </vt:variant>
      <vt:variant>
        <vt:i4>0</vt:i4>
      </vt:variant>
      <vt:variant>
        <vt:i4>5</vt:i4>
      </vt:variant>
      <vt:variant>
        <vt:lpwstr/>
      </vt:variant>
      <vt:variant>
        <vt:lpwstr>_Toc440839249</vt:lpwstr>
      </vt:variant>
      <vt:variant>
        <vt:i4>1441845</vt:i4>
      </vt:variant>
      <vt:variant>
        <vt:i4>74</vt:i4>
      </vt:variant>
      <vt:variant>
        <vt:i4>0</vt:i4>
      </vt:variant>
      <vt:variant>
        <vt:i4>5</vt:i4>
      </vt:variant>
      <vt:variant>
        <vt:lpwstr/>
      </vt:variant>
      <vt:variant>
        <vt:lpwstr>_Toc440839248</vt:lpwstr>
      </vt:variant>
      <vt:variant>
        <vt:i4>1441845</vt:i4>
      </vt:variant>
      <vt:variant>
        <vt:i4>68</vt:i4>
      </vt:variant>
      <vt:variant>
        <vt:i4>0</vt:i4>
      </vt:variant>
      <vt:variant>
        <vt:i4>5</vt:i4>
      </vt:variant>
      <vt:variant>
        <vt:lpwstr/>
      </vt:variant>
      <vt:variant>
        <vt:lpwstr>_Toc440839247</vt:lpwstr>
      </vt:variant>
      <vt:variant>
        <vt:i4>1441845</vt:i4>
      </vt:variant>
      <vt:variant>
        <vt:i4>62</vt:i4>
      </vt:variant>
      <vt:variant>
        <vt:i4>0</vt:i4>
      </vt:variant>
      <vt:variant>
        <vt:i4>5</vt:i4>
      </vt:variant>
      <vt:variant>
        <vt:lpwstr/>
      </vt:variant>
      <vt:variant>
        <vt:lpwstr>_Toc440839246</vt:lpwstr>
      </vt:variant>
      <vt:variant>
        <vt:i4>1441845</vt:i4>
      </vt:variant>
      <vt:variant>
        <vt:i4>56</vt:i4>
      </vt:variant>
      <vt:variant>
        <vt:i4>0</vt:i4>
      </vt:variant>
      <vt:variant>
        <vt:i4>5</vt:i4>
      </vt:variant>
      <vt:variant>
        <vt:lpwstr/>
      </vt:variant>
      <vt:variant>
        <vt:lpwstr>_Toc440839245</vt:lpwstr>
      </vt:variant>
      <vt:variant>
        <vt:i4>1441845</vt:i4>
      </vt:variant>
      <vt:variant>
        <vt:i4>50</vt:i4>
      </vt:variant>
      <vt:variant>
        <vt:i4>0</vt:i4>
      </vt:variant>
      <vt:variant>
        <vt:i4>5</vt:i4>
      </vt:variant>
      <vt:variant>
        <vt:lpwstr/>
      </vt:variant>
      <vt:variant>
        <vt:lpwstr>_Toc440839244</vt:lpwstr>
      </vt:variant>
      <vt:variant>
        <vt:i4>1441845</vt:i4>
      </vt:variant>
      <vt:variant>
        <vt:i4>44</vt:i4>
      </vt:variant>
      <vt:variant>
        <vt:i4>0</vt:i4>
      </vt:variant>
      <vt:variant>
        <vt:i4>5</vt:i4>
      </vt:variant>
      <vt:variant>
        <vt:lpwstr/>
      </vt:variant>
      <vt:variant>
        <vt:lpwstr>_Toc440839243</vt:lpwstr>
      </vt:variant>
      <vt:variant>
        <vt:i4>1441845</vt:i4>
      </vt:variant>
      <vt:variant>
        <vt:i4>38</vt:i4>
      </vt:variant>
      <vt:variant>
        <vt:i4>0</vt:i4>
      </vt:variant>
      <vt:variant>
        <vt:i4>5</vt:i4>
      </vt:variant>
      <vt:variant>
        <vt:lpwstr/>
      </vt:variant>
      <vt:variant>
        <vt:lpwstr>_Toc440839242</vt:lpwstr>
      </vt:variant>
      <vt:variant>
        <vt:i4>1441845</vt:i4>
      </vt:variant>
      <vt:variant>
        <vt:i4>32</vt:i4>
      </vt:variant>
      <vt:variant>
        <vt:i4>0</vt:i4>
      </vt:variant>
      <vt:variant>
        <vt:i4>5</vt:i4>
      </vt:variant>
      <vt:variant>
        <vt:lpwstr/>
      </vt:variant>
      <vt:variant>
        <vt:lpwstr>_Toc440839241</vt:lpwstr>
      </vt:variant>
      <vt:variant>
        <vt:i4>1441845</vt:i4>
      </vt:variant>
      <vt:variant>
        <vt:i4>26</vt:i4>
      </vt:variant>
      <vt:variant>
        <vt:i4>0</vt:i4>
      </vt:variant>
      <vt:variant>
        <vt:i4>5</vt:i4>
      </vt:variant>
      <vt:variant>
        <vt:lpwstr/>
      </vt:variant>
      <vt:variant>
        <vt:lpwstr>_Toc440839240</vt:lpwstr>
      </vt:variant>
      <vt:variant>
        <vt:i4>1114165</vt:i4>
      </vt:variant>
      <vt:variant>
        <vt:i4>20</vt:i4>
      </vt:variant>
      <vt:variant>
        <vt:i4>0</vt:i4>
      </vt:variant>
      <vt:variant>
        <vt:i4>5</vt:i4>
      </vt:variant>
      <vt:variant>
        <vt:lpwstr/>
      </vt:variant>
      <vt:variant>
        <vt:lpwstr>_Toc440839239</vt:lpwstr>
      </vt:variant>
      <vt:variant>
        <vt:i4>1114165</vt:i4>
      </vt:variant>
      <vt:variant>
        <vt:i4>14</vt:i4>
      </vt:variant>
      <vt:variant>
        <vt:i4>0</vt:i4>
      </vt:variant>
      <vt:variant>
        <vt:i4>5</vt:i4>
      </vt:variant>
      <vt:variant>
        <vt:lpwstr/>
      </vt:variant>
      <vt:variant>
        <vt:lpwstr>_Toc440839238</vt:lpwstr>
      </vt:variant>
      <vt:variant>
        <vt:i4>1114165</vt:i4>
      </vt:variant>
      <vt:variant>
        <vt:i4>8</vt:i4>
      </vt:variant>
      <vt:variant>
        <vt:i4>0</vt:i4>
      </vt:variant>
      <vt:variant>
        <vt:i4>5</vt:i4>
      </vt:variant>
      <vt:variant>
        <vt:lpwstr/>
      </vt:variant>
      <vt:variant>
        <vt:lpwstr>_Toc440839237</vt:lpwstr>
      </vt:variant>
      <vt:variant>
        <vt:i4>1114165</vt:i4>
      </vt:variant>
      <vt:variant>
        <vt:i4>2</vt:i4>
      </vt:variant>
      <vt:variant>
        <vt:i4>0</vt:i4>
      </vt:variant>
      <vt:variant>
        <vt:i4>5</vt:i4>
      </vt:variant>
      <vt:variant>
        <vt:lpwstr/>
      </vt:variant>
      <vt:variant>
        <vt:lpwstr>_Toc440839236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Honza</dc:creator>
  <cp:keywords/>
  <dc:description/>
  <cp:lastModifiedBy>Jan Mikulík</cp:lastModifiedBy>
  <cp:revision>216</cp:revision>
  <dcterms:created xsi:type="dcterms:W3CDTF">2020-01-10T07:18:00Z</dcterms:created>
  <dcterms:modified xsi:type="dcterms:W3CDTF">2021-01-18T10:42:00Z</dcterms:modified>
</cp:coreProperties>
</file>